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3338AE" w14:textId="77777777" w:rsidR="007F77A3" w:rsidRPr="007F77A3" w:rsidRDefault="007F77A3" w:rsidP="00D41637">
      <w:pPr>
        <w:pStyle w:val="Heading1"/>
      </w:pPr>
      <w:r w:rsidRPr="007F77A3">
        <w:t>Cellular protein extraction</w:t>
      </w:r>
    </w:p>
    <w:p w14:paraId="1E4F7661" w14:textId="77777777" w:rsidR="007F77A3" w:rsidRPr="007F77A3" w:rsidRDefault="007F77A3" w:rsidP="00D41637">
      <w:pPr>
        <w:pStyle w:val="Heading2"/>
      </w:pPr>
      <w:r w:rsidRPr="007F77A3">
        <w:t>Materials Needed</w:t>
      </w:r>
    </w:p>
    <w:p w14:paraId="0E6E69A1" w14:textId="77777777" w:rsidR="007F77A3" w:rsidRDefault="007F77A3" w:rsidP="001D4272">
      <w:pPr>
        <w:pStyle w:val="ListParagraph"/>
        <w:numPr>
          <w:ilvl w:val="0"/>
          <w:numId w:val="4"/>
        </w:numPr>
        <w:rPr>
          <w:sz w:val="16"/>
          <w:szCs w:val="16"/>
        </w:rPr>
        <w:sectPr w:rsidR="007F77A3" w:rsidSect="003560DD">
          <w:headerReference w:type="default" r:id="rId7"/>
          <w:footerReference w:type="default" r:id="rId8"/>
          <w:pgSz w:w="12240" w:h="15840"/>
          <w:pgMar w:top="720" w:right="720" w:bottom="720" w:left="720" w:header="720" w:footer="720" w:gutter="0"/>
          <w:cols w:space="720"/>
          <w:docGrid w:linePitch="360"/>
        </w:sectPr>
      </w:pPr>
    </w:p>
    <w:p w14:paraId="07715233" w14:textId="761E9606" w:rsidR="007F77A3" w:rsidRPr="007F77A3" w:rsidRDefault="007F77A3" w:rsidP="001D4272">
      <w:pPr>
        <w:pStyle w:val="ListParagraph"/>
        <w:numPr>
          <w:ilvl w:val="0"/>
          <w:numId w:val="4"/>
        </w:numPr>
        <w:rPr>
          <w:sz w:val="16"/>
          <w:szCs w:val="16"/>
        </w:rPr>
      </w:pPr>
      <w:r w:rsidRPr="007F77A3">
        <w:rPr>
          <w:sz w:val="16"/>
          <w:szCs w:val="16"/>
        </w:rPr>
        <w:lastRenderedPageBreak/>
        <w:t>Refrigerated centrifuge</w:t>
      </w:r>
    </w:p>
    <w:p w14:paraId="216B20A8" w14:textId="77777777" w:rsidR="007F77A3" w:rsidRPr="007F77A3" w:rsidRDefault="007F77A3" w:rsidP="001D4272">
      <w:pPr>
        <w:pStyle w:val="ListParagraph"/>
        <w:numPr>
          <w:ilvl w:val="0"/>
          <w:numId w:val="4"/>
        </w:numPr>
        <w:rPr>
          <w:sz w:val="16"/>
          <w:szCs w:val="16"/>
        </w:rPr>
      </w:pPr>
      <w:r w:rsidRPr="007F77A3">
        <w:rPr>
          <w:sz w:val="16"/>
          <w:szCs w:val="16"/>
        </w:rPr>
        <w:t>Tube rotator or orbital shaker</w:t>
      </w:r>
    </w:p>
    <w:p w14:paraId="25D0945D" w14:textId="77777777" w:rsidR="007F77A3" w:rsidRPr="007F77A3" w:rsidRDefault="007F77A3" w:rsidP="001D4272">
      <w:pPr>
        <w:pStyle w:val="ListParagraph"/>
        <w:numPr>
          <w:ilvl w:val="0"/>
          <w:numId w:val="4"/>
        </w:numPr>
        <w:rPr>
          <w:sz w:val="16"/>
          <w:szCs w:val="16"/>
        </w:rPr>
      </w:pPr>
      <w:r w:rsidRPr="007F77A3">
        <w:rPr>
          <w:sz w:val="16"/>
          <w:szCs w:val="16"/>
        </w:rPr>
        <w:t>Vortex mixer</w:t>
      </w:r>
    </w:p>
    <w:p w14:paraId="4DD88AA0" w14:textId="77777777" w:rsidR="007F77A3" w:rsidRPr="007F77A3" w:rsidRDefault="007F77A3" w:rsidP="001D4272">
      <w:pPr>
        <w:pStyle w:val="ListParagraph"/>
        <w:numPr>
          <w:ilvl w:val="0"/>
          <w:numId w:val="4"/>
        </w:numPr>
        <w:rPr>
          <w:sz w:val="16"/>
          <w:szCs w:val="16"/>
        </w:rPr>
      </w:pPr>
      <w:r w:rsidRPr="007F77A3">
        <w:rPr>
          <w:sz w:val="16"/>
          <w:szCs w:val="16"/>
        </w:rPr>
        <w:t>Pipettes</w:t>
      </w:r>
    </w:p>
    <w:p w14:paraId="074B09F9" w14:textId="77777777" w:rsidR="007F77A3" w:rsidRPr="007F77A3" w:rsidRDefault="007F77A3" w:rsidP="001D4272">
      <w:pPr>
        <w:pStyle w:val="ListParagraph"/>
        <w:numPr>
          <w:ilvl w:val="0"/>
          <w:numId w:val="4"/>
        </w:numPr>
        <w:rPr>
          <w:sz w:val="16"/>
          <w:szCs w:val="16"/>
        </w:rPr>
      </w:pPr>
      <w:r w:rsidRPr="007F77A3">
        <w:rPr>
          <w:sz w:val="16"/>
          <w:szCs w:val="16"/>
        </w:rPr>
        <w:t>Pipet-aid</w:t>
      </w:r>
    </w:p>
    <w:p w14:paraId="64CA53DF" w14:textId="77777777" w:rsidR="007F77A3" w:rsidRPr="007F77A3" w:rsidRDefault="007F77A3" w:rsidP="001D4272">
      <w:pPr>
        <w:pStyle w:val="ListParagraph"/>
        <w:numPr>
          <w:ilvl w:val="0"/>
          <w:numId w:val="4"/>
        </w:numPr>
        <w:rPr>
          <w:sz w:val="16"/>
          <w:szCs w:val="16"/>
        </w:rPr>
      </w:pPr>
      <w:r w:rsidRPr="007F77A3">
        <w:rPr>
          <w:sz w:val="16"/>
          <w:szCs w:val="16"/>
        </w:rPr>
        <w:t>10-1000 µL</w:t>
      </w:r>
    </w:p>
    <w:p w14:paraId="4100779D" w14:textId="77777777" w:rsidR="007F77A3" w:rsidRPr="007F77A3" w:rsidRDefault="007F77A3" w:rsidP="001D4272">
      <w:pPr>
        <w:pStyle w:val="ListParagraph"/>
        <w:numPr>
          <w:ilvl w:val="0"/>
          <w:numId w:val="4"/>
        </w:numPr>
        <w:rPr>
          <w:sz w:val="16"/>
          <w:szCs w:val="16"/>
        </w:rPr>
      </w:pPr>
      <w:r w:rsidRPr="007F77A3">
        <w:rPr>
          <w:sz w:val="16"/>
          <w:szCs w:val="16"/>
        </w:rPr>
        <w:t xml:space="preserve">Ice, or freezer </w:t>
      </w:r>
      <w:proofErr w:type="spellStart"/>
      <w:r w:rsidRPr="007F77A3">
        <w:rPr>
          <w:sz w:val="16"/>
          <w:szCs w:val="16"/>
        </w:rPr>
        <w:t>microtube</w:t>
      </w:r>
      <w:proofErr w:type="spellEnd"/>
      <w:r w:rsidRPr="007F77A3">
        <w:rPr>
          <w:sz w:val="16"/>
          <w:szCs w:val="16"/>
        </w:rPr>
        <w:t xml:space="preserve"> rack</w:t>
      </w:r>
    </w:p>
    <w:p w14:paraId="49F9A790" w14:textId="77777777" w:rsidR="007F77A3" w:rsidRPr="007F77A3" w:rsidRDefault="007F77A3" w:rsidP="001D4272">
      <w:pPr>
        <w:pStyle w:val="ListParagraph"/>
        <w:numPr>
          <w:ilvl w:val="0"/>
          <w:numId w:val="4"/>
        </w:numPr>
        <w:rPr>
          <w:sz w:val="16"/>
          <w:szCs w:val="16"/>
        </w:rPr>
      </w:pPr>
      <w:r w:rsidRPr="007F77A3">
        <w:rPr>
          <w:sz w:val="16"/>
          <w:szCs w:val="16"/>
        </w:rPr>
        <w:t>Microcentrifuge tubes</w:t>
      </w:r>
    </w:p>
    <w:p w14:paraId="099E1DE0" w14:textId="77777777" w:rsidR="007F77A3" w:rsidRPr="007F77A3" w:rsidRDefault="007F77A3" w:rsidP="001D4272">
      <w:pPr>
        <w:pStyle w:val="ListParagraph"/>
        <w:numPr>
          <w:ilvl w:val="0"/>
          <w:numId w:val="4"/>
        </w:numPr>
        <w:rPr>
          <w:sz w:val="16"/>
          <w:szCs w:val="16"/>
        </w:rPr>
      </w:pPr>
      <w:r w:rsidRPr="007F77A3">
        <w:rPr>
          <w:sz w:val="16"/>
          <w:szCs w:val="16"/>
        </w:rPr>
        <w:lastRenderedPageBreak/>
        <w:t>Cold PBS</w:t>
      </w:r>
    </w:p>
    <w:p w14:paraId="11ECD6B2" w14:textId="77777777" w:rsidR="007F77A3" w:rsidRPr="007F77A3" w:rsidRDefault="007F77A3" w:rsidP="001D4272">
      <w:pPr>
        <w:pStyle w:val="ListParagraph"/>
        <w:numPr>
          <w:ilvl w:val="0"/>
          <w:numId w:val="4"/>
        </w:numPr>
        <w:rPr>
          <w:sz w:val="16"/>
          <w:szCs w:val="16"/>
        </w:rPr>
      </w:pPr>
      <w:r w:rsidRPr="007F77A3">
        <w:rPr>
          <w:sz w:val="16"/>
          <w:szCs w:val="16"/>
        </w:rPr>
        <w:t>Lysis buffer</w:t>
      </w:r>
    </w:p>
    <w:p w14:paraId="2FDE5938" w14:textId="77777777" w:rsidR="007F77A3" w:rsidRPr="007F77A3" w:rsidRDefault="007F77A3" w:rsidP="001D4272">
      <w:pPr>
        <w:pStyle w:val="ListParagraph"/>
        <w:numPr>
          <w:ilvl w:val="0"/>
          <w:numId w:val="4"/>
        </w:numPr>
        <w:rPr>
          <w:sz w:val="16"/>
          <w:szCs w:val="16"/>
        </w:rPr>
      </w:pPr>
      <w:r w:rsidRPr="007F77A3">
        <w:rPr>
          <w:sz w:val="16"/>
          <w:szCs w:val="16"/>
        </w:rPr>
        <w:t>Protease and phosphatase inhibitors (Pierce 87785)</w:t>
      </w:r>
    </w:p>
    <w:p w14:paraId="001176CA" w14:textId="77777777" w:rsidR="007F77A3" w:rsidRPr="007F77A3" w:rsidRDefault="007F77A3" w:rsidP="001D4272">
      <w:pPr>
        <w:pStyle w:val="ListParagraph"/>
        <w:numPr>
          <w:ilvl w:val="0"/>
          <w:numId w:val="4"/>
        </w:numPr>
        <w:rPr>
          <w:sz w:val="16"/>
          <w:szCs w:val="16"/>
        </w:rPr>
      </w:pPr>
      <w:r w:rsidRPr="007F77A3">
        <w:rPr>
          <w:sz w:val="16"/>
          <w:szCs w:val="16"/>
        </w:rPr>
        <w:t>Cell lifters (Corning 3008)</w:t>
      </w:r>
    </w:p>
    <w:p w14:paraId="3906D4C3" w14:textId="77777777" w:rsidR="007F77A3" w:rsidRPr="007F77A3" w:rsidRDefault="007F77A3" w:rsidP="001D4272">
      <w:pPr>
        <w:pStyle w:val="ListParagraph"/>
        <w:numPr>
          <w:ilvl w:val="0"/>
          <w:numId w:val="4"/>
        </w:numPr>
        <w:rPr>
          <w:sz w:val="16"/>
          <w:szCs w:val="16"/>
        </w:rPr>
      </w:pPr>
      <w:r w:rsidRPr="007F77A3">
        <w:rPr>
          <w:sz w:val="16"/>
          <w:szCs w:val="16"/>
        </w:rPr>
        <w:t>Disruption of genomic DNA</w:t>
      </w:r>
    </w:p>
    <w:p w14:paraId="561D0B37" w14:textId="77777777" w:rsidR="007F77A3" w:rsidRPr="007F77A3" w:rsidRDefault="007F77A3" w:rsidP="001D4272">
      <w:pPr>
        <w:pStyle w:val="ListParagraph"/>
        <w:numPr>
          <w:ilvl w:val="0"/>
          <w:numId w:val="4"/>
        </w:numPr>
        <w:rPr>
          <w:sz w:val="16"/>
          <w:szCs w:val="16"/>
        </w:rPr>
      </w:pPr>
      <w:proofErr w:type="spellStart"/>
      <w:r w:rsidRPr="007F77A3">
        <w:rPr>
          <w:sz w:val="16"/>
          <w:szCs w:val="16"/>
        </w:rPr>
        <w:t>Sonicator</w:t>
      </w:r>
      <w:proofErr w:type="spellEnd"/>
      <w:r w:rsidRPr="007F77A3">
        <w:rPr>
          <w:sz w:val="16"/>
          <w:szCs w:val="16"/>
        </w:rPr>
        <w:t xml:space="preserve"> (Branson digital </w:t>
      </w:r>
      <w:proofErr w:type="spellStart"/>
      <w:r w:rsidRPr="007F77A3">
        <w:rPr>
          <w:sz w:val="16"/>
          <w:szCs w:val="16"/>
        </w:rPr>
        <w:t>sonifier</w:t>
      </w:r>
      <w:proofErr w:type="spellEnd"/>
      <w:r w:rsidRPr="007F77A3">
        <w:rPr>
          <w:sz w:val="16"/>
          <w:szCs w:val="16"/>
        </w:rPr>
        <w:t>)</w:t>
      </w:r>
    </w:p>
    <w:p w14:paraId="3344244F" w14:textId="77777777" w:rsidR="007F77A3" w:rsidRPr="007F77A3" w:rsidRDefault="007F77A3" w:rsidP="001D4272">
      <w:pPr>
        <w:pStyle w:val="ListParagraph"/>
        <w:numPr>
          <w:ilvl w:val="0"/>
          <w:numId w:val="4"/>
        </w:numPr>
        <w:rPr>
          <w:sz w:val="16"/>
          <w:szCs w:val="16"/>
        </w:rPr>
      </w:pPr>
      <w:r w:rsidRPr="007F77A3">
        <w:rPr>
          <w:sz w:val="16"/>
          <w:szCs w:val="16"/>
        </w:rPr>
        <w:t xml:space="preserve">Micrococcal nuclease (ThermoFisher 88216) </w:t>
      </w:r>
    </w:p>
    <w:p w14:paraId="20FF8C0A" w14:textId="77777777" w:rsidR="007F77A3" w:rsidRDefault="007F77A3">
      <w:pPr>
        <w:rPr>
          <w:szCs w:val="20"/>
        </w:rPr>
        <w:sectPr w:rsidR="007F77A3" w:rsidSect="007F77A3">
          <w:type w:val="continuous"/>
          <w:pgSz w:w="12240" w:h="15840"/>
          <w:pgMar w:top="720" w:right="720" w:bottom="720" w:left="720" w:header="720" w:footer="720" w:gutter="0"/>
          <w:cols w:num="2" w:space="720"/>
          <w:docGrid w:linePitch="360"/>
        </w:sectPr>
      </w:pPr>
    </w:p>
    <w:p w14:paraId="62F24BDB" w14:textId="06AC199A" w:rsidR="003560DD" w:rsidRPr="003560DD" w:rsidRDefault="007F77A3" w:rsidP="009B43B2">
      <w:pPr>
        <w:pStyle w:val="Heading2"/>
      </w:pPr>
      <w:r>
        <w:lastRenderedPageBreak/>
        <w:t>Prep</w:t>
      </w:r>
    </w:p>
    <w:tbl>
      <w:tblPr>
        <w:tblStyle w:val="TableGrid"/>
        <w:tblpPr w:leftFromText="187" w:rightFromText="187" w:vertAnchor="text" w:horzAnchor="margin" w:tblpXSpec="right" w:tblpY="30"/>
        <w:tblW w:w="0" w:type="auto"/>
        <w:tblLook w:val="04A0" w:firstRow="1" w:lastRow="0" w:firstColumn="1" w:lastColumn="0" w:noHBand="0" w:noVBand="1"/>
      </w:tblPr>
      <w:tblGrid>
        <w:gridCol w:w="707"/>
        <w:gridCol w:w="813"/>
        <w:gridCol w:w="1080"/>
        <w:gridCol w:w="1350"/>
        <w:gridCol w:w="1625"/>
      </w:tblGrid>
      <w:tr w:rsidR="009B43B2" w:rsidRPr="00184242" w14:paraId="5DB4BFB5" w14:textId="77777777" w:rsidTr="009B43B2">
        <w:tc>
          <w:tcPr>
            <w:tcW w:w="5575" w:type="dxa"/>
            <w:gridSpan w:val="5"/>
            <w:vAlign w:val="center"/>
          </w:tcPr>
          <w:p w14:paraId="5B6F73A7" w14:textId="77777777" w:rsidR="009B43B2" w:rsidRPr="00184242" w:rsidRDefault="009B43B2" w:rsidP="009B43B2">
            <w:pPr>
              <w:ind w:left="360"/>
              <w:jc w:val="center"/>
              <w:rPr>
                <w:rFonts w:asciiTheme="minorHAnsi" w:eastAsiaTheme="minorHAnsi" w:hAnsiTheme="minorHAnsi"/>
                <w:b/>
                <w:sz w:val="16"/>
                <w:szCs w:val="16"/>
              </w:rPr>
            </w:pPr>
            <w:r w:rsidRPr="00184242">
              <w:rPr>
                <w:rFonts w:asciiTheme="minorHAnsi" w:eastAsiaTheme="minorHAnsi" w:hAnsiTheme="minorHAnsi"/>
                <w:sz w:val="16"/>
                <w:szCs w:val="16"/>
              </w:rPr>
              <w:t>Lysis buffer amounts (from ThermoFisher M-PER protocol)</w:t>
            </w:r>
          </w:p>
        </w:tc>
      </w:tr>
      <w:tr w:rsidR="009B43B2" w:rsidRPr="00184242" w14:paraId="728FDFB8" w14:textId="77777777" w:rsidTr="009B43B2">
        <w:tc>
          <w:tcPr>
            <w:tcW w:w="707" w:type="dxa"/>
            <w:vAlign w:val="center"/>
          </w:tcPr>
          <w:p w14:paraId="7A2B6E1F" w14:textId="77777777" w:rsidR="009B43B2" w:rsidRPr="00184242" w:rsidRDefault="009B43B2" w:rsidP="009B43B2">
            <w:pPr>
              <w:ind w:left="360"/>
              <w:jc w:val="right"/>
              <w:rPr>
                <w:rFonts w:asciiTheme="minorHAnsi" w:eastAsiaTheme="minorHAnsi" w:hAnsiTheme="minorHAnsi"/>
                <w:sz w:val="16"/>
                <w:szCs w:val="16"/>
              </w:rPr>
            </w:pPr>
          </w:p>
        </w:tc>
        <w:tc>
          <w:tcPr>
            <w:tcW w:w="813" w:type="dxa"/>
            <w:vAlign w:val="center"/>
          </w:tcPr>
          <w:p w14:paraId="6F2CA6A0" w14:textId="77777777" w:rsidR="009B43B2" w:rsidRPr="00184242" w:rsidRDefault="009B43B2" w:rsidP="009B43B2">
            <w:pPr>
              <w:ind w:left="360"/>
              <w:jc w:val="right"/>
              <w:rPr>
                <w:rFonts w:asciiTheme="minorHAnsi" w:eastAsiaTheme="minorHAnsi" w:hAnsiTheme="minorHAnsi"/>
                <w:b/>
                <w:sz w:val="16"/>
                <w:szCs w:val="16"/>
              </w:rPr>
            </w:pPr>
          </w:p>
        </w:tc>
        <w:tc>
          <w:tcPr>
            <w:tcW w:w="1080" w:type="dxa"/>
            <w:vAlign w:val="center"/>
          </w:tcPr>
          <w:p w14:paraId="1F0142A3" w14:textId="77777777" w:rsidR="009B43B2" w:rsidRPr="00184242" w:rsidRDefault="009B43B2" w:rsidP="009B43B2">
            <w:pPr>
              <w:rPr>
                <w:rFonts w:asciiTheme="minorHAnsi" w:eastAsiaTheme="minorHAnsi" w:hAnsiTheme="minorHAnsi"/>
                <w:b/>
                <w:sz w:val="16"/>
                <w:szCs w:val="16"/>
              </w:rPr>
            </w:pPr>
            <w:r w:rsidRPr="00184242">
              <w:rPr>
                <w:rFonts w:asciiTheme="minorHAnsi" w:eastAsiaTheme="minorHAnsi" w:hAnsiTheme="minorHAnsi"/>
                <w:b/>
                <w:sz w:val="16"/>
                <w:szCs w:val="16"/>
              </w:rPr>
              <w:t>Area (cm</w:t>
            </w:r>
            <w:r w:rsidRPr="00184242">
              <w:rPr>
                <w:rFonts w:asciiTheme="minorHAnsi" w:eastAsiaTheme="minorHAnsi" w:hAnsiTheme="minorHAnsi"/>
                <w:b/>
                <w:sz w:val="16"/>
                <w:szCs w:val="16"/>
                <w:vertAlign w:val="superscript"/>
              </w:rPr>
              <w:t>2</w:t>
            </w:r>
            <w:r w:rsidRPr="00184242">
              <w:rPr>
                <w:rFonts w:asciiTheme="minorHAnsi" w:eastAsiaTheme="minorHAnsi" w:hAnsiTheme="minorHAnsi"/>
                <w:b/>
                <w:sz w:val="16"/>
                <w:szCs w:val="16"/>
              </w:rPr>
              <w:t>)</w:t>
            </w:r>
          </w:p>
        </w:tc>
        <w:tc>
          <w:tcPr>
            <w:tcW w:w="1350" w:type="dxa"/>
            <w:vAlign w:val="center"/>
          </w:tcPr>
          <w:p w14:paraId="0E661A18" w14:textId="77777777" w:rsidR="009B43B2" w:rsidRPr="00184242" w:rsidRDefault="009B43B2" w:rsidP="009B43B2">
            <w:pPr>
              <w:rPr>
                <w:rFonts w:asciiTheme="minorHAnsi" w:eastAsiaTheme="minorHAnsi" w:hAnsiTheme="minorHAnsi"/>
                <w:b/>
                <w:sz w:val="16"/>
                <w:szCs w:val="16"/>
              </w:rPr>
            </w:pPr>
            <w:r w:rsidRPr="00184242">
              <w:rPr>
                <w:rFonts w:asciiTheme="minorHAnsi" w:eastAsiaTheme="minorHAnsi" w:hAnsiTheme="minorHAnsi"/>
                <w:b/>
                <w:sz w:val="16"/>
                <w:szCs w:val="16"/>
              </w:rPr>
              <w:t>PBS rinse (mL)</w:t>
            </w:r>
          </w:p>
        </w:tc>
        <w:tc>
          <w:tcPr>
            <w:tcW w:w="1625" w:type="dxa"/>
            <w:vAlign w:val="center"/>
          </w:tcPr>
          <w:p w14:paraId="7E03CB01" w14:textId="77777777" w:rsidR="009B43B2" w:rsidRPr="00184242" w:rsidRDefault="009B43B2" w:rsidP="009B43B2">
            <w:pPr>
              <w:rPr>
                <w:rFonts w:asciiTheme="minorHAnsi" w:eastAsiaTheme="minorHAnsi" w:hAnsiTheme="minorHAnsi"/>
                <w:b/>
                <w:sz w:val="16"/>
                <w:szCs w:val="16"/>
              </w:rPr>
            </w:pPr>
            <w:r w:rsidRPr="00184242">
              <w:rPr>
                <w:rFonts w:asciiTheme="minorHAnsi" w:eastAsiaTheme="minorHAnsi" w:hAnsiTheme="minorHAnsi"/>
                <w:b/>
                <w:sz w:val="16"/>
                <w:szCs w:val="16"/>
              </w:rPr>
              <w:t>Lysis buffer (mL)</w:t>
            </w:r>
          </w:p>
        </w:tc>
      </w:tr>
      <w:tr w:rsidR="009B43B2" w:rsidRPr="00184242" w14:paraId="6572B181" w14:textId="77777777" w:rsidTr="009B43B2">
        <w:tc>
          <w:tcPr>
            <w:tcW w:w="707" w:type="dxa"/>
            <w:vMerge w:val="restart"/>
            <w:vAlign w:val="center"/>
          </w:tcPr>
          <w:p w14:paraId="14868783" w14:textId="77777777" w:rsidR="009B43B2" w:rsidRPr="00184242" w:rsidRDefault="009B43B2" w:rsidP="009B43B2">
            <w:pPr>
              <w:rPr>
                <w:rFonts w:asciiTheme="minorHAnsi" w:eastAsiaTheme="minorHAnsi" w:hAnsiTheme="minorHAnsi"/>
                <w:b/>
                <w:sz w:val="16"/>
                <w:szCs w:val="16"/>
              </w:rPr>
            </w:pPr>
            <w:r w:rsidRPr="00184242">
              <w:rPr>
                <w:rFonts w:asciiTheme="minorHAnsi" w:eastAsiaTheme="minorHAnsi" w:hAnsiTheme="minorHAnsi"/>
                <w:b/>
                <w:sz w:val="16"/>
                <w:szCs w:val="16"/>
              </w:rPr>
              <w:t>Dishes</w:t>
            </w:r>
          </w:p>
        </w:tc>
        <w:tc>
          <w:tcPr>
            <w:tcW w:w="813" w:type="dxa"/>
            <w:vAlign w:val="center"/>
          </w:tcPr>
          <w:p w14:paraId="08097533" w14:textId="77777777" w:rsidR="009B43B2" w:rsidRPr="00184242" w:rsidRDefault="009B43B2" w:rsidP="009B43B2">
            <w:pPr>
              <w:rPr>
                <w:rFonts w:asciiTheme="minorHAnsi" w:eastAsiaTheme="minorHAnsi" w:hAnsiTheme="minorHAnsi"/>
                <w:sz w:val="16"/>
                <w:szCs w:val="16"/>
              </w:rPr>
            </w:pPr>
            <w:r w:rsidRPr="00184242">
              <w:rPr>
                <w:rFonts w:asciiTheme="minorHAnsi" w:eastAsiaTheme="minorHAnsi" w:hAnsiTheme="minorHAnsi"/>
                <w:sz w:val="16"/>
                <w:szCs w:val="16"/>
              </w:rPr>
              <w:t>60 mm</w:t>
            </w:r>
          </w:p>
        </w:tc>
        <w:tc>
          <w:tcPr>
            <w:tcW w:w="1080" w:type="dxa"/>
            <w:vAlign w:val="center"/>
          </w:tcPr>
          <w:p w14:paraId="6DE1D960"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21</w:t>
            </w:r>
          </w:p>
        </w:tc>
        <w:tc>
          <w:tcPr>
            <w:tcW w:w="1350" w:type="dxa"/>
            <w:vAlign w:val="center"/>
          </w:tcPr>
          <w:p w14:paraId="0C5D2C64"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3</w:t>
            </w:r>
          </w:p>
        </w:tc>
        <w:tc>
          <w:tcPr>
            <w:tcW w:w="1625" w:type="dxa"/>
            <w:vAlign w:val="center"/>
          </w:tcPr>
          <w:p w14:paraId="6D7CBD2F"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0.25-0.5</w:t>
            </w:r>
          </w:p>
        </w:tc>
      </w:tr>
      <w:tr w:rsidR="009B43B2" w:rsidRPr="00184242" w14:paraId="50C8B3C2" w14:textId="77777777" w:rsidTr="009B43B2">
        <w:tc>
          <w:tcPr>
            <w:tcW w:w="707" w:type="dxa"/>
            <w:vMerge/>
            <w:vAlign w:val="center"/>
          </w:tcPr>
          <w:p w14:paraId="7C107E65" w14:textId="77777777" w:rsidR="009B43B2" w:rsidRPr="00184242" w:rsidRDefault="009B43B2" w:rsidP="009B43B2">
            <w:pPr>
              <w:ind w:left="360"/>
              <w:jc w:val="right"/>
              <w:rPr>
                <w:rFonts w:asciiTheme="minorHAnsi" w:eastAsiaTheme="minorHAnsi" w:hAnsiTheme="minorHAnsi"/>
                <w:b/>
                <w:sz w:val="16"/>
                <w:szCs w:val="16"/>
              </w:rPr>
            </w:pPr>
          </w:p>
        </w:tc>
        <w:tc>
          <w:tcPr>
            <w:tcW w:w="813" w:type="dxa"/>
            <w:vAlign w:val="center"/>
          </w:tcPr>
          <w:p w14:paraId="1FCDF569" w14:textId="77777777" w:rsidR="009B43B2" w:rsidRPr="00184242" w:rsidRDefault="009B43B2" w:rsidP="009B43B2">
            <w:pPr>
              <w:rPr>
                <w:rFonts w:asciiTheme="minorHAnsi" w:eastAsiaTheme="minorHAnsi" w:hAnsiTheme="minorHAnsi"/>
                <w:sz w:val="16"/>
                <w:szCs w:val="16"/>
              </w:rPr>
            </w:pPr>
            <w:r w:rsidRPr="00184242">
              <w:rPr>
                <w:rFonts w:asciiTheme="minorHAnsi" w:eastAsiaTheme="minorHAnsi" w:hAnsiTheme="minorHAnsi"/>
                <w:sz w:val="16"/>
                <w:szCs w:val="16"/>
              </w:rPr>
              <w:t>100 mm</w:t>
            </w:r>
          </w:p>
        </w:tc>
        <w:tc>
          <w:tcPr>
            <w:tcW w:w="1080" w:type="dxa"/>
            <w:vAlign w:val="center"/>
          </w:tcPr>
          <w:p w14:paraId="3B4C756B"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55</w:t>
            </w:r>
          </w:p>
        </w:tc>
        <w:tc>
          <w:tcPr>
            <w:tcW w:w="1350" w:type="dxa"/>
            <w:vAlign w:val="center"/>
          </w:tcPr>
          <w:p w14:paraId="7F414D27"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5</w:t>
            </w:r>
          </w:p>
        </w:tc>
        <w:tc>
          <w:tcPr>
            <w:tcW w:w="1625" w:type="dxa"/>
            <w:vAlign w:val="center"/>
          </w:tcPr>
          <w:p w14:paraId="0739D5B8"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0.5-1</w:t>
            </w:r>
          </w:p>
        </w:tc>
      </w:tr>
      <w:tr w:rsidR="009B43B2" w:rsidRPr="00184242" w14:paraId="2C6C98E5" w14:textId="77777777" w:rsidTr="009B43B2">
        <w:tc>
          <w:tcPr>
            <w:tcW w:w="707" w:type="dxa"/>
            <w:vMerge/>
            <w:vAlign w:val="center"/>
          </w:tcPr>
          <w:p w14:paraId="3EA4F0FE" w14:textId="77777777" w:rsidR="009B43B2" w:rsidRPr="00184242" w:rsidRDefault="009B43B2" w:rsidP="009B43B2">
            <w:pPr>
              <w:ind w:left="360"/>
              <w:jc w:val="right"/>
              <w:rPr>
                <w:rFonts w:asciiTheme="minorHAnsi" w:eastAsiaTheme="minorHAnsi" w:hAnsiTheme="minorHAnsi"/>
                <w:b/>
                <w:sz w:val="16"/>
                <w:szCs w:val="16"/>
              </w:rPr>
            </w:pPr>
          </w:p>
        </w:tc>
        <w:tc>
          <w:tcPr>
            <w:tcW w:w="813" w:type="dxa"/>
            <w:vAlign w:val="center"/>
          </w:tcPr>
          <w:p w14:paraId="58BE201B" w14:textId="77777777" w:rsidR="009B43B2" w:rsidRPr="00184242" w:rsidRDefault="009B43B2" w:rsidP="009B43B2">
            <w:pPr>
              <w:rPr>
                <w:rFonts w:asciiTheme="minorHAnsi" w:eastAsiaTheme="minorHAnsi" w:hAnsiTheme="minorHAnsi"/>
                <w:sz w:val="16"/>
                <w:szCs w:val="16"/>
              </w:rPr>
            </w:pPr>
            <w:r w:rsidRPr="00184242">
              <w:rPr>
                <w:rFonts w:asciiTheme="minorHAnsi" w:eastAsiaTheme="minorHAnsi" w:hAnsiTheme="minorHAnsi"/>
                <w:sz w:val="16"/>
                <w:szCs w:val="16"/>
              </w:rPr>
              <w:t>150 mm</w:t>
            </w:r>
          </w:p>
        </w:tc>
        <w:tc>
          <w:tcPr>
            <w:tcW w:w="1080" w:type="dxa"/>
            <w:vAlign w:val="center"/>
          </w:tcPr>
          <w:p w14:paraId="10E291DD"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152</w:t>
            </w:r>
          </w:p>
        </w:tc>
        <w:tc>
          <w:tcPr>
            <w:tcW w:w="1350" w:type="dxa"/>
            <w:vAlign w:val="center"/>
          </w:tcPr>
          <w:p w14:paraId="5F028DE5"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10</w:t>
            </w:r>
          </w:p>
        </w:tc>
        <w:tc>
          <w:tcPr>
            <w:tcW w:w="1625" w:type="dxa"/>
            <w:vAlign w:val="center"/>
          </w:tcPr>
          <w:p w14:paraId="000A7664"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1-2</w:t>
            </w:r>
          </w:p>
        </w:tc>
      </w:tr>
      <w:tr w:rsidR="009B43B2" w:rsidRPr="00184242" w14:paraId="44922908" w14:textId="77777777" w:rsidTr="009B43B2">
        <w:tc>
          <w:tcPr>
            <w:tcW w:w="707" w:type="dxa"/>
            <w:vMerge w:val="restart"/>
            <w:vAlign w:val="center"/>
          </w:tcPr>
          <w:p w14:paraId="5D32565E" w14:textId="77777777" w:rsidR="009B43B2" w:rsidRPr="00184242" w:rsidRDefault="009B43B2" w:rsidP="009B43B2">
            <w:pPr>
              <w:rPr>
                <w:rFonts w:asciiTheme="minorHAnsi" w:eastAsiaTheme="minorHAnsi" w:hAnsiTheme="minorHAnsi"/>
                <w:b/>
                <w:sz w:val="16"/>
                <w:szCs w:val="16"/>
              </w:rPr>
            </w:pPr>
            <w:r w:rsidRPr="00184242">
              <w:rPr>
                <w:rFonts w:asciiTheme="minorHAnsi" w:eastAsiaTheme="minorHAnsi" w:hAnsiTheme="minorHAnsi"/>
                <w:b/>
                <w:sz w:val="16"/>
                <w:szCs w:val="16"/>
              </w:rPr>
              <w:t>Flasks</w:t>
            </w:r>
          </w:p>
        </w:tc>
        <w:tc>
          <w:tcPr>
            <w:tcW w:w="813" w:type="dxa"/>
            <w:vAlign w:val="center"/>
          </w:tcPr>
          <w:p w14:paraId="6F283F12" w14:textId="77777777" w:rsidR="009B43B2" w:rsidRPr="00184242" w:rsidRDefault="009B43B2" w:rsidP="009B43B2">
            <w:pPr>
              <w:rPr>
                <w:rFonts w:asciiTheme="minorHAnsi" w:eastAsiaTheme="minorHAnsi" w:hAnsiTheme="minorHAnsi"/>
                <w:sz w:val="16"/>
                <w:szCs w:val="16"/>
              </w:rPr>
            </w:pPr>
            <w:r w:rsidRPr="00184242">
              <w:rPr>
                <w:rFonts w:asciiTheme="minorHAnsi" w:eastAsiaTheme="minorHAnsi" w:hAnsiTheme="minorHAnsi"/>
                <w:sz w:val="16"/>
                <w:szCs w:val="16"/>
              </w:rPr>
              <w:t>T-25</w:t>
            </w:r>
          </w:p>
        </w:tc>
        <w:tc>
          <w:tcPr>
            <w:tcW w:w="1080" w:type="dxa"/>
            <w:vAlign w:val="center"/>
          </w:tcPr>
          <w:p w14:paraId="76087718"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25</w:t>
            </w:r>
          </w:p>
        </w:tc>
        <w:tc>
          <w:tcPr>
            <w:tcW w:w="1350" w:type="dxa"/>
            <w:vAlign w:val="center"/>
          </w:tcPr>
          <w:p w14:paraId="3DCDC0BD"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3</w:t>
            </w:r>
          </w:p>
        </w:tc>
        <w:tc>
          <w:tcPr>
            <w:tcW w:w="1625" w:type="dxa"/>
            <w:vAlign w:val="center"/>
          </w:tcPr>
          <w:p w14:paraId="1967F797"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0.25-0.5</w:t>
            </w:r>
          </w:p>
        </w:tc>
      </w:tr>
      <w:tr w:rsidR="009B43B2" w:rsidRPr="00184242" w14:paraId="26820C87" w14:textId="77777777" w:rsidTr="009B43B2">
        <w:tc>
          <w:tcPr>
            <w:tcW w:w="707" w:type="dxa"/>
            <w:vMerge/>
            <w:vAlign w:val="center"/>
          </w:tcPr>
          <w:p w14:paraId="363CF531" w14:textId="77777777" w:rsidR="009B43B2" w:rsidRPr="00184242" w:rsidRDefault="009B43B2" w:rsidP="009B43B2">
            <w:pPr>
              <w:ind w:left="360"/>
              <w:jc w:val="right"/>
              <w:rPr>
                <w:rFonts w:asciiTheme="minorHAnsi" w:eastAsiaTheme="minorHAnsi" w:hAnsiTheme="minorHAnsi"/>
                <w:b/>
                <w:sz w:val="16"/>
                <w:szCs w:val="16"/>
              </w:rPr>
            </w:pPr>
          </w:p>
        </w:tc>
        <w:tc>
          <w:tcPr>
            <w:tcW w:w="813" w:type="dxa"/>
            <w:vAlign w:val="center"/>
          </w:tcPr>
          <w:p w14:paraId="5B97381C" w14:textId="77777777" w:rsidR="009B43B2" w:rsidRPr="00184242" w:rsidRDefault="009B43B2" w:rsidP="009B43B2">
            <w:pPr>
              <w:rPr>
                <w:rFonts w:asciiTheme="minorHAnsi" w:eastAsiaTheme="minorHAnsi" w:hAnsiTheme="minorHAnsi"/>
                <w:sz w:val="16"/>
                <w:szCs w:val="16"/>
              </w:rPr>
            </w:pPr>
            <w:r w:rsidRPr="00184242">
              <w:rPr>
                <w:rFonts w:asciiTheme="minorHAnsi" w:eastAsiaTheme="minorHAnsi" w:hAnsiTheme="minorHAnsi"/>
                <w:sz w:val="16"/>
                <w:szCs w:val="16"/>
              </w:rPr>
              <w:t>T-75</w:t>
            </w:r>
          </w:p>
        </w:tc>
        <w:tc>
          <w:tcPr>
            <w:tcW w:w="1080" w:type="dxa"/>
            <w:vAlign w:val="center"/>
          </w:tcPr>
          <w:p w14:paraId="535065CF"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75</w:t>
            </w:r>
          </w:p>
        </w:tc>
        <w:tc>
          <w:tcPr>
            <w:tcW w:w="1350" w:type="dxa"/>
            <w:vAlign w:val="center"/>
          </w:tcPr>
          <w:p w14:paraId="4E5E95A8"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5</w:t>
            </w:r>
          </w:p>
        </w:tc>
        <w:tc>
          <w:tcPr>
            <w:tcW w:w="1625" w:type="dxa"/>
            <w:vAlign w:val="center"/>
          </w:tcPr>
          <w:p w14:paraId="1DA0379C"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0.5-1</w:t>
            </w:r>
          </w:p>
        </w:tc>
      </w:tr>
      <w:tr w:rsidR="009B43B2" w:rsidRPr="00184242" w14:paraId="6DBD1D8C" w14:textId="77777777" w:rsidTr="009B43B2">
        <w:tc>
          <w:tcPr>
            <w:tcW w:w="707" w:type="dxa"/>
            <w:vMerge/>
            <w:vAlign w:val="center"/>
          </w:tcPr>
          <w:p w14:paraId="66275B00" w14:textId="77777777" w:rsidR="009B43B2" w:rsidRPr="00184242" w:rsidRDefault="009B43B2" w:rsidP="009B43B2">
            <w:pPr>
              <w:ind w:left="360"/>
              <w:jc w:val="right"/>
              <w:rPr>
                <w:rFonts w:asciiTheme="minorHAnsi" w:eastAsiaTheme="minorHAnsi" w:hAnsiTheme="minorHAnsi"/>
                <w:b/>
                <w:sz w:val="16"/>
                <w:szCs w:val="16"/>
              </w:rPr>
            </w:pPr>
          </w:p>
        </w:tc>
        <w:tc>
          <w:tcPr>
            <w:tcW w:w="813" w:type="dxa"/>
            <w:vAlign w:val="center"/>
          </w:tcPr>
          <w:p w14:paraId="0EDB058A" w14:textId="77777777" w:rsidR="009B43B2" w:rsidRPr="00184242" w:rsidRDefault="009B43B2" w:rsidP="009B43B2">
            <w:pPr>
              <w:rPr>
                <w:rFonts w:asciiTheme="minorHAnsi" w:eastAsiaTheme="minorHAnsi" w:hAnsiTheme="minorHAnsi"/>
                <w:sz w:val="16"/>
                <w:szCs w:val="16"/>
              </w:rPr>
            </w:pPr>
            <w:r w:rsidRPr="00184242">
              <w:rPr>
                <w:rFonts w:asciiTheme="minorHAnsi" w:eastAsiaTheme="minorHAnsi" w:hAnsiTheme="minorHAnsi"/>
                <w:sz w:val="16"/>
                <w:szCs w:val="16"/>
              </w:rPr>
              <w:t>T-160</w:t>
            </w:r>
          </w:p>
        </w:tc>
        <w:tc>
          <w:tcPr>
            <w:tcW w:w="1080" w:type="dxa"/>
            <w:vAlign w:val="center"/>
          </w:tcPr>
          <w:p w14:paraId="03704040"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162</w:t>
            </w:r>
          </w:p>
        </w:tc>
        <w:tc>
          <w:tcPr>
            <w:tcW w:w="1350" w:type="dxa"/>
            <w:vAlign w:val="center"/>
          </w:tcPr>
          <w:p w14:paraId="045D84CF"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10</w:t>
            </w:r>
          </w:p>
        </w:tc>
        <w:tc>
          <w:tcPr>
            <w:tcW w:w="1625" w:type="dxa"/>
            <w:vAlign w:val="center"/>
          </w:tcPr>
          <w:p w14:paraId="12BCBD76"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1-2</w:t>
            </w:r>
          </w:p>
        </w:tc>
      </w:tr>
      <w:tr w:rsidR="009B43B2" w:rsidRPr="00184242" w14:paraId="5C8BE0BD" w14:textId="77777777" w:rsidTr="009B43B2">
        <w:tc>
          <w:tcPr>
            <w:tcW w:w="707" w:type="dxa"/>
            <w:vMerge w:val="restart"/>
            <w:vAlign w:val="center"/>
          </w:tcPr>
          <w:p w14:paraId="0B238138" w14:textId="77777777" w:rsidR="009B43B2" w:rsidRPr="00184242" w:rsidRDefault="009B43B2" w:rsidP="009B43B2">
            <w:pPr>
              <w:rPr>
                <w:rFonts w:asciiTheme="minorHAnsi" w:eastAsiaTheme="minorHAnsi" w:hAnsiTheme="minorHAnsi"/>
                <w:b/>
                <w:sz w:val="16"/>
                <w:szCs w:val="16"/>
              </w:rPr>
            </w:pPr>
            <w:r w:rsidRPr="00184242">
              <w:rPr>
                <w:rFonts w:asciiTheme="minorHAnsi" w:eastAsiaTheme="minorHAnsi" w:hAnsiTheme="minorHAnsi"/>
                <w:b/>
                <w:sz w:val="16"/>
                <w:szCs w:val="16"/>
              </w:rPr>
              <w:t>Plates</w:t>
            </w:r>
          </w:p>
        </w:tc>
        <w:tc>
          <w:tcPr>
            <w:tcW w:w="813" w:type="dxa"/>
            <w:vAlign w:val="center"/>
          </w:tcPr>
          <w:p w14:paraId="6C20F079" w14:textId="77777777" w:rsidR="009B43B2" w:rsidRPr="00184242" w:rsidRDefault="009B43B2" w:rsidP="009B43B2">
            <w:pPr>
              <w:rPr>
                <w:rFonts w:asciiTheme="minorHAnsi" w:eastAsiaTheme="minorHAnsi" w:hAnsiTheme="minorHAnsi"/>
                <w:sz w:val="16"/>
                <w:szCs w:val="16"/>
              </w:rPr>
            </w:pPr>
            <w:r w:rsidRPr="00184242">
              <w:rPr>
                <w:rFonts w:asciiTheme="minorHAnsi" w:eastAsiaTheme="minorHAnsi" w:hAnsiTheme="minorHAnsi"/>
                <w:sz w:val="16"/>
                <w:szCs w:val="16"/>
              </w:rPr>
              <w:t>6 well</w:t>
            </w:r>
          </w:p>
        </w:tc>
        <w:tc>
          <w:tcPr>
            <w:tcW w:w="1080" w:type="dxa"/>
            <w:vAlign w:val="center"/>
          </w:tcPr>
          <w:p w14:paraId="46B63576"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9</w:t>
            </w:r>
          </w:p>
        </w:tc>
        <w:tc>
          <w:tcPr>
            <w:tcW w:w="1350" w:type="dxa"/>
            <w:vAlign w:val="center"/>
          </w:tcPr>
          <w:p w14:paraId="572DD219"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0.2-0.4</w:t>
            </w:r>
          </w:p>
        </w:tc>
        <w:tc>
          <w:tcPr>
            <w:tcW w:w="1625" w:type="dxa"/>
            <w:vAlign w:val="center"/>
          </w:tcPr>
          <w:p w14:paraId="13E1E7F2"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0.2-0.4</w:t>
            </w:r>
          </w:p>
        </w:tc>
      </w:tr>
      <w:tr w:rsidR="009B43B2" w:rsidRPr="00184242" w14:paraId="1AEAF08F" w14:textId="77777777" w:rsidTr="009B43B2">
        <w:tc>
          <w:tcPr>
            <w:tcW w:w="707" w:type="dxa"/>
            <w:vMerge/>
            <w:vAlign w:val="center"/>
          </w:tcPr>
          <w:p w14:paraId="7D39AAD7" w14:textId="77777777" w:rsidR="009B43B2" w:rsidRPr="00184242" w:rsidRDefault="009B43B2" w:rsidP="009B43B2">
            <w:pPr>
              <w:ind w:left="360"/>
              <w:jc w:val="right"/>
              <w:rPr>
                <w:rFonts w:asciiTheme="minorHAnsi" w:eastAsiaTheme="minorHAnsi" w:hAnsiTheme="minorHAnsi"/>
                <w:b/>
                <w:sz w:val="16"/>
                <w:szCs w:val="16"/>
              </w:rPr>
            </w:pPr>
          </w:p>
        </w:tc>
        <w:tc>
          <w:tcPr>
            <w:tcW w:w="813" w:type="dxa"/>
            <w:vAlign w:val="center"/>
          </w:tcPr>
          <w:p w14:paraId="285C07CC" w14:textId="77777777" w:rsidR="009B43B2" w:rsidRPr="00184242" w:rsidRDefault="009B43B2" w:rsidP="009B43B2">
            <w:pPr>
              <w:rPr>
                <w:rFonts w:asciiTheme="minorHAnsi" w:eastAsiaTheme="minorHAnsi" w:hAnsiTheme="minorHAnsi"/>
                <w:sz w:val="16"/>
                <w:szCs w:val="16"/>
              </w:rPr>
            </w:pPr>
            <w:r w:rsidRPr="00184242">
              <w:rPr>
                <w:rFonts w:asciiTheme="minorHAnsi" w:eastAsiaTheme="minorHAnsi" w:hAnsiTheme="minorHAnsi"/>
                <w:sz w:val="16"/>
                <w:szCs w:val="16"/>
              </w:rPr>
              <w:t>24 well</w:t>
            </w:r>
          </w:p>
        </w:tc>
        <w:tc>
          <w:tcPr>
            <w:tcW w:w="1080" w:type="dxa"/>
            <w:vAlign w:val="center"/>
          </w:tcPr>
          <w:p w14:paraId="6DA3E32A"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4</w:t>
            </w:r>
          </w:p>
        </w:tc>
        <w:tc>
          <w:tcPr>
            <w:tcW w:w="1350" w:type="dxa"/>
            <w:vAlign w:val="center"/>
          </w:tcPr>
          <w:p w14:paraId="434EBC17"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0.1- 0.2</w:t>
            </w:r>
          </w:p>
        </w:tc>
        <w:tc>
          <w:tcPr>
            <w:tcW w:w="1625" w:type="dxa"/>
            <w:vAlign w:val="center"/>
          </w:tcPr>
          <w:p w14:paraId="3E92A5AF"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0.1- 0.2</w:t>
            </w:r>
          </w:p>
        </w:tc>
      </w:tr>
      <w:tr w:rsidR="009B43B2" w:rsidRPr="00184242" w14:paraId="1AF3ADBE" w14:textId="77777777" w:rsidTr="009B43B2">
        <w:tc>
          <w:tcPr>
            <w:tcW w:w="707" w:type="dxa"/>
            <w:vMerge/>
            <w:vAlign w:val="center"/>
          </w:tcPr>
          <w:p w14:paraId="421B6A74" w14:textId="77777777" w:rsidR="009B43B2" w:rsidRPr="00184242" w:rsidRDefault="009B43B2" w:rsidP="009B43B2">
            <w:pPr>
              <w:ind w:left="360"/>
              <w:jc w:val="right"/>
              <w:rPr>
                <w:rFonts w:asciiTheme="minorHAnsi" w:eastAsiaTheme="minorHAnsi" w:hAnsiTheme="minorHAnsi"/>
                <w:b/>
                <w:sz w:val="16"/>
                <w:szCs w:val="16"/>
              </w:rPr>
            </w:pPr>
          </w:p>
        </w:tc>
        <w:tc>
          <w:tcPr>
            <w:tcW w:w="813" w:type="dxa"/>
            <w:vAlign w:val="center"/>
          </w:tcPr>
          <w:p w14:paraId="30CFA913" w14:textId="77777777" w:rsidR="009B43B2" w:rsidRPr="00184242" w:rsidRDefault="009B43B2" w:rsidP="009B43B2">
            <w:pPr>
              <w:rPr>
                <w:rFonts w:asciiTheme="minorHAnsi" w:eastAsiaTheme="minorHAnsi" w:hAnsiTheme="minorHAnsi"/>
                <w:sz w:val="16"/>
                <w:szCs w:val="16"/>
              </w:rPr>
            </w:pPr>
            <w:r w:rsidRPr="00184242">
              <w:rPr>
                <w:rFonts w:asciiTheme="minorHAnsi" w:eastAsiaTheme="minorHAnsi" w:hAnsiTheme="minorHAnsi"/>
                <w:sz w:val="16"/>
                <w:szCs w:val="16"/>
              </w:rPr>
              <w:t>96 well</w:t>
            </w:r>
          </w:p>
        </w:tc>
        <w:tc>
          <w:tcPr>
            <w:tcW w:w="1080" w:type="dxa"/>
            <w:vAlign w:val="center"/>
          </w:tcPr>
          <w:p w14:paraId="29961BF0"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2</w:t>
            </w:r>
          </w:p>
        </w:tc>
        <w:tc>
          <w:tcPr>
            <w:tcW w:w="1350" w:type="dxa"/>
            <w:vAlign w:val="center"/>
          </w:tcPr>
          <w:p w14:paraId="7EBA9E73"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0.05-0.1</w:t>
            </w:r>
          </w:p>
        </w:tc>
        <w:tc>
          <w:tcPr>
            <w:tcW w:w="1625" w:type="dxa"/>
            <w:vAlign w:val="center"/>
          </w:tcPr>
          <w:p w14:paraId="585DA0EE" w14:textId="77777777" w:rsidR="009B43B2" w:rsidRPr="00184242" w:rsidRDefault="009B43B2" w:rsidP="009B43B2">
            <w:pPr>
              <w:ind w:left="360"/>
              <w:jc w:val="right"/>
              <w:rPr>
                <w:rFonts w:asciiTheme="minorHAnsi" w:eastAsiaTheme="minorHAnsi" w:hAnsiTheme="minorHAnsi"/>
                <w:sz w:val="16"/>
                <w:szCs w:val="16"/>
              </w:rPr>
            </w:pPr>
            <w:r w:rsidRPr="00184242">
              <w:rPr>
                <w:rFonts w:asciiTheme="minorHAnsi" w:eastAsiaTheme="minorHAnsi" w:hAnsiTheme="minorHAnsi"/>
                <w:sz w:val="16"/>
                <w:szCs w:val="16"/>
              </w:rPr>
              <w:t>0.05-0.1</w:t>
            </w:r>
          </w:p>
        </w:tc>
      </w:tr>
    </w:tbl>
    <w:p w14:paraId="0DD20352" w14:textId="77777777" w:rsidR="007F77A3" w:rsidRPr="007F77A3" w:rsidRDefault="007F77A3" w:rsidP="001D4272">
      <w:pPr>
        <w:pStyle w:val="ListParagraph"/>
        <w:numPr>
          <w:ilvl w:val="0"/>
          <w:numId w:val="3"/>
        </w:numPr>
        <w:rPr>
          <w:szCs w:val="20"/>
        </w:rPr>
      </w:pPr>
      <w:r w:rsidRPr="007F77A3">
        <w:rPr>
          <w:szCs w:val="20"/>
        </w:rPr>
        <w:t xml:space="preserve">Turn on centrifuge and set to 4°C. </w:t>
      </w:r>
    </w:p>
    <w:p w14:paraId="4CD61B3C" w14:textId="77777777" w:rsidR="007F77A3" w:rsidRPr="007F77A3" w:rsidRDefault="007F77A3" w:rsidP="001D4272">
      <w:pPr>
        <w:pStyle w:val="ListParagraph"/>
        <w:numPr>
          <w:ilvl w:val="0"/>
          <w:numId w:val="3"/>
        </w:numPr>
        <w:rPr>
          <w:szCs w:val="20"/>
        </w:rPr>
      </w:pPr>
      <w:r w:rsidRPr="007F77A3">
        <w:rPr>
          <w:szCs w:val="20"/>
        </w:rPr>
        <w:t>Add protease inhibitor to lysis buffer (1:50 or more depending on lysis method, see below)</w:t>
      </w:r>
    </w:p>
    <w:p w14:paraId="4B674D88" w14:textId="038CF338" w:rsidR="003560DD" w:rsidRDefault="007F77A3" w:rsidP="001D4272">
      <w:pPr>
        <w:pStyle w:val="ListParagraph"/>
        <w:numPr>
          <w:ilvl w:val="0"/>
          <w:numId w:val="3"/>
        </w:numPr>
        <w:rPr>
          <w:szCs w:val="20"/>
        </w:rPr>
      </w:pPr>
      <w:r w:rsidRPr="007F77A3">
        <w:rPr>
          <w:szCs w:val="20"/>
        </w:rPr>
        <w:t>Put a 600 mL beaker filled with ice under the hood, then put the 50 mL tubes for cell suspension in the ice.</w:t>
      </w:r>
    </w:p>
    <w:p w14:paraId="04D1FA6C" w14:textId="149B6508" w:rsidR="009B43B2" w:rsidRDefault="009B43B2" w:rsidP="009B43B2">
      <w:pPr>
        <w:pStyle w:val="Heading2"/>
      </w:pPr>
      <w:r>
        <w:t>Procedure</w:t>
      </w:r>
    </w:p>
    <w:p w14:paraId="04C117CD" w14:textId="77777777" w:rsidR="00DA4EF3" w:rsidRPr="009B43B2" w:rsidRDefault="00D552F8" w:rsidP="001D4272">
      <w:pPr>
        <w:pStyle w:val="ListParagraph"/>
        <w:numPr>
          <w:ilvl w:val="0"/>
          <w:numId w:val="5"/>
        </w:numPr>
        <w:rPr>
          <w:szCs w:val="20"/>
        </w:rPr>
      </w:pPr>
      <w:r w:rsidRPr="009B43B2">
        <w:rPr>
          <w:szCs w:val="20"/>
        </w:rPr>
        <w:t xml:space="preserve">Aspirate medium, rinse cells 1-2x with ice-cold PBS, and aspirate into waste container. </w:t>
      </w:r>
      <w:r w:rsidRPr="009B43B2">
        <w:rPr>
          <w:b/>
          <w:szCs w:val="20"/>
        </w:rPr>
        <w:t>PBS for cell harvest can be shared among cell lines.</w:t>
      </w:r>
      <w:r w:rsidRPr="009B43B2">
        <w:rPr>
          <w:szCs w:val="20"/>
        </w:rPr>
        <w:t xml:space="preserve"> Cross-contamination is not an issue because the cells will be lysed and will not be subcultured.</w:t>
      </w:r>
    </w:p>
    <w:p w14:paraId="7EBAD93A" w14:textId="77777777" w:rsidR="00DA4EF3" w:rsidRPr="009B43B2" w:rsidRDefault="00D552F8" w:rsidP="001D4272">
      <w:pPr>
        <w:pStyle w:val="ListParagraph"/>
        <w:numPr>
          <w:ilvl w:val="0"/>
          <w:numId w:val="5"/>
        </w:numPr>
        <w:rPr>
          <w:szCs w:val="20"/>
        </w:rPr>
      </w:pPr>
      <w:r w:rsidRPr="009B43B2">
        <w:rPr>
          <w:szCs w:val="20"/>
        </w:rPr>
        <w:t>Add lysis buffer with protease inhibitors to dish. Scrape cells, aspirate, add to tube and vortex.</w:t>
      </w:r>
    </w:p>
    <w:p w14:paraId="612C8A64" w14:textId="77777777" w:rsidR="00DA4EF3" w:rsidRPr="009B43B2" w:rsidRDefault="00D552F8" w:rsidP="001D4272">
      <w:pPr>
        <w:pStyle w:val="ListParagraph"/>
        <w:numPr>
          <w:ilvl w:val="1"/>
          <w:numId w:val="5"/>
        </w:numPr>
        <w:rPr>
          <w:szCs w:val="20"/>
        </w:rPr>
      </w:pPr>
      <w:r w:rsidRPr="009B43B2">
        <w:rPr>
          <w:szCs w:val="20"/>
        </w:rPr>
        <w:t xml:space="preserve">Buffer volume can be adjusted to achieve desired [protein]. </w:t>
      </w:r>
      <w:r w:rsidRPr="009B43B2">
        <w:rPr>
          <w:b/>
          <w:szCs w:val="20"/>
        </w:rPr>
        <w:t>Base [protease inhibitor] on biological sample quantity, not buffer volume.</w:t>
      </w:r>
      <w:r w:rsidRPr="009B43B2">
        <w:rPr>
          <w:szCs w:val="20"/>
        </w:rPr>
        <w:t xml:space="preserve"> When combining dishes of cells, more protease inhibitor should be used because cellular protein will be highly concentrated. I have generally found that 20 </w:t>
      </w:r>
      <w:r w:rsidRPr="009B43B2">
        <w:rPr>
          <w:szCs w:val="20"/>
        </w:rPr>
        <w:sym w:font="Symbol" w:char="F06D"/>
      </w:r>
      <w:r w:rsidRPr="009B43B2">
        <w:rPr>
          <w:szCs w:val="20"/>
        </w:rPr>
        <w:t>L protease inhibitor in 1 mL lysis buffer per 15 cm dish of cells is adequate.</w:t>
      </w:r>
    </w:p>
    <w:p w14:paraId="04C61624" w14:textId="77777777" w:rsidR="00DA4EF3" w:rsidRPr="009B43B2" w:rsidRDefault="00D552F8" w:rsidP="001D4272">
      <w:pPr>
        <w:pStyle w:val="ListParagraph"/>
        <w:numPr>
          <w:ilvl w:val="1"/>
          <w:numId w:val="5"/>
        </w:numPr>
        <w:rPr>
          <w:szCs w:val="20"/>
        </w:rPr>
      </w:pPr>
      <w:r w:rsidRPr="009B43B2">
        <w:rPr>
          <w:szCs w:val="20"/>
        </w:rPr>
        <w:t xml:space="preserve">Combine multiple dishes of cells for higher [protein]: scrape two 15 cm dishes of cells in 5 mL ice cold PBS combine in 15 mL tube, centrifuge 1500 rpm 5 min 4°C to pellet cells, remove supernatant, resuspend in 1 mL lysis buffer with protease inhibitors, vortex, and sonicate. </w:t>
      </w:r>
    </w:p>
    <w:p w14:paraId="3E4C2790" w14:textId="77777777" w:rsidR="00DA4EF3" w:rsidRPr="009B43B2" w:rsidRDefault="00D552F8" w:rsidP="001D4272">
      <w:pPr>
        <w:pStyle w:val="ListParagraph"/>
        <w:numPr>
          <w:ilvl w:val="1"/>
          <w:numId w:val="5"/>
        </w:numPr>
        <w:rPr>
          <w:szCs w:val="20"/>
        </w:rPr>
      </w:pPr>
      <w:r w:rsidRPr="009B43B2">
        <w:rPr>
          <w:szCs w:val="20"/>
        </w:rPr>
        <w:t>Cells can be lysed in 1x SDS-PAGE sample buffer, but protein quantification is more difficult.</w:t>
      </w:r>
    </w:p>
    <w:p w14:paraId="0A9699E8" w14:textId="77777777" w:rsidR="00DA4EF3" w:rsidRPr="009B43B2" w:rsidRDefault="00D552F8" w:rsidP="001D4272">
      <w:pPr>
        <w:pStyle w:val="ListParagraph"/>
        <w:numPr>
          <w:ilvl w:val="0"/>
          <w:numId w:val="5"/>
        </w:numPr>
        <w:rPr>
          <w:szCs w:val="20"/>
        </w:rPr>
      </w:pPr>
      <w:r w:rsidRPr="009B43B2">
        <w:rPr>
          <w:szCs w:val="20"/>
        </w:rPr>
        <w:t>Disruption of genomic DNA:</w:t>
      </w:r>
    </w:p>
    <w:p w14:paraId="4E9AFD8C" w14:textId="77777777" w:rsidR="00DA4EF3" w:rsidRPr="009B43B2" w:rsidRDefault="00D552F8" w:rsidP="001D4272">
      <w:pPr>
        <w:pStyle w:val="ListParagraph"/>
        <w:numPr>
          <w:ilvl w:val="1"/>
          <w:numId w:val="5"/>
        </w:numPr>
        <w:rPr>
          <w:szCs w:val="20"/>
        </w:rPr>
      </w:pPr>
      <w:r w:rsidRPr="009B43B2">
        <w:rPr>
          <w:b/>
          <w:szCs w:val="20"/>
        </w:rPr>
        <w:t xml:space="preserve">Sonication: </w:t>
      </w:r>
      <w:r w:rsidRPr="009B43B2">
        <w:rPr>
          <w:szCs w:val="20"/>
        </w:rPr>
        <w:t xml:space="preserve">Sonication is useful for detecting membrane- and chromatin-bound proteins. See </w:t>
      </w:r>
      <w:hyperlink r:id="rId9" w:history="1">
        <w:r w:rsidRPr="009B43B2">
          <w:rPr>
            <w:rStyle w:val="Hyperlink"/>
            <w:szCs w:val="20"/>
          </w:rPr>
          <w:t>CST</w:t>
        </w:r>
      </w:hyperlink>
      <w:r w:rsidRPr="009B43B2">
        <w:rPr>
          <w:szCs w:val="20"/>
          <w:u w:val="single"/>
        </w:rPr>
        <w:t xml:space="preserve"> </w:t>
      </w:r>
      <w:r w:rsidRPr="009B43B2">
        <w:rPr>
          <w:szCs w:val="20"/>
        </w:rPr>
        <w:t xml:space="preserve">Western blotting protocol and “Guide to Successful Western Blotting.” </w:t>
      </w:r>
    </w:p>
    <w:p w14:paraId="2AFDBA67" w14:textId="77777777" w:rsidR="00DA4EF3" w:rsidRPr="009B43B2" w:rsidRDefault="00D552F8" w:rsidP="001D4272">
      <w:pPr>
        <w:pStyle w:val="ListParagraph"/>
        <w:numPr>
          <w:ilvl w:val="2"/>
          <w:numId w:val="5"/>
        </w:numPr>
        <w:rPr>
          <w:szCs w:val="20"/>
        </w:rPr>
      </w:pPr>
      <w:r w:rsidRPr="009B43B2">
        <w:rPr>
          <w:szCs w:val="20"/>
        </w:rPr>
        <w:t xml:space="preserve">Branson digital </w:t>
      </w:r>
      <w:proofErr w:type="spellStart"/>
      <w:r w:rsidRPr="009B43B2">
        <w:rPr>
          <w:szCs w:val="20"/>
        </w:rPr>
        <w:t>sonifier</w:t>
      </w:r>
      <w:proofErr w:type="spellEnd"/>
      <w:r w:rsidRPr="009B43B2">
        <w:rPr>
          <w:szCs w:val="20"/>
        </w:rPr>
        <w:t xml:space="preserve">: put </w:t>
      </w:r>
      <w:proofErr w:type="spellStart"/>
      <w:r w:rsidRPr="009B43B2">
        <w:rPr>
          <w:szCs w:val="20"/>
        </w:rPr>
        <w:t>sonication</w:t>
      </w:r>
      <w:proofErr w:type="spellEnd"/>
      <w:r w:rsidRPr="009B43B2">
        <w:rPr>
          <w:szCs w:val="20"/>
        </w:rPr>
        <w:t xml:space="preserve"> sign up on cold room door and put on ear protection. We have cold suits for extended periods of time in the cold room. Use arrow keys to navigate settings, and dial on side to adjust amplitude.</w:t>
      </w:r>
    </w:p>
    <w:p w14:paraId="62E4D363" w14:textId="77777777" w:rsidR="00DA4EF3" w:rsidRPr="009B43B2" w:rsidRDefault="00D552F8" w:rsidP="001D4272">
      <w:pPr>
        <w:pStyle w:val="ListParagraph"/>
        <w:numPr>
          <w:ilvl w:val="2"/>
          <w:numId w:val="5"/>
        </w:numPr>
        <w:rPr>
          <w:szCs w:val="20"/>
        </w:rPr>
      </w:pPr>
      <w:r w:rsidRPr="009B43B2">
        <w:rPr>
          <w:szCs w:val="20"/>
        </w:rPr>
        <w:t>Fill a beaker with ice for tube being sonicated, and keep the remaining tubes on ice.</w:t>
      </w:r>
    </w:p>
    <w:p w14:paraId="7F8E7239" w14:textId="77777777" w:rsidR="00DA4EF3" w:rsidRPr="009B43B2" w:rsidRDefault="00D552F8" w:rsidP="001D4272">
      <w:pPr>
        <w:pStyle w:val="ListParagraph"/>
        <w:numPr>
          <w:ilvl w:val="2"/>
          <w:numId w:val="5"/>
        </w:numPr>
        <w:rPr>
          <w:b/>
          <w:szCs w:val="20"/>
        </w:rPr>
      </w:pPr>
      <w:r w:rsidRPr="009B43B2">
        <w:rPr>
          <w:b/>
          <w:szCs w:val="20"/>
        </w:rPr>
        <w:t xml:space="preserve">Sonicate on ice for 5-10 seconds at 40% power. If this is not effective, use 3 5-10 second pulses at 35-40% power, with 10 seconds between pulses. Lysate may foam if </w:t>
      </w:r>
      <w:proofErr w:type="spellStart"/>
      <w:r w:rsidRPr="009B43B2">
        <w:rPr>
          <w:b/>
          <w:szCs w:val="20"/>
        </w:rPr>
        <w:t>sonicator</w:t>
      </w:r>
      <w:proofErr w:type="spellEnd"/>
      <w:r w:rsidRPr="009B43B2">
        <w:rPr>
          <w:b/>
          <w:szCs w:val="20"/>
        </w:rPr>
        <w:t xml:space="preserve"> tip is not fully submerged.</w:t>
      </w:r>
      <w:r w:rsidRPr="009B43B2">
        <w:rPr>
          <w:szCs w:val="20"/>
        </w:rPr>
        <w:t xml:space="preserve"> </w:t>
      </w:r>
    </w:p>
    <w:p w14:paraId="16C0FF2D" w14:textId="77777777" w:rsidR="00DA4EF3" w:rsidRPr="009B43B2" w:rsidRDefault="00D552F8" w:rsidP="001D4272">
      <w:pPr>
        <w:pStyle w:val="ListParagraph"/>
        <w:numPr>
          <w:ilvl w:val="2"/>
          <w:numId w:val="5"/>
        </w:numPr>
        <w:rPr>
          <w:b/>
          <w:szCs w:val="20"/>
        </w:rPr>
      </w:pPr>
      <w:r w:rsidRPr="009B43B2">
        <w:rPr>
          <w:szCs w:val="20"/>
        </w:rPr>
        <w:t>Clean with diH</w:t>
      </w:r>
      <w:r w:rsidRPr="009B43B2">
        <w:rPr>
          <w:szCs w:val="20"/>
          <w:vertAlign w:val="subscript"/>
        </w:rPr>
        <w:t>2</w:t>
      </w:r>
      <w:r w:rsidRPr="009B43B2">
        <w:rPr>
          <w:szCs w:val="20"/>
        </w:rPr>
        <w:t>O after each sample. Do not turn off machine after use.</w:t>
      </w:r>
    </w:p>
    <w:p w14:paraId="050A2E9A" w14:textId="77777777" w:rsidR="00DA4EF3" w:rsidRPr="009B43B2" w:rsidRDefault="00D552F8" w:rsidP="001D4272">
      <w:pPr>
        <w:pStyle w:val="ListParagraph"/>
        <w:numPr>
          <w:ilvl w:val="1"/>
          <w:numId w:val="5"/>
        </w:numPr>
        <w:rPr>
          <w:szCs w:val="20"/>
        </w:rPr>
      </w:pPr>
      <w:r w:rsidRPr="009B43B2">
        <w:rPr>
          <w:b/>
          <w:szCs w:val="20"/>
        </w:rPr>
        <w:t>Micrococcal nuclease:</w:t>
      </w:r>
      <w:r w:rsidRPr="009B43B2">
        <w:rPr>
          <w:szCs w:val="20"/>
        </w:rPr>
        <w:t xml:space="preserve"> Add 3 μL nuclease and 5 μL 100 mM CaCl</w:t>
      </w:r>
      <w:r w:rsidRPr="009B43B2">
        <w:rPr>
          <w:szCs w:val="20"/>
          <w:vertAlign w:val="subscript"/>
        </w:rPr>
        <w:t>2</w:t>
      </w:r>
      <w:r w:rsidRPr="009B43B2">
        <w:rPr>
          <w:szCs w:val="20"/>
        </w:rPr>
        <w:t xml:space="preserve"> to 10</w:t>
      </w:r>
      <w:r w:rsidRPr="009B43B2">
        <w:rPr>
          <w:szCs w:val="20"/>
          <w:vertAlign w:val="superscript"/>
        </w:rPr>
        <w:t>6</w:t>
      </w:r>
      <w:r w:rsidRPr="009B43B2">
        <w:rPr>
          <w:szCs w:val="20"/>
        </w:rPr>
        <w:t>-10</w:t>
      </w:r>
      <w:r w:rsidRPr="009B43B2">
        <w:rPr>
          <w:szCs w:val="20"/>
          <w:vertAlign w:val="superscript"/>
        </w:rPr>
        <w:t>7</w:t>
      </w:r>
      <w:r w:rsidRPr="009B43B2">
        <w:rPr>
          <w:szCs w:val="20"/>
        </w:rPr>
        <w:t xml:space="preserve"> cells (150 mm dish), vortex, and incubate 37°C 5 min. Amounts from ThermoFisher 78840 fractionation kit.</w:t>
      </w:r>
    </w:p>
    <w:p w14:paraId="72AA87D5" w14:textId="77777777" w:rsidR="00DA4EF3" w:rsidRPr="009B43B2" w:rsidRDefault="00D552F8" w:rsidP="001D4272">
      <w:pPr>
        <w:pStyle w:val="ListParagraph"/>
        <w:numPr>
          <w:ilvl w:val="1"/>
          <w:numId w:val="5"/>
        </w:numPr>
        <w:rPr>
          <w:szCs w:val="20"/>
        </w:rPr>
      </w:pPr>
      <w:r w:rsidRPr="009B43B2">
        <w:rPr>
          <w:szCs w:val="20"/>
        </w:rPr>
        <w:t>Vortex, tube rotator 5-30 min 4°C, centrifuge 5 min 10-15,000 x g 4°C</w:t>
      </w:r>
    </w:p>
    <w:p w14:paraId="0680C1E7" w14:textId="5931B421" w:rsidR="009B43B2" w:rsidRDefault="00D552F8" w:rsidP="001D4272">
      <w:pPr>
        <w:pStyle w:val="ListParagraph"/>
        <w:numPr>
          <w:ilvl w:val="0"/>
          <w:numId w:val="5"/>
        </w:numPr>
        <w:rPr>
          <w:szCs w:val="20"/>
        </w:rPr>
      </w:pPr>
      <w:r w:rsidRPr="009B43B2">
        <w:rPr>
          <w:szCs w:val="20"/>
        </w:rPr>
        <w:t>Quantify with BCA assay.</w:t>
      </w:r>
    </w:p>
    <w:p w14:paraId="62D84E19" w14:textId="77777777" w:rsidR="009B43B2" w:rsidRDefault="009B43B2" w:rsidP="009B43B2">
      <w:pPr>
        <w:rPr>
          <w:szCs w:val="20"/>
        </w:rPr>
      </w:pPr>
    </w:p>
    <w:p w14:paraId="76CEF1F8" w14:textId="77777777" w:rsidR="009B43B2" w:rsidRDefault="009B43B2">
      <w:pPr>
        <w:rPr>
          <w:rFonts w:asciiTheme="majorHAnsi" w:eastAsiaTheme="majorEastAsia" w:hAnsiTheme="majorHAnsi" w:cstheme="majorBidi"/>
          <w:b/>
          <w:bCs/>
          <w:color w:val="2E74B5" w:themeColor="accent1" w:themeShade="BF"/>
          <w:sz w:val="32"/>
          <w:szCs w:val="32"/>
        </w:rPr>
      </w:pPr>
      <w:r>
        <w:rPr>
          <w:b/>
          <w:bCs/>
          <w:sz w:val="32"/>
          <w:szCs w:val="32"/>
        </w:rPr>
        <w:br w:type="page"/>
      </w:r>
    </w:p>
    <w:p w14:paraId="51BAD412" w14:textId="7A870730" w:rsidR="009B43B2" w:rsidRPr="007F77A3" w:rsidRDefault="00615AAC" w:rsidP="00D41637">
      <w:pPr>
        <w:pStyle w:val="Heading1"/>
      </w:pPr>
      <w:r>
        <w:lastRenderedPageBreak/>
        <w:t>Tissue</w:t>
      </w:r>
      <w:r w:rsidR="009B43B2" w:rsidRPr="007F77A3">
        <w:t xml:space="preserve"> protein extraction</w:t>
      </w:r>
    </w:p>
    <w:p w14:paraId="0766860B" w14:textId="77777777" w:rsidR="009B43B2" w:rsidRPr="007F77A3" w:rsidRDefault="009B43B2" w:rsidP="00D41637">
      <w:pPr>
        <w:pStyle w:val="Heading2"/>
      </w:pPr>
      <w:r w:rsidRPr="007F77A3">
        <w:t>Materials Needed</w:t>
      </w:r>
    </w:p>
    <w:p w14:paraId="0330FCC3" w14:textId="77777777" w:rsidR="009B43B2" w:rsidRDefault="009B43B2" w:rsidP="001D4272">
      <w:pPr>
        <w:pStyle w:val="ListParagraph"/>
        <w:numPr>
          <w:ilvl w:val="0"/>
          <w:numId w:val="4"/>
        </w:numPr>
        <w:rPr>
          <w:sz w:val="16"/>
          <w:szCs w:val="16"/>
        </w:rPr>
        <w:sectPr w:rsidR="009B43B2" w:rsidSect="009B43B2">
          <w:headerReference w:type="default" r:id="rId10"/>
          <w:footerReference w:type="default" r:id="rId11"/>
          <w:type w:val="continuous"/>
          <w:pgSz w:w="12240" w:h="15840"/>
          <w:pgMar w:top="720" w:right="720" w:bottom="720" w:left="720" w:header="720" w:footer="720" w:gutter="0"/>
          <w:cols w:space="720"/>
          <w:docGrid w:linePitch="360"/>
        </w:sectPr>
      </w:pPr>
    </w:p>
    <w:p w14:paraId="7591A0D3" w14:textId="77777777" w:rsidR="00615AAC" w:rsidRPr="00615AAC" w:rsidRDefault="00615AAC" w:rsidP="001D4272">
      <w:pPr>
        <w:pStyle w:val="ListParagraph"/>
        <w:numPr>
          <w:ilvl w:val="0"/>
          <w:numId w:val="4"/>
        </w:numPr>
        <w:rPr>
          <w:sz w:val="16"/>
          <w:szCs w:val="16"/>
        </w:rPr>
      </w:pPr>
      <w:r w:rsidRPr="00615AAC">
        <w:rPr>
          <w:sz w:val="16"/>
          <w:szCs w:val="16"/>
        </w:rPr>
        <w:lastRenderedPageBreak/>
        <w:t>Refrigerated centrifuge</w:t>
      </w:r>
    </w:p>
    <w:p w14:paraId="6ED3C78B" w14:textId="77777777" w:rsidR="00615AAC" w:rsidRPr="00615AAC" w:rsidRDefault="00615AAC" w:rsidP="001D4272">
      <w:pPr>
        <w:pStyle w:val="ListParagraph"/>
        <w:numPr>
          <w:ilvl w:val="0"/>
          <w:numId w:val="4"/>
        </w:numPr>
        <w:rPr>
          <w:sz w:val="16"/>
          <w:szCs w:val="16"/>
        </w:rPr>
      </w:pPr>
      <w:r w:rsidRPr="00615AAC">
        <w:rPr>
          <w:sz w:val="16"/>
          <w:szCs w:val="16"/>
        </w:rPr>
        <w:t>Tube rotator or orbital shaker</w:t>
      </w:r>
    </w:p>
    <w:p w14:paraId="4D9B1A4E" w14:textId="77777777" w:rsidR="00615AAC" w:rsidRPr="00615AAC" w:rsidRDefault="00615AAC" w:rsidP="001D4272">
      <w:pPr>
        <w:pStyle w:val="ListParagraph"/>
        <w:numPr>
          <w:ilvl w:val="0"/>
          <w:numId w:val="4"/>
        </w:numPr>
        <w:rPr>
          <w:sz w:val="16"/>
          <w:szCs w:val="16"/>
        </w:rPr>
      </w:pPr>
      <w:r w:rsidRPr="00615AAC">
        <w:rPr>
          <w:sz w:val="16"/>
          <w:szCs w:val="16"/>
        </w:rPr>
        <w:t>Vortex mixer</w:t>
      </w:r>
    </w:p>
    <w:p w14:paraId="524CF116" w14:textId="77777777" w:rsidR="00615AAC" w:rsidRPr="00615AAC" w:rsidRDefault="00615AAC" w:rsidP="001D4272">
      <w:pPr>
        <w:pStyle w:val="ListParagraph"/>
        <w:numPr>
          <w:ilvl w:val="0"/>
          <w:numId w:val="4"/>
        </w:numPr>
        <w:rPr>
          <w:sz w:val="16"/>
          <w:szCs w:val="16"/>
        </w:rPr>
      </w:pPr>
      <w:r w:rsidRPr="00615AAC">
        <w:rPr>
          <w:sz w:val="16"/>
          <w:szCs w:val="16"/>
        </w:rPr>
        <w:t xml:space="preserve">QIAGEN </w:t>
      </w:r>
      <w:proofErr w:type="spellStart"/>
      <w:r w:rsidRPr="00615AAC">
        <w:rPr>
          <w:sz w:val="16"/>
          <w:szCs w:val="16"/>
        </w:rPr>
        <w:t>TissueLyser</w:t>
      </w:r>
      <w:proofErr w:type="spellEnd"/>
      <w:r w:rsidRPr="00615AAC">
        <w:rPr>
          <w:sz w:val="16"/>
          <w:szCs w:val="16"/>
        </w:rPr>
        <w:t xml:space="preserve"> II bead homogenizer</w:t>
      </w:r>
    </w:p>
    <w:p w14:paraId="6CC9AF28" w14:textId="77777777" w:rsidR="00615AAC" w:rsidRPr="00615AAC" w:rsidRDefault="00615AAC" w:rsidP="001D4272">
      <w:pPr>
        <w:pStyle w:val="ListParagraph"/>
        <w:numPr>
          <w:ilvl w:val="0"/>
          <w:numId w:val="4"/>
        </w:numPr>
        <w:rPr>
          <w:sz w:val="16"/>
          <w:szCs w:val="16"/>
        </w:rPr>
      </w:pPr>
      <w:r w:rsidRPr="00615AAC">
        <w:rPr>
          <w:sz w:val="16"/>
          <w:szCs w:val="16"/>
        </w:rPr>
        <w:t>Pipettes, 10-1000 µL and 300 µL multichannel</w:t>
      </w:r>
    </w:p>
    <w:p w14:paraId="10518D64" w14:textId="77777777" w:rsidR="00615AAC" w:rsidRPr="00615AAC" w:rsidRDefault="00615AAC" w:rsidP="001D4272">
      <w:pPr>
        <w:pStyle w:val="ListParagraph"/>
        <w:numPr>
          <w:ilvl w:val="0"/>
          <w:numId w:val="4"/>
        </w:numPr>
        <w:rPr>
          <w:sz w:val="16"/>
          <w:szCs w:val="16"/>
        </w:rPr>
      </w:pPr>
      <w:r w:rsidRPr="00615AAC">
        <w:rPr>
          <w:sz w:val="16"/>
          <w:szCs w:val="16"/>
        </w:rPr>
        <w:lastRenderedPageBreak/>
        <w:t xml:space="preserve">Ice, or freezer </w:t>
      </w:r>
      <w:proofErr w:type="spellStart"/>
      <w:r w:rsidRPr="00615AAC">
        <w:rPr>
          <w:sz w:val="16"/>
          <w:szCs w:val="16"/>
        </w:rPr>
        <w:t>microtube</w:t>
      </w:r>
      <w:proofErr w:type="spellEnd"/>
      <w:r w:rsidRPr="00615AAC">
        <w:rPr>
          <w:sz w:val="16"/>
          <w:szCs w:val="16"/>
        </w:rPr>
        <w:t xml:space="preserve"> rack</w:t>
      </w:r>
    </w:p>
    <w:p w14:paraId="23A9F28C" w14:textId="77777777" w:rsidR="00615AAC" w:rsidRPr="00615AAC" w:rsidRDefault="00615AAC" w:rsidP="001D4272">
      <w:pPr>
        <w:pStyle w:val="ListParagraph"/>
        <w:numPr>
          <w:ilvl w:val="0"/>
          <w:numId w:val="4"/>
        </w:numPr>
        <w:rPr>
          <w:sz w:val="16"/>
          <w:szCs w:val="16"/>
        </w:rPr>
      </w:pPr>
      <w:r w:rsidRPr="00615AAC">
        <w:rPr>
          <w:sz w:val="16"/>
          <w:szCs w:val="16"/>
        </w:rPr>
        <w:t>Forceps</w:t>
      </w:r>
    </w:p>
    <w:p w14:paraId="49CAA7B2" w14:textId="77777777" w:rsidR="00615AAC" w:rsidRPr="00615AAC" w:rsidRDefault="00615AAC" w:rsidP="001D4272">
      <w:pPr>
        <w:pStyle w:val="ListParagraph"/>
        <w:numPr>
          <w:ilvl w:val="0"/>
          <w:numId w:val="4"/>
        </w:numPr>
        <w:rPr>
          <w:sz w:val="16"/>
          <w:szCs w:val="16"/>
        </w:rPr>
      </w:pPr>
      <w:r w:rsidRPr="00615AAC">
        <w:rPr>
          <w:sz w:val="16"/>
          <w:szCs w:val="16"/>
        </w:rPr>
        <w:t>0.5 mL, 1.5 mL or 2 mL centrifuge tubes</w:t>
      </w:r>
    </w:p>
    <w:p w14:paraId="7E903266" w14:textId="77777777" w:rsidR="00615AAC" w:rsidRPr="00615AAC" w:rsidRDefault="00615AAC" w:rsidP="001D4272">
      <w:pPr>
        <w:pStyle w:val="ListParagraph"/>
        <w:numPr>
          <w:ilvl w:val="0"/>
          <w:numId w:val="4"/>
        </w:numPr>
        <w:rPr>
          <w:sz w:val="16"/>
          <w:szCs w:val="16"/>
        </w:rPr>
      </w:pPr>
      <w:r w:rsidRPr="00615AAC">
        <w:rPr>
          <w:sz w:val="16"/>
          <w:szCs w:val="16"/>
        </w:rPr>
        <w:t>Lysis buffer</w:t>
      </w:r>
    </w:p>
    <w:p w14:paraId="76977D5E" w14:textId="77777777" w:rsidR="00615AAC" w:rsidRPr="00615AAC" w:rsidRDefault="00615AAC" w:rsidP="001D4272">
      <w:pPr>
        <w:pStyle w:val="ListParagraph"/>
        <w:numPr>
          <w:ilvl w:val="0"/>
          <w:numId w:val="4"/>
        </w:numPr>
        <w:rPr>
          <w:sz w:val="16"/>
          <w:szCs w:val="16"/>
        </w:rPr>
      </w:pPr>
      <w:r w:rsidRPr="00615AAC">
        <w:rPr>
          <w:sz w:val="16"/>
          <w:szCs w:val="16"/>
        </w:rPr>
        <w:t xml:space="preserve">Protease Inhibitor Cocktail (Pierce 87786) </w:t>
      </w:r>
    </w:p>
    <w:p w14:paraId="06EB4523" w14:textId="77777777" w:rsidR="009B43B2" w:rsidRDefault="009B43B2" w:rsidP="009B43B2">
      <w:pPr>
        <w:rPr>
          <w:szCs w:val="20"/>
        </w:rPr>
        <w:sectPr w:rsidR="009B43B2" w:rsidSect="007F77A3">
          <w:type w:val="continuous"/>
          <w:pgSz w:w="12240" w:h="15840"/>
          <w:pgMar w:top="720" w:right="720" w:bottom="720" w:left="720" w:header="720" w:footer="720" w:gutter="0"/>
          <w:cols w:num="2" w:space="720"/>
          <w:docGrid w:linePitch="360"/>
        </w:sectPr>
      </w:pPr>
    </w:p>
    <w:p w14:paraId="4226A467" w14:textId="784539AD" w:rsidR="00615AAC" w:rsidRDefault="00615AAC" w:rsidP="00615AAC">
      <w:pPr>
        <w:pStyle w:val="Heading2"/>
      </w:pPr>
      <w:r>
        <w:lastRenderedPageBreak/>
        <w:t>Prep</w:t>
      </w:r>
    </w:p>
    <w:p w14:paraId="3CA49682" w14:textId="77777777" w:rsidR="00615AAC" w:rsidRPr="00615AAC" w:rsidRDefault="00615AAC" w:rsidP="001D4272">
      <w:pPr>
        <w:pStyle w:val="ListParagraph"/>
        <w:numPr>
          <w:ilvl w:val="0"/>
          <w:numId w:val="6"/>
        </w:numPr>
      </w:pPr>
      <w:r w:rsidRPr="00615AAC">
        <w:t xml:space="preserve">Turn on centrifuge and set to 4°C. </w:t>
      </w:r>
    </w:p>
    <w:p w14:paraId="112EBD6A" w14:textId="264B8845" w:rsidR="00615AAC" w:rsidRPr="00615AAC" w:rsidRDefault="00615AAC" w:rsidP="001D4272">
      <w:pPr>
        <w:pStyle w:val="ListParagraph"/>
        <w:numPr>
          <w:ilvl w:val="0"/>
          <w:numId w:val="6"/>
        </w:numPr>
      </w:pPr>
      <w:r w:rsidRPr="00615AAC">
        <w:t>Add protease inhibitor to lysis buffer (1:</w:t>
      </w:r>
      <w:r>
        <w:t>100-1:</w:t>
      </w:r>
      <w:r w:rsidRPr="00615AAC">
        <w:t>50)</w:t>
      </w:r>
    </w:p>
    <w:p w14:paraId="799D11F9" w14:textId="1166D087" w:rsidR="00615AAC" w:rsidRDefault="00615AAC" w:rsidP="00615AAC">
      <w:pPr>
        <w:pStyle w:val="Heading2"/>
      </w:pPr>
      <w:r>
        <w:t>Procedure</w:t>
      </w:r>
    </w:p>
    <w:p w14:paraId="305A789A" w14:textId="77777777" w:rsidR="00615AAC" w:rsidRPr="00615AAC" w:rsidRDefault="00615AAC" w:rsidP="001D4272">
      <w:pPr>
        <w:numPr>
          <w:ilvl w:val="0"/>
          <w:numId w:val="7"/>
        </w:numPr>
        <w:rPr>
          <w:b/>
        </w:rPr>
      </w:pPr>
      <w:r w:rsidRPr="00615AAC">
        <w:rPr>
          <w:b/>
        </w:rPr>
        <w:t xml:space="preserve">Remove tissues from freezer, weigh out 0.1 g tissue </w:t>
      </w:r>
      <w:r w:rsidRPr="00615AAC">
        <w:t>in a weigh boat and record. Note that this is merely a good practice and not important. You will normalize to total protein, not to tissue weight.</w:t>
      </w:r>
    </w:p>
    <w:p w14:paraId="19D17035" w14:textId="77777777" w:rsidR="00615AAC" w:rsidRPr="00615AAC" w:rsidRDefault="00615AAC" w:rsidP="001D4272">
      <w:pPr>
        <w:numPr>
          <w:ilvl w:val="0"/>
          <w:numId w:val="7"/>
        </w:numPr>
      </w:pPr>
      <w:r w:rsidRPr="00615AAC">
        <w:rPr>
          <w:b/>
        </w:rPr>
        <w:t xml:space="preserve">Place tissues in tubes with </w:t>
      </w:r>
      <w:proofErr w:type="spellStart"/>
      <w:r w:rsidRPr="00615AAC">
        <w:rPr>
          <w:b/>
        </w:rPr>
        <w:t>TissueLyser</w:t>
      </w:r>
      <w:proofErr w:type="spellEnd"/>
      <w:r w:rsidRPr="00615AAC">
        <w:rPr>
          <w:b/>
        </w:rPr>
        <w:t xml:space="preserve"> beads (1-2 beads/tube).</w:t>
      </w:r>
    </w:p>
    <w:p w14:paraId="12CA66F1" w14:textId="77777777" w:rsidR="00615AAC" w:rsidRPr="00615AAC" w:rsidRDefault="00615AAC" w:rsidP="001D4272">
      <w:pPr>
        <w:numPr>
          <w:ilvl w:val="0"/>
          <w:numId w:val="7"/>
        </w:numPr>
      </w:pPr>
      <w:r w:rsidRPr="00615AAC">
        <w:rPr>
          <w:b/>
        </w:rPr>
        <w:t xml:space="preserve">Homogenize with </w:t>
      </w:r>
      <w:proofErr w:type="spellStart"/>
      <w:r w:rsidRPr="00615AAC">
        <w:rPr>
          <w:b/>
        </w:rPr>
        <w:t>TissueLyser</w:t>
      </w:r>
      <w:proofErr w:type="spellEnd"/>
      <w:r w:rsidRPr="00615AAC">
        <w:rPr>
          <w:b/>
        </w:rPr>
        <w:t>.</w:t>
      </w:r>
    </w:p>
    <w:p w14:paraId="79DBDC2D" w14:textId="77777777" w:rsidR="00615AAC" w:rsidRPr="00615AAC" w:rsidRDefault="00615AAC" w:rsidP="001D4272">
      <w:pPr>
        <w:numPr>
          <w:ilvl w:val="0"/>
          <w:numId w:val="7"/>
        </w:numPr>
      </w:pPr>
      <w:r w:rsidRPr="00615AAC">
        <w:rPr>
          <w:b/>
        </w:rPr>
        <w:t>Leave on tube rotator 30-45 min 4°C.</w:t>
      </w:r>
    </w:p>
    <w:p w14:paraId="029AA622" w14:textId="77777777" w:rsidR="00615AAC" w:rsidRPr="00615AAC" w:rsidRDefault="00615AAC" w:rsidP="001D4272">
      <w:pPr>
        <w:numPr>
          <w:ilvl w:val="0"/>
          <w:numId w:val="7"/>
        </w:numPr>
        <w:rPr>
          <w:u w:val="single"/>
        </w:rPr>
      </w:pPr>
      <w:r w:rsidRPr="00615AAC">
        <w:rPr>
          <w:b/>
        </w:rPr>
        <w:t>Centrifuge samples</w:t>
      </w:r>
      <w:r w:rsidRPr="00615AAC">
        <w:t xml:space="preserve"> 10 min 10,000 x </w:t>
      </w:r>
      <w:r w:rsidRPr="00615AAC">
        <w:rPr>
          <w:i/>
        </w:rPr>
        <w:t>g</w:t>
      </w:r>
      <w:r w:rsidRPr="00615AAC">
        <w:t xml:space="preserve"> 4°C. </w:t>
      </w:r>
    </w:p>
    <w:p w14:paraId="01E41C87" w14:textId="77777777" w:rsidR="00615AAC" w:rsidRPr="00615AAC" w:rsidRDefault="00615AAC" w:rsidP="001D4272">
      <w:pPr>
        <w:numPr>
          <w:ilvl w:val="0"/>
          <w:numId w:val="7"/>
        </w:numPr>
        <w:rPr>
          <w:b/>
        </w:rPr>
      </w:pPr>
      <w:r w:rsidRPr="00615AAC">
        <w:rPr>
          <w:b/>
        </w:rPr>
        <w:t xml:space="preserve">Pipette supernatant into fresh 1.5 mL tubes. </w:t>
      </w:r>
      <w:r w:rsidRPr="00615AAC">
        <w:t xml:space="preserve">Wipe pipette tip with a </w:t>
      </w:r>
      <w:proofErr w:type="spellStart"/>
      <w:r w:rsidRPr="00615AAC">
        <w:t>kimwipe</w:t>
      </w:r>
      <w:proofErr w:type="spellEnd"/>
      <w:r w:rsidRPr="00615AAC">
        <w:t xml:space="preserve"> to avoid getting lipid in the supernatant you collect. Do not disturb the pellet at the bottom.</w:t>
      </w:r>
    </w:p>
    <w:p w14:paraId="27272709" w14:textId="77777777" w:rsidR="00615AAC" w:rsidRPr="00615AAC" w:rsidRDefault="00615AAC" w:rsidP="001D4272">
      <w:pPr>
        <w:numPr>
          <w:ilvl w:val="0"/>
          <w:numId w:val="7"/>
        </w:numPr>
        <w:rPr>
          <w:b/>
        </w:rPr>
      </w:pPr>
      <w:r w:rsidRPr="00615AAC">
        <w:rPr>
          <w:b/>
        </w:rPr>
        <w:t xml:space="preserve">Centrifuge supernatant </w:t>
      </w:r>
      <w:r w:rsidRPr="00615AAC">
        <w:t xml:space="preserve">5 min 10,000 x </w:t>
      </w:r>
      <w:r w:rsidRPr="00615AAC">
        <w:rPr>
          <w:i/>
        </w:rPr>
        <w:t xml:space="preserve">g </w:t>
      </w:r>
      <w:r w:rsidRPr="00615AAC">
        <w:t>4°C.</w:t>
      </w:r>
    </w:p>
    <w:p w14:paraId="24115364" w14:textId="77777777" w:rsidR="00615AAC" w:rsidRPr="00615AAC" w:rsidRDefault="00615AAC" w:rsidP="001D4272">
      <w:pPr>
        <w:numPr>
          <w:ilvl w:val="0"/>
          <w:numId w:val="7"/>
        </w:numPr>
      </w:pPr>
      <w:r w:rsidRPr="00615AAC">
        <w:rPr>
          <w:b/>
        </w:rPr>
        <w:t>Aliquot supernatant</w:t>
      </w:r>
      <w:r w:rsidRPr="00615AAC">
        <w:t xml:space="preserve"> into labeled tubes. </w:t>
      </w:r>
    </w:p>
    <w:p w14:paraId="47B8EE55" w14:textId="77777777" w:rsidR="00615AAC" w:rsidRPr="00615AAC" w:rsidRDefault="00615AAC" w:rsidP="001D4272">
      <w:pPr>
        <w:numPr>
          <w:ilvl w:val="1"/>
          <w:numId w:val="7"/>
        </w:numPr>
      </w:pPr>
      <w:r w:rsidRPr="00615AAC">
        <w:t>BCA assay requires 10 or 25 μL</w:t>
      </w:r>
    </w:p>
    <w:p w14:paraId="1C9C05E7" w14:textId="77777777" w:rsidR="00615AAC" w:rsidRPr="00615AAC" w:rsidRDefault="00615AAC" w:rsidP="001D4272">
      <w:pPr>
        <w:numPr>
          <w:ilvl w:val="1"/>
          <w:numId w:val="7"/>
        </w:numPr>
      </w:pPr>
      <w:r w:rsidRPr="00615AAC">
        <w:t>Gel requires 16 μL</w:t>
      </w:r>
    </w:p>
    <w:p w14:paraId="289B2C49" w14:textId="77777777" w:rsidR="00615AAC" w:rsidRPr="00615AAC" w:rsidRDefault="00615AAC" w:rsidP="001D4272">
      <w:pPr>
        <w:numPr>
          <w:ilvl w:val="0"/>
          <w:numId w:val="7"/>
        </w:numPr>
      </w:pPr>
      <w:r w:rsidRPr="00615AAC">
        <w:rPr>
          <w:b/>
        </w:rPr>
        <w:t>Freeze aliquots at -80°C.</w:t>
      </w:r>
      <w:r w:rsidRPr="00615AAC">
        <w:t xml:space="preserve"> </w:t>
      </w:r>
    </w:p>
    <w:p w14:paraId="63FEBD4A" w14:textId="77777777" w:rsidR="00615AAC" w:rsidRPr="00615AAC" w:rsidRDefault="00615AAC" w:rsidP="001D4272">
      <w:pPr>
        <w:numPr>
          <w:ilvl w:val="0"/>
          <w:numId w:val="7"/>
        </w:numPr>
      </w:pPr>
      <w:r w:rsidRPr="00615AAC">
        <w:t>Clean up.</w:t>
      </w:r>
    </w:p>
    <w:p w14:paraId="19C7647D" w14:textId="029BC9DE" w:rsidR="00615AAC" w:rsidRDefault="00615AAC">
      <w:r>
        <w:br w:type="page"/>
      </w:r>
    </w:p>
    <w:p w14:paraId="51D5029F" w14:textId="64FE1C88" w:rsidR="00615AAC" w:rsidRPr="007F77A3" w:rsidRDefault="00615AAC" w:rsidP="00D41637">
      <w:pPr>
        <w:pStyle w:val="Heading1"/>
      </w:pPr>
      <w:r w:rsidRPr="00615AAC">
        <w:lastRenderedPageBreak/>
        <w:t>BCA total protein quantification</w:t>
      </w:r>
      <w:r>
        <w:t xml:space="preserve"> </w:t>
      </w:r>
    </w:p>
    <w:p w14:paraId="73D26BF2" w14:textId="77777777" w:rsidR="00615AAC" w:rsidRPr="007F77A3" w:rsidRDefault="00615AAC" w:rsidP="00D41637">
      <w:pPr>
        <w:pStyle w:val="Heading2"/>
      </w:pPr>
      <w:r w:rsidRPr="007F77A3">
        <w:t>Materials Needed</w:t>
      </w:r>
    </w:p>
    <w:p w14:paraId="6A84091D" w14:textId="77777777" w:rsidR="00615AAC" w:rsidRDefault="00615AAC" w:rsidP="001D4272">
      <w:pPr>
        <w:pStyle w:val="ListParagraph"/>
        <w:numPr>
          <w:ilvl w:val="0"/>
          <w:numId w:val="4"/>
        </w:numPr>
        <w:rPr>
          <w:sz w:val="16"/>
          <w:szCs w:val="16"/>
        </w:rPr>
        <w:sectPr w:rsidR="00615AAC" w:rsidSect="009B43B2">
          <w:headerReference w:type="default" r:id="rId12"/>
          <w:footerReference w:type="default" r:id="rId13"/>
          <w:type w:val="continuous"/>
          <w:pgSz w:w="12240" w:h="15840"/>
          <w:pgMar w:top="720" w:right="720" w:bottom="720" w:left="720" w:header="720" w:footer="720" w:gutter="0"/>
          <w:cols w:space="720"/>
          <w:docGrid w:linePitch="360"/>
        </w:sectPr>
      </w:pPr>
    </w:p>
    <w:p w14:paraId="3B9C0E42" w14:textId="77777777" w:rsidR="00615AAC" w:rsidRPr="00615AAC" w:rsidRDefault="00615AAC" w:rsidP="001D4272">
      <w:pPr>
        <w:pStyle w:val="ListParagraph"/>
        <w:numPr>
          <w:ilvl w:val="0"/>
          <w:numId w:val="4"/>
        </w:numPr>
        <w:rPr>
          <w:sz w:val="16"/>
          <w:szCs w:val="16"/>
        </w:rPr>
      </w:pPr>
      <w:r w:rsidRPr="00615AAC">
        <w:rPr>
          <w:sz w:val="16"/>
          <w:szCs w:val="16"/>
        </w:rPr>
        <w:lastRenderedPageBreak/>
        <w:t>Pipettes</w:t>
      </w:r>
    </w:p>
    <w:p w14:paraId="6CDBC5A7" w14:textId="77777777" w:rsidR="00615AAC" w:rsidRPr="00615AAC" w:rsidRDefault="00615AAC" w:rsidP="001D4272">
      <w:pPr>
        <w:pStyle w:val="ListParagraph"/>
        <w:numPr>
          <w:ilvl w:val="1"/>
          <w:numId w:val="4"/>
        </w:numPr>
        <w:rPr>
          <w:sz w:val="16"/>
          <w:szCs w:val="16"/>
        </w:rPr>
      </w:pPr>
      <w:r w:rsidRPr="00615AAC">
        <w:rPr>
          <w:sz w:val="16"/>
          <w:szCs w:val="16"/>
        </w:rPr>
        <w:t>0.1-10 μL</w:t>
      </w:r>
    </w:p>
    <w:p w14:paraId="463A830A" w14:textId="77777777" w:rsidR="00615AAC" w:rsidRPr="00615AAC" w:rsidRDefault="00615AAC" w:rsidP="001D4272">
      <w:pPr>
        <w:pStyle w:val="ListParagraph"/>
        <w:numPr>
          <w:ilvl w:val="1"/>
          <w:numId w:val="4"/>
        </w:numPr>
        <w:rPr>
          <w:sz w:val="16"/>
          <w:szCs w:val="16"/>
        </w:rPr>
      </w:pPr>
      <w:r w:rsidRPr="00615AAC">
        <w:rPr>
          <w:sz w:val="16"/>
          <w:szCs w:val="16"/>
        </w:rPr>
        <w:t>10-100 μL</w:t>
      </w:r>
    </w:p>
    <w:p w14:paraId="4DC1FBB6" w14:textId="77777777" w:rsidR="00615AAC" w:rsidRPr="00615AAC" w:rsidRDefault="00615AAC" w:rsidP="001D4272">
      <w:pPr>
        <w:pStyle w:val="ListParagraph"/>
        <w:numPr>
          <w:ilvl w:val="1"/>
          <w:numId w:val="4"/>
        </w:numPr>
        <w:rPr>
          <w:sz w:val="16"/>
          <w:szCs w:val="16"/>
        </w:rPr>
      </w:pPr>
      <w:r w:rsidRPr="00615AAC">
        <w:rPr>
          <w:sz w:val="16"/>
          <w:szCs w:val="16"/>
        </w:rPr>
        <w:t>10-1000 µL</w:t>
      </w:r>
    </w:p>
    <w:p w14:paraId="25E2503B" w14:textId="77777777" w:rsidR="00615AAC" w:rsidRPr="00615AAC" w:rsidRDefault="00615AAC" w:rsidP="001D4272">
      <w:pPr>
        <w:pStyle w:val="ListParagraph"/>
        <w:numPr>
          <w:ilvl w:val="1"/>
          <w:numId w:val="4"/>
        </w:numPr>
        <w:rPr>
          <w:sz w:val="16"/>
          <w:szCs w:val="16"/>
        </w:rPr>
      </w:pPr>
      <w:r w:rsidRPr="00615AAC">
        <w:rPr>
          <w:sz w:val="16"/>
          <w:szCs w:val="16"/>
        </w:rPr>
        <w:t>300 µL multichannel</w:t>
      </w:r>
    </w:p>
    <w:p w14:paraId="762CBC79" w14:textId="77777777" w:rsidR="00615AAC" w:rsidRPr="00615AAC" w:rsidRDefault="00615AAC" w:rsidP="001D4272">
      <w:pPr>
        <w:pStyle w:val="ListParagraph"/>
        <w:numPr>
          <w:ilvl w:val="0"/>
          <w:numId w:val="4"/>
        </w:numPr>
        <w:rPr>
          <w:sz w:val="16"/>
          <w:szCs w:val="16"/>
        </w:rPr>
      </w:pPr>
      <w:r w:rsidRPr="00615AAC">
        <w:rPr>
          <w:sz w:val="16"/>
          <w:szCs w:val="16"/>
        </w:rPr>
        <w:t>Refrigerated centrifuge</w:t>
      </w:r>
    </w:p>
    <w:p w14:paraId="2D477461" w14:textId="77777777" w:rsidR="00615AAC" w:rsidRPr="00615AAC" w:rsidRDefault="00615AAC" w:rsidP="001D4272">
      <w:pPr>
        <w:pStyle w:val="ListParagraph"/>
        <w:numPr>
          <w:ilvl w:val="0"/>
          <w:numId w:val="4"/>
        </w:numPr>
        <w:rPr>
          <w:sz w:val="16"/>
          <w:szCs w:val="16"/>
        </w:rPr>
      </w:pPr>
      <w:r w:rsidRPr="00615AAC">
        <w:rPr>
          <w:sz w:val="16"/>
          <w:szCs w:val="16"/>
        </w:rPr>
        <w:t xml:space="preserve">Ice, or freezer </w:t>
      </w:r>
      <w:proofErr w:type="spellStart"/>
      <w:r w:rsidRPr="00615AAC">
        <w:rPr>
          <w:sz w:val="16"/>
          <w:szCs w:val="16"/>
        </w:rPr>
        <w:t>microtube</w:t>
      </w:r>
      <w:proofErr w:type="spellEnd"/>
      <w:r w:rsidRPr="00615AAC">
        <w:rPr>
          <w:sz w:val="16"/>
          <w:szCs w:val="16"/>
        </w:rPr>
        <w:t xml:space="preserve"> rack</w:t>
      </w:r>
    </w:p>
    <w:p w14:paraId="294881FC" w14:textId="77777777" w:rsidR="00615AAC" w:rsidRPr="00615AAC" w:rsidRDefault="00615AAC" w:rsidP="001D4272">
      <w:pPr>
        <w:pStyle w:val="ListParagraph"/>
        <w:numPr>
          <w:ilvl w:val="0"/>
          <w:numId w:val="4"/>
        </w:numPr>
        <w:rPr>
          <w:sz w:val="16"/>
          <w:szCs w:val="16"/>
        </w:rPr>
      </w:pPr>
      <w:r w:rsidRPr="00615AAC">
        <w:rPr>
          <w:sz w:val="16"/>
          <w:szCs w:val="16"/>
        </w:rPr>
        <w:lastRenderedPageBreak/>
        <w:t>Heat block</w:t>
      </w:r>
    </w:p>
    <w:p w14:paraId="5DAF64BB" w14:textId="77777777" w:rsidR="00615AAC" w:rsidRPr="00615AAC" w:rsidRDefault="00615AAC" w:rsidP="001D4272">
      <w:pPr>
        <w:pStyle w:val="ListParagraph"/>
        <w:numPr>
          <w:ilvl w:val="0"/>
          <w:numId w:val="4"/>
        </w:numPr>
        <w:rPr>
          <w:sz w:val="16"/>
          <w:szCs w:val="16"/>
        </w:rPr>
      </w:pPr>
      <w:r w:rsidRPr="00615AAC">
        <w:rPr>
          <w:sz w:val="16"/>
          <w:szCs w:val="16"/>
        </w:rPr>
        <w:t>Fume hood</w:t>
      </w:r>
    </w:p>
    <w:p w14:paraId="2CB83F03" w14:textId="77777777" w:rsidR="00615AAC" w:rsidRPr="00615AAC" w:rsidRDefault="00615AAC" w:rsidP="001D4272">
      <w:pPr>
        <w:pStyle w:val="ListParagraph"/>
        <w:numPr>
          <w:ilvl w:val="0"/>
          <w:numId w:val="4"/>
        </w:numPr>
        <w:rPr>
          <w:sz w:val="16"/>
          <w:szCs w:val="16"/>
        </w:rPr>
      </w:pPr>
      <w:r w:rsidRPr="00615AAC">
        <w:rPr>
          <w:sz w:val="16"/>
          <w:szCs w:val="16"/>
        </w:rPr>
        <w:t>Pierce BCA Protein Assay Kit (Pierce 23225)</w:t>
      </w:r>
    </w:p>
    <w:p w14:paraId="33563134" w14:textId="77777777" w:rsidR="00615AAC" w:rsidRPr="00615AAC" w:rsidRDefault="00615AAC" w:rsidP="001D4272">
      <w:pPr>
        <w:pStyle w:val="ListParagraph"/>
        <w:numPr>
          <w:ilvl w:val="0"/>
          <w:numId w:val="4"/>
        </w:numPr>
        <w:rPr>
          <w:sz w:val="16"/>
          <w:szCs w:val="16"/>
        </w:rPr>
      </w:pPr>
      <w:r w:rsidRPr="00615AAC">
        <w:rPr>
          <w:sz w:val="16"/>
          <w:szCs w:val="16"/>
        </w:rPr>
        <w:t>Microplates (Pierce 15041, Costar 3370 or 9017)</w:t>
      </w:r>
    </w:p>
    <w:p w14:paraId="0CAA6CF0" w14:textId="77777777" w:rsidR="00615AAC" w:rsidRPr="00615AAC" w:rsidRDefault="00615AAC" w:rsidP="001D4272">
      <w:pPr>
        <w:pStyle w:val="ListParagraph"/>
        <w:numPr>
          <w:ilvl w:val="0"/>
          <w:numId w:val="4"/>
        </w:numPr>
        <w:rPr>
          <w:sz w:val="16"/>
          <w:szCs w:val="16"/>
        </w:rPr>
      </w:pPr>
      <w:r w:rsidRPr="00615AAC">
        <w:rPr>
          <w:sz w:val="16"/>
          <w:szCs w:val="16"/>
        </w:rPr>
        <w:t>Plate Reader</w:t>
      </w:r>
    </w:p>
    <w:p w14:paraId="6F854798" w14:textId="77777777" w:rsidR="00615AAC" w:rsidRDefault="00615AAC" w:rsidP="00615AAC">
      <w:pPr>
        <w:rPr>
          <w:szCs w:val="20"/>
        </w:rPr>
        <w:sectPr w:rsidR="00615AAC" w:rsidSect="007F77A3">
          <w:type w:val="continuous"/>
          <w:pgSz w:w="12240" w:h="15840"/>
          <w:pgMar w:top="720" w:right="720" w:bottom="720" w:left="720" w:header="720" w:footer="720" w:gutter="0"/>
          <w:cols w:num="2" w:space="720"/>
          <w:docGrid w:linePitch="360"/>
        </w:sectPr>
      </w:pPr>
    </w:p>
    <w:p w14:paraId="67187353" w14:textId="77777777" w:rsidR="00615AAC" w:rsidRDefault="00615AAC" w:rsidP="00615AAC">
      <w:pPr>
        <w:pStyle w:val="Heading2"/>
      </w:pPr>
      <w:r>
        <w:lastRenderedPageBreak/>
        <w:t>Prep</w:t>
      </w:r>
    </w:p>
    <w:p w14:paraId="5BBD280A" w14:textId="77777777" w:rsidR="004E0E18" w:rsidRDefault="004E0E18" w:rsidP="001D4272">
      <w:pPr>
        <w:pStyle w:val="ListParagraph"/>
        <w:numPr>
          <w:ilvl w:val="0"/>
          <w:numId w:val="8"/>
        </w:numPr>
      </w:pPr>
      <w:r>
        <w:t>Prepare standard curve</w:t>
      </w:r>
    </w:p>
    <w:p w14:paraId="02B5FB8D" w14:textId="1FCF5769" w:rsidR="004E0E18" w:rsidRDefault="004E0E18" w:rsidP="001D4272">
      <w:pPr>
        <w:pStyle w:val="ListParagraph"/>
        <w:numPr>
          <w:ilvl w:val="1"/>
          <w:numId w:val="8"/>
        </w:numPr>
      </w:pPr>
      <w:r>
        <w:t xml:space="preserve">Dilute the contents of one </w:t>
      </w:r>
      <w:r w:rsidR="00A96158">
        <w:t>a</w:t>
      </w:r>
      <w:r>
        <w:t xml:space="preserve">lbumin </w:t>
      </w:r>
      <w:r w:rsidR="00A96158">
        <w:t>s</w:t>
      </w:r>
      <w:r>
        <w:t>tandard (BSA) ampule into several clean vials with di-H2O, or preferably using the same diluent as the sample(s</w:t>
      </w:r>
      <w:r w:rsidR="00A96158">
        <w:t>). Each 1 mL ampule of 2 mg/mL a</w:t>
      </w:r>
      <w:r>
        <w:t xml:space="preserve">lbumin </w:t>
      </w:r>
      <w:r w:rsidR="00A96158">
        <w:t>s</w:t>
      </w:r>
      <w:r>
        <w:t>tandard is sufficient to prepare a set of diluted standards with three replicates.</w:t>
      </w:r>
    </w:p>
    <w:p w14:paraId="08637202" w14:textId="553322D0" w:rsidR="00D41637" w:rsidRDefault="004E0E18" w:rsidP="001D4272">
      <w:pPr>
        <w:pStyle w:val="ListParagraph"/>
        <w:numPr>
          <w:ilvl w:val="1"/>
          <w:numId w:val="8"/>
        </w:numPr>
      </w:pPr>
      <w:r>
        <w:t>Standard curve dilutions can be made in advance and stored at 4°C.</w:t>
      </w:r>
    </w:p>
    <w:p w14:paraId="0AA298C5" w14:textId="77777777" w:rsidR="00A96158" w:rsidRDefault="00A96158" w:rsidP="00A96158"/>
    <w:tbl>
      <w:tblPr>
        <w:tblStyle w:val="TableGrid"/>
        <w:tblW w:w="0" w:type="auto"/>
        <w:tblLook w:val="01E0" w:firstRow="1" w:lastRow="1" w:firstColumn="1" w:lastColumn="1" w:noHBand="0" w:noVBand="0"/>
      </w:tblPr>
      <w:tblGrid>
        <w:gridCol w:w="400"/>
        <w:gridCol w:w="1254"/>
        <w:gridCol w:w="1990"/>
        <w:gridCol w:w="1892"/>
      </w:tblGrid>
      <w:tr w:rsidR="00A96158" w:rsidRPr="00184242" w14:paraId="1AAF1400" w14:textId="77777777" w:rsidTr="00A96158">
        <w:trPr>
          <w:trHeight w:hRule="exact" w:val="244"/>
        </w:trPr>
        <w:tc>
          <w:tcPr>
            <w:tcW w:w="0" w:type="auto"/>
            <w:gridSpan w:val="4"/>
          </w:tcPr>
          <w:p w14:paraId="4033B4E2" w14:textId="77777777" w:rsidR="00A96158" w:rsidRPr="00184242" w:rsidRDefault="00A96158" w:rsidP="00A96158">
            <w:pPr>
              <w:rPr>
                <w:rFonts w:asciiTheme="minorHAnsi" w:hAnsiTheme="minorHAnsi"/>
                <w:sz w:val="16"/>
                <w:szCs w:val="16"/>
              </w:rPr>
            </w:pPr>
            <w:r w:rsidRPr="00184242">
              <w:rPr>
                <w:rFonts w:asciiTheme="minorHAnsi" w:hAnsiTheme="minorHAnsi"/>
                <w:b/>
                <w:sz w:val="16"/>
                <w:szCs w:val="16"/>
              </w:rPr>
              <w:t xml:space="preserve">Table 1. </w:t>
            </w:r>
            <w:r w:rsidRPr="00184242">
              <w:rPr>
                <w:rFonts w:asciiTheme="minorHAnsi" w:hAnsiTheme="minorHAnsi"/>
                <w:sz w:val="16"/>
                <w:szCs w:val="16"/>
              </w:rPr>
              <w:t>Preparation of Diluted Albumin (BSA) Standards</w:t>
            </w:r>
          </w:p>
        </w:tc>
      </w:tr>
      <w:tr w:rsidR="00A96158" w:rsidRPr="00184242" w14:paraId="759991AF" w14:textId="77777777" w:rsidTr="00A96158">
        <w:trPr>
          <w:trHeight w:hRule="exact" w:val="254"/>
        </w:trPr>
        <w:tc>
          <w:tcPr>
            <w:tcW w:w="0" w:type="auto"/>
            <w:gridSpan w:val="4"/>
          </w:tcPr>
          <w:p w14:paraId="499F0BEE"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Dilution Scheme for Microplate Procedure (Working Range = 20-2,000µg/mL)</w:t>
            </w:r>
          </w:p>
        </w:tc>
      </w:tr>
      <w:tr w:rsidR="00A96158" w:rsidRPr="00184242" w14:paraId="1787DDBC" w14:textId="77777777" w:rsidTr="00A96158">
        <w:trPr>
          <w:trHeight w:hRule="exact" w:val="189"/>
        </w:trPr>
        <w:tc>
          <w:tcPr>
            <w:tcW w:w="0" w:type="auto"/>
          </w:tcPr>
          <w:p w14:paraId="1F76D9D1" w14:textId="77777777" w:rsidR="00A96158" w:rsidRPr="00184242" w:rsidRDefault="00A96158" w:rsidP="00A96158">
            <w:pPr>
              <w:rPr>
                <w:rFonts w:asciiTheme="minorHAnsi" w:hAnsiTheme="minorHAnsi"/>
                <w:sz w:val="16"/>
                <w:szCs w:val="16"/>
              </w:rPr>
            </w:pPr>
          </w:p>
        </w:tc>
        <w:tc>
          <w:tcPr>
            <w:tcW w:w="0" w:type="auto"/>
          </w:tcPr>
          <w:p w14:paraId="2D8EE87D" w14:textId="77777777" w:rsidR="00A96158" w:rsidRPr="00184242" w:rsidRDefault="00A96158" w:rsidP="00A96158">
            <w:pPr>
              <w:rPr>
                <w:rFonts w:asciiTheme="minorHAnsi" w:hAnsiTheme="minorHAnsi"/>
                <w:sz w:val="16"/>
                <w:szCs w:val="16"/>
              </w:rPr>
            </w:pPr>
            <w:r w:rsidRPr="00184242">
              <w:rPr>
                <w:rFonts w:asciiTheme="minorHAnsi" w:hAnsiTheme="minorHAnsi"/>
                <w:b/>
                <w:sz w:val="16"/>
                <w:szCs w:val="16"/>
              </w:rPr>
              <w:t>Diluent (µL)</w:t>
            </w:r>
          </w:p>
        </w:tc>
        <w:tc>
          <w:tcPr>
            <w:tcW w:w="0" w:type="auto"/>
          </w:tcPr>
          <w:p w14:paraId="5E79DAC6" w14:textId="77777777" w:rsidR="00A96158" w:rsidRPr="00184242" w:rsidRDefault="00A96158" w:rsidP="00A96158">
            <w:pPr>
              <w:rPr>
                <w:rFonts w:asciiTheme="minorHAnsi" w:hAnsiTheme="minorHAnsi"/>
                <w:sz w:val="16"/>
                <w:szCs w:val="16"/>
              </w:rPr>
            </w:pPr>
            <w:r w:rsidRPr="00184242">
              <w:rPr>
                <w:rFonts w:asciiTheme="minorHAnsi" w:hAnsiTheme="minorHAnsi"/>
                <w:b/>
                <w:sz w:val="16"/>
                <w:szCs w:val="16"/>
              </w:rPr>
              <w:t>BSA stock (µL)</w:t>
            </w:r>
          </w:p>
        </w:tc>
        <w:tc>
          <w:tcPr>
            <w:tcW w:w="0" w:type="auto"/>
          </w:tcPr>
          <w:p w14:paraId="03CAD632" w14:textId="77777777" w:rsidR="00A96158" w:rsidRPr="00184242" w:rsidRDefault="00A96158" w:rsidP="00A96158">
            <w:pPr>
              <w:rPr>
                <w:rFonts w:asciiTheme="minorHAnsi" w:hAnsiTheme="minorHAnsi"/>
                <w:sz w:val="16"/>
                <w:szCs w:val="16"/>
              </w:rPr>
            </w:pPr>
            <w:r w:rsidRPr="00184242">
              <w:rPr>
                <w:rFonts w:asciiTheme="minorHAnsi" w:hAnsiTheme="minorHAnsi"/>
                <w:b/>
                <w:sz w:val="16"/>
                <w:szCs w:val="16"/>
              </w:rPr>
              <w:t>Final [BSA] (µg/mL)</w:t>
            </w:r>
          </w:p>
        </w:tc>
      </w:tr>
      <w:tr w:rsidR="00A96158" w:rsidRPr="00184242" w14:paraId="6830C931" w14:textId="77777777" w:rsidTr="00A96158">
        <w:trPr>
          <w:trHeight w:hRule="exact" w:val="252"/>
        </w:trPr>
        <w:tc>
          <w:tcPr>
            <w:tcW w:w="0" w:type="auto"/>
          </w:tcPr>
          <w:p w14:paraId="52523728"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A</w:t>
            </w:r>
          </w:p>
        </w:tc>
        <w:tc>
          <w:tcPr>
            <w:tcW w:w="0" w:type="auto"/>
          </w:tcPr>
          <w:p w14:paraId="371AECC6"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0</w:t>
            </w:r>
          </w:p>
        </w:tc>
        <w:tc>
          <w:tcPr>
            <w:tcW w:w="0" w:type="auto"/>
          </w:tcPr>
          <w:p w14:paraId="1EFA2958"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50 of Stock</w:t>
            </w:r>
          </w:p>
        </w:tc>
        <w:tc>
          <w:tcPr>
            <w:tcW w:w="0" w:type="auto"/>
          </w:tcPr>
          <w:p w14:paraId="7E10DE65"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2000</w:t>
            </w:r>
          </w:p>
        </w:tc>
      </w:tr>
      <w:tr w:rsidR="00A96158" w:rsidRPr="00184242" w14:paraId="7EEE0000" w14:textId="77777777" w:rsidTr="00A96158">
        <w:trPr>
          <w:trHeight w:hRule="exact" w:val="240"/>
        </w:trPr>
        <w:tc>
          <w:tcPr>
            <w:tcW w:w="0" w:type="auto"/>
          </w:tcPr>
          <w:p w14:paraId="32A34A6C"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B</w:t>
            </w:r>
          </w:p>
        </w:tc>
        <w:tc>
          <w:tcPr>
            <w:tcW w:w="0" w:type="auto"/>
          </w:tcPr>
          <w:p w14:paraId="3D6AE11C"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150</w:t>
            </w:r>
          </w:p>
        </w:tc>
        <w:tc>
          <w:tcPr>
            <w:tcW w:w="0" w:type="auto"/>
          </w:tcPr>
          <w:p w14:paraId="484ABAC6"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450 of Stock</w:t>
            </w:r>
          </w:p>
        </w:tc>
        <w:tc>
          <w:tcPr>
            <w:tcW w:w="0" w:type="auto"/>
          </w:tcPr>
          <w:p w14:paraId="75EC2255"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1500</w:t>
            </w:r>
          </w:p>
        </w:tc>
      </w:tr>
      <w:tr w:rsidR="00A96158" w:rsidRPr="00184242" w14:paraId="2CE567D6" w14:textId="77777777" w:rsidTr="00A96158">
        <w:trPr>
          <w:trHeight w:hRule="exact" w:val="240"/>
        </w:trPr>
        <w:tc>
          <w:tcPr>
            <w:tcW w:w="0" w:type="auto"/>
          </w:tcPr>
          <w:p w14:paraId="0B82FA36"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C</w:t>
            </w:r>
          </w:p>
        </w:tc>
        <w:tc>
          <w:tcPr>
            <w:tcW w:w="0" w:type="auto"/>
          </w:tcPr>
          <w:p w14:paraId="3AC5A6FC"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500</w:t>
            </w:r>
          </w:p>
        </w:tc>
        <w:tc>
          <w:tcPr>
            <w:tcW w:w="0" w:type="auto"/>
          </w:tcPr>
          <w:p w14:paraId="4BA3E252"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500 of Stock</w:t>
            </w:r>
          </w:p>
        </w:tc>
        <w:tc>
          <w:tcPr>
            <w:tcW w:w="0" w:type="auto"/>
          </w:tcPr>
          <w:p w14:paraId="692E3648"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1000</w:t>
            </w:r>
          </w:p>
        </w:tc>
      </w:tr>
      <w:tr w:rsidR="00A96158" w:rsidRPr="00184242" w14:paraId="12AA219E" w14:textId="77777777" w:rsidTr="00A96158">
        <w:trPr>
          <w:trHeight w:hRule="exact" w:val="240"/>
        </w:trPr>
        <w:tc>
          <w:tcPr>
            <w:tcW w:w="0" w:type="auto"/>
          </w:tcPr>
          <w:p w14:paraId="77CD43FF"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D</w:t>
            </w:r>
          </w:p>
        </w:tc>
        <w:tc>
          <w:tcPr>
            <w:tcW w:w="0" w:type="auto"/>
          </w:tcPr>
          <w:p w14:paraId="18B683E0"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200</w:t>
            </w:r>
          </w:p>
        </w:tc>
        <w:tc>
          <w:tcPr>
            <w:tcW w:w="0" w:type="auto"/>
          </w:tcPr>
          <w:p w14:paraId="2CEDF421"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200 of vial B dilution</w:t>
            </w:r>
          </w:p>
        </w:tc>
        <w:tc>
          <w:tcPr>
            <w:tcW w:w="0" w:type="auto"/>
          </w:tcPr>
          <w:p w14:paraId="3FBB61F7"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750</w:t>
            </w:r>
          </w:p>
        </w:tc>
      </w:tr>
      <w:tr w:rsidR="00A96158" w:rsidRPr="00184242" w14:paraId="47225760" w14:textId="77777777" w:rsidTr="00A96158">
        <w:trPr>
          <w:trHeight w:hRule="exact" w:val="240"/>
        </w:trPr>
        <w:tc>
          <w:tcPr>
            <w:tcW w:w="0" w:type="auto"/>
          </w:tcPr>
          <w:p w14:paraId="23D8588E"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E</w:t>
            </w:r>
          </w:p>
        </w:tc>
        <w:tc>
          <w:tcPr>
            <w:tcW w:w="0" w:type="auto"/>
          </w:tcPr>
          <w:p w14:paraId="3DCA153B"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500</w:t>
            </w:r>
          </w:p>
        </w:tc>
        <w:tc>
          <w:tcPr>
            <w:tcW w:w="0" w:type="auto"/>
          </w:tcPr>
          <w:p w14:paraId="0C9D4384"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500 of vial C dilution</w:t>
            </w:r>
          </w:p>
        </w:tc>
        <w:tc>
          <w:tcPr>
            <w:tcW w:w="0" w:type="auto"/>
          </w:tcPr>
          <w:p w14:paraId="0833D295"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500</w:t>
            </w:r>
          </w:p>
        </w:tc>
      </w:tr>
      <w:tr w:rsidR="00A96158" w:rsidRPr="00184242" w14:paraId="052B754D" w14:textId="77777777" w:rsidTr="00A96158">
        <w:trPr>
          <w:trHeight w:hRule="exact" w:val="240"/>
        </w:trPr>
        <w:tc>
          <w:tcPr>
            <w:tcW w:w="0" w:type="auto"/>
          </w:tcPr>
          <w:p w14:paraId="0B7ECF07"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F</w:t>
            </w:r>
          </w:p>
        </w:tc>
        <w:tc>
          <w:tcPr>
            <w:tcW w:w="0" w:type="auto"/>
          </w:tcPr>
          <w:p w14:paraId="1AD8E828"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500</w:t>
            </w:r>
          </w:p>
        </w:tc>
        <w:tc>
          <w:tcPr>
            <w:tcW w:w="0" w:type="auto"/>
          </w:tcPr>
          <w:p w14:paraId="0E4F0B3E"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500 of vial E dilution</w:t>
            </w:r>
          </w:p>
        </w:tc>
        <w:tc>
          <w:tcPr>
            <w:tcW w:w="0" w:type="auto"/>
          </w:tcPr>
          <w:p w14:paraId="096F12A8"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250</w:t>
            </w:r>
          </w:p>
        </w:tc>
      </w:tr>
      <w:tr w:rsidR="00A96158" w:rsidRPr="00184242" w14:paraId="16EFF3A6" w14:textId="77777777" w:rsidTr="00A96158">
        <w:trPr>
          <w:trHeight w:hRule="exact" w:val="240"/>
        </w:trPr>
        <w:tc>
          <w:tcPr>
            <w:tcW w:w="0" w:type="auto"/>
          </w:tcPr>
          <w:p w14:paraId="6F3FBC46"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G</w:t>
            </w:r>
          </w:p>
        </w:tc>
        <w:tc>
          <w:tcPr>
            <w:tcW w:w="0" w:type="auto"/>
          </w:tcPr>
          <w:p w14:paraId="7B26B732"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500</w:t>
            </w:r>
          </w:p>
        </w:tc>
        <w:tc>
          <w:tcPr>
            <w:tcW w:w="0" w:type="auto"/>
          </w:tcPr>
          <w:p w14:paraId="174EFD6A"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500 of vial F dilution</w:t>
            </w:r>
          </w:p>
        </w:tc>
        <w:tc>
          <w:tcPr>
            <w:tcW w:w="0" w:type="auto"/>
          </w:tcPr>
          <w:p w14:paraId="4C5C95E9"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125</w:t>
            </w:r>
          </w:p>
        </w:tc>
      </w:tr>
      <w:tr w:rsidR="00A96158" w:rsidRPr="00184242" w14:paraId="2FC1F520" w14:textId="77777777" w:rsidTr="00A96158">
        <w:trPr>
          <w:trHeight w:hRule="exact" w:val="240"/>
        </w:trPr>
        <w:tc>
          <w:tcPr>
            <w:tcW w:w="0" w:type="auto"/>
          </w:tcPr>
          <w:p w14:paraId="0E62DF48"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H</w:t>
            </w:r>
          </w:p>
        </w:tc>
        <w:tc>
          <w:tcPr>
            <w:tcW w:w="0" w:type="auto"/>
          </w:tcPr>
          <w:p w14:paraId="021C7493"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800</w:t>
            </w:r>
          </w:p>
        </w:tc>
        <w:tc>
          <w:tcPr>
            <w:tcW w:w="0" w:type="auto"/>
          </w:tcPr>
          <w:p w14:paraId="18B0CD59"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200 of vial G dilution</w:t>
            </w:r>
          </w:p>
        </w:tc>
        <w:tc>
          <w:tcPr>
            <w:tcW w:w="0" w:type="auto"/>
          </w:tcPr>
          <w:p w14:paraId="51C28DAD"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25</w:t>
            </w:r>
          </w:p>
        </w:tc>
      </w:tr>
      <w:tr w:rsidR="00A96158" w:rsidRPr="00184242" w14:paraId="25081123" w14:textId="77777777" w:rsidTr="00A96158">
        <w:trPr>
          <w:trHeight w:hRule="exact" w:val="251"/>
        </w:trPr>
        <w:tc>
          <w:tcPr>
            <w:tcW w:w="0" w:type="auto"/>
          </w:tcPr>
          <w:p w14:paraId="3EE586D8"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I</w:t>
            </w:r>
          </w:p>
        </w:tc>
        <w:tc>
          <w:tcPr>
            <w:tcW w:w="0" w:type="auto"/>
          </w:tcPr>
          <w:p w14:paraId="0672EB7B"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500</w:t>
            </w:r>
          </w:p>
        </w:tc>
        <w:tc>
          <w:tcPr>
            <w:tcW w:w="0" w:type="auto"/>
          </w:tcPr>
          <w:p w14:paraId="01C08D74"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0</w:t>
            </w:r>
          </w:p>
        </w:tc>
        <w:tc>
          <w:tcPr>
            <w:tcW w:w="0" w:type="auto"/>
          </w:tcPr>
          <w:p w14:paraId="52FF3E5B" w14:textId="77777777" w:rsidR="00A96158" w:rsidRPr="00184242" w:rsidRDefault="00A96158" w:rsidP="00A96158">
            <w:pPr>
              <w:rPr>
                <w:rFonts w:asciiTheme="minorHAnsi" w:hAnsiTheme="minorHAnsi"/>
                <w:b/>
                <w:sz w:val="16"/>
                <w:szCs w:val="16"/>
              </w:rPr>
            </w:pPr>
            <w:r w:rsidRPr="00184242">
              <w:rPr>
                <w:rFonts w:asciiTheme="minorHAnsi" w:hAnsiTheme="minorHAnsi"/>
                <w:b/>
                <w:sz w:val="16"/>
                <w:szCs w:val="16"/>
              </w:rPr>
              <w:t>0 = Blank</w:t>
            </w:r>
          </w:p>
        </w:tc>
      </w:tr>
      <w:tr w:rsidR="00A96158" w:rsidRPr="00184242" w14:paraId="5691B0FB" w14:textId="77777777" w:rsidTr="00A96158">
        <w:trPr>
          <w:trHeight w:hRule="exact" w:val="252"/>
        </w:trPr>
        <w:tc>
          <w:tcPr>
            <w:tcW w:w="0" w:type="auto"/>
            <w:gridSpan w:val="4"/>
          </w:tcPr>
          <w:p w14:paraId="418641A8"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Dilution Scheme for Enhanced Test Tube Protocol (Working Range = 5–250µg/mL)</w:t>
            </w:r>
          </w:p>
        </w:tc>
      </w:tr>
      <w:tr w:rsidR="00A96158" w:rsidRPr="00184242" w14:paraId="75022B14" w14:textId="77777777" w:rsidTr="00A96158">
        <w:trPr>
          <w:trHeight w:hRule="exact" w:val="189"/>
        </w:trPr>
        <w:tc>
          <w:tcPr>
            <w:tcW w:w="0" w:type="auto"/>
          </w:tcPr>
          <w:p w14:paraId="2E3F7D0E" w14:textId="77777777" w:rsidR="00A96158" w:rsidRPr="00184242" w:rsidRDefault="00A96158" w:rsidP="00A96158">
            <w:pPr>
              <w:rPr>
                <w:rFonts w:asciiTheme="minorHAnsi" w:hAnsiTheme="minorHAnsi"/>
                <w:sz w:val="16"/>
                <w:szCs w:val="16"/>
              </w:rPr>
            </w:pPr>
          </w:p>
        </w:tc>
        <w:tc>
          <w:tcPr>
            <w:tcW w:w="0" w:type="auto"/>
          </w:tcPr>
          <w:p w14:paraId="54AD3CD4" w14:textId="77777777" w:rsidR="00A96158" w:rsidRPr="00184242" w:rsidRDefault="00A96158" w:rsidP="00A96158">
            <w:pPr>
              <w:rPr>
                <w:rFonts w:asciiTheme="minorHAnsi" w:hAnsiTheme="minorHAnsi"/>
                <w:sz w:val="16"/>
                <w:szCs w:val="16"/>
              </w:rPr>
            </w:pPr>
            <w:r w:rsidRPr="00184242">
              <w:rPr>
                <w:rFonts w:asciiTheme="minorHAnsi" w:hAnsiTheme="minorHAnsi"/>
                <w:b/>
                <w:sz w:val="16"/>
                <w:szCs w:val="16"/>
              </w:rPr>
              <w:t>Diluent (µL)</w:t>
            </w:r>
          </w:p>
        </w:tc>
        <w:tc>
          <w:tcPr>
            <w:tcW w:w="0" w:type="auto"/>
          </w:tcPr>
          <w:p w14:paraId="15037A71" w14:textId="77777777" w:rsidR="00A96158" w:rsidRPr="00184242" w:rsidRDefault="00A96158" w:rsidP="00A96158">
            <w:pPr>
              <w:rPr>
                <w:rFonts w:asciiTheme="minorHAnsi" w:hAnsiTheme="minorHAnsi"/>
                <w:sz w:val="16"/>
                <w:szCs w:val="16"/>
              </w:rPr>
            </w:pPr>
            <w:r w:rsidRPr="00184242">
              <w:rPr>
                <w:rFonts w:asciiTheme="minorHAnsi" w:hAnsiTheme="minorHAnsi"/>
                <w:b/>
                <w:sz w:val="16"/>
                <w:szCs w:val="16"/>
              </w:rPr>
              <w:t>BSA stock (µL)</w:t>
            </w:r>
          </w:p>
        </w:tc>
        <w:tc>
          <w:tcPr>
            <w:tcW w:w="0" w:type="auto"/>
          </w:tcPr>
          <w:p w14:paraId="417D0A55" w14:textId="77777777" w:rsidR="00A96158" w:rsidRPr="00184242" w:rsidRDefault="00A96158" w:rsidP="00A96158">
            <w:pPr>
              <w:rPr>
                <w:rFonts w:asciiTheme="minorHAnsi" w:hAnsiTheme="minorHAnsi"/>
                <w:sz w:val="16"/>
                <w:szCs w:val="16"/>
              </w:rPr>
            </w:pPr>
            <w:r w:rsidRPr="00184242">
              <w:rPr>
                <w:rFonts w:asciiTheme="minorHAnsi" w:hAnsiTheme="minorHAnsi"/>
                <w:b/>
                <w:sz w:val="16"/>
                <w:szCs w:val="16"/>
              </w:rPr>
              <w:t>Final [BSA] (µg/mL)</w:t>
            </w:r>
          </w:p>
        </w:tc>
      </w:tr>
      <w:tr w:rsidR="00A96158" w:rsidRPr="00184242" w14:paraId="0CB47045" w14:textId="77777777" w:rsidTr="00A96158">
        <w:trPr>
          <w:trHeight w:hRule="exact" w:val="232"/>
        </w:trPr>
        <w:tc>
          <w:tcPr>
            <w:tcW w:w="0" w:type="auto"/>
          </w:tcPr>
          <w:p w14:paraId="6F3B940D"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A</w:t>
            </w:r>
          </w:p>
        </w:tc>
        <w:tc>
          <w:tcPr>
            <w:tcW w:w="0" w:type="auto"/>
          </w:tcPr>
          <w:p w14:paraId="5BABA53E"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700</w:t>
            </w:r>
          </w:p>
        </w:tc>
        <w:tc>
          <w:tcPr>
            <w:tcW w:w="0" w:type="auto"/>
          </w:tcPr>
          <w:p w14:paraId="62EF125D"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100 of Stock</w:t>
            </w:r>
          </w:p>
        </w:tc>
        <w:tc>
          <w:tcPr>
            <w:tcW w:w="0" w:type="auto"/>
          </w:tcPr>
          <w:p w14:paraId="08A067A2"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250</w:t>
            </w:r>
          </w:p>
        </w:tc>
      </w:tr>
      <w:tr w:rsidR="00A96158" w:rsidRPr="00184242" w14:paraId="19EAD84D" w14:textId="77777777" w:rsidTr="00A96158">
        <w:trPr>
          <w:trHeight w:hRule="exact" w:val="240"/>
        </w:trPr>
        <w:tc>
          <w:tcPr>
            <w:tcW w:w="0" w:type="auto"/>
          </w:tcPr>
          <w:p w14:paraId="0143C64F"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B</w:t>
            </w:r>
          </w:p>
        </w:tc>
        <w:tc>
          <w:tcPr>
            <w:tcW w:w="0" w:type="auto"/>
          </w:tcPr>
          <w:p w14:paraId="201B83DE"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400</w:t>
            </w:r>
          </w:p>
        </w:tc>
        <w:tc>
          <w:tcPr>
            <w:tcW w:w="0" w:type="auto"/>
          </w:tcPr>
          <w:p w14:paraId="5A9E93D8"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400 of vial A dilution</w:t>
            </w:r>
          </w:p>
        </w:tc>
        <w:tc>
          <w:tcPr>
            <w:tcW w:w="0" w:type="auto"/>
          </w:tcPr>
          <w:p w14:paraId="109AB3A7"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125</w:t>
            </w:r>
          </w:p>
        </w:tc>
      </w:tr>
      <w:tr w:rsidR="00A96158" w:rsidRPr="00184242" w14:paraId="511F9238" w14:textId="77777777" w:rsidTr="00A96158">
        <w:trPr>
          <w:trHeight w:hRule="exact" w:val="240"/>
        </w:trPr>
        <w:tc>
          <w:tcPr>
            <w:tcW w:w="0" w:type="auto"/>
          </w:tcPr>
          <w:p w14:paraId="6178B226"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C</w:t>
            </w:r>
          </w:p>
        </w:tc>
        <w:tc>
          <w:tcPr>
            <w:tcW w:w="0" w:type="auto"/>
          </w:tcPr>
          <w:p w14:paraId="6E575423"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450</w:t>
            </w:r>
          </w:p>
        </w:tc>
        <w:tc>
          <w:tcPr>
            <w:tcW w:w="0" w:type="auto"/>
          </w:tcPr>
          <w:p w14:paraId="2743B7FB"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300 of vial B dilution</w:t>
            </w:r>
          </w:p>
        </w:tc>
        <w:tc>
          <w:tcPr>
            <w:tcW w:w="0" w:type="auto"/>
          </w:tcPr>
          <w:p w14:paraId="6BF5D5FF"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50</w:t>
            </w:r>
          </w:p>
        </w:tc>
      </w:tr>
      <w:tr w:rsidR="00A96158" w:rsidRPr="00184242" w14:paraId="4049D111" w14:textId="77777777" w:rsidTr="00A96158">
        <w:trPr>
          <w:trHeight w:hRule="exact" w:val="240"/>
        </w:trPr>
        <w:tc>
          <w:tcPr>
            <w:tcW w:w="0" w:type="auto"/>
          </w:tcPr>
          <w:p w14:paraId="43394E7A"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D</w:t>
            </w:r>
          </w:p>
        </w:tc>
        <w:tc>
          <w:tcPr>
            <w:tcW w:w="0" w:type="auto"/>
          </w:tcPr>
          <w:p w14:paraId="088479E3"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400</w:t>
            </w:r>
          </w:p>
        </w:tc>
        <w:tc>
          <w:tcPr>
            <w:tcW w:w="0" w:type="auto"/>
          </w:tcPr>
          <w:p w14:paraId="5D44AB97"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400 of vial C dilution</w:t>
            </w:r>
          </w:p>
        </w:tc>
        <w:tc>
          <w:tcPr>
            <w:tcW w:w="0" w:type="auto"/>
          </w:tcPr>
          <w:p w14:paraId="2E77AD8D"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25</w:t>
            </w:r>
          </w:p>
        </w:tc>
      </w:tr>
      <w:tr w:rsidR="00A96158" w:rsidRPr="00184242" w14:paraId="6A9CFD73" w14:textId="77777777" w:rsidTr="00A96158">
        <w:trPr>
          <w:trHeight w:hRule="exact" w:val="240"/>
        </w:trPr>
        <w:tc>
          <w:tcPr>
            <w:tcW w:w="0" w:type="auto"/>
          </w:tcPr>
          <w:p w14:paraId="6AE640A8"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E</w:t>
            </w:r>
          </w:p>
        </w:tc>
        <w:tc>
          <w:tcPr>
            <w:tcW w:w="0" w:type="auto"/>
          </w:tcPr>
          <w:p w14:paraId="1E4B51D0"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400</w:t>
            </w:r>
          </w:p>
        </w:tc>
        <w:tc>
          <w:tcPr>
            <w:tcW w:w="0" w:type="auto"/>
          </w:tcPr>
          <w:p w14:paraId="4A8E57E0"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100 of vial D dilution</w:t>
            </w:r>
          </w:p>
        </w:tc>
        <w:tc>
          <w:tcPr>
            <w:tcW w:w="0" w:type="auto"/>
          </w:tcPr>
          <w:p w14:paraId="51CE18DF"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5</w:t>
            </w:r>
          </w:p>
        </w:tc>
      </w:tr>
      <w:tr w:rsidR="00A96158" w:rsidRPr="00184242" w14:paraId="53C03A13" w14:textId="77777777" w:rsidTr="00A96158">
        <w:trPr>
          <w:trHeight w:hRule="exact" w:val="251"/>
        </w:trPr>
        <w:tc>
          <w:tcPr>
            <w:tcW w:w="0" w:type="auto"/>
          </w:tcPr>
          <w:p w14:paraId="23B407D6"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F</w:t>
            </w:r>
          </w:p>
        </w:tc>
        <w:tc>
          <w:tcPr>
            <w:tcW w:w="0" w:type="auto"/>
          </w:tcPr>
          <w:p w14:paraId="4C9D552A"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400</w:t>
            </w:r>
          </w:p>
        </w:tc>
        <w:tc>
          <w:tcPr>
            <w:tcW w:w="0" w:type="auto"/>
          </w:tcPr>
          <w:p w14:paraId="4AD8FD7B"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0</w:t>
            </w:r>
          </w:p>
        </w:tc>
        <w:tc>
          <w:tcPr>
            <w:tcW w:w="0" w:type="auto"/>
          </w:tcPr>
          <w:p w14:paraId="01812DA1" w14:textId="77777777" w:rsidR="00A96158" w:rsidRPr="00184242" w:rsidRDefault="00A96158" w:rsidP="00A96158">
            <w:pPr>
              <w:rPr>
                <w:rFonts w:asciiTheme="minorHAnsi" w:hAnsiTheme="minorHAnsi"/>
                <w:sz w:val="16"/>
                <w:szCs w:val="16"/>
              </w:rPr>
            </w:pPr>
            <w:r w:rsidRPr="00184242">
              <w:rPr>
                <w:rFonts w:asciiTheme="minorHAnsi" w:hAnsiTheme="minorHAnsi"/>
                <w:sz w:val="16"/>
                <w:szCs w:val="16"/>
              </w:rPr>
              <w:t>0 = Blank</w:t>
            </w:r>
          </w:p>
        </w:tc>
      </w:tr>
    </w:tbl>
    <w:p w14:paraId="21B7B815" w14:textId="77777777" w:rsidR="004E0E18" w:rsidRDefault="004E0E18" w:rsidP="004E0E18"/>
    <w:p w14:paraId="13F585EA" w14:textId="77777777" w:rsidR="00A96158" w:rsidRDefault="00A96158">
      <w:pPr>
        <w:rPr>
          <w:rFonts w:asciiTheme="majorHAnsi" w:eastAsiaTheme="majorEastAsia" w:hAnsiTheme="majorHAnsi" w:cstheme="majorBidi"/>
          <w:color w:val="2E74B5" w:themeColor="accent1" w:themeShade="BF"/>
          <w:sz w:val="26"/>
          <w:szCs w:val="26"/>
        </w:rPr>
      </w:pPr>
      <w:r>
        <w:br w:type="page"/>
      </w:r>
    </w:p>
    <w:p w14:paraId="19D87F8D" w14:textId="126A52C2" w:rsidR="004E0E18" w:rsidRDefault="004E0E18" w:rsidP="004E0E18">
      <w:pPr>
        <w:pStyle w:val="Heading2"/>
      </w:pPr>
      <w:r>
        <w:lastRenderedPageBreak/>
        <w:t>Procedure</w:t>
      </w:r>
    </w:p>
    <w:p w14:paraId="2EB14090" w14:textId="77777777" w:rsidR="004E0E18" w:rsidRDefault="004E0E18" w:rsidP="001D4272">
      <w:pPr>
        <w:pStyle w:val="ListParagraph"/>
        <w:numPr>
          <w:ilvl w:val="0"/>
          <w:numId w:val="9"/>
        </w:numPr>
      </w:pPr>
      <w:r>
        <w:t>Prepare BCA working reagent (WR) by mixing 50 parts BCA Reagent A with 1 part BCA Reagent B</w:t>
      </w:r>
    </w:p>
    <w:p w14:paraId="6106A875" w14:textId="77777777" w:rsidR="004E0E18" w:rsidRDefault="004E0E18" w:rsidP="001D4272">
      <w:pPr>
        <w:pStyle w:val="ListParagraph"/>
        <w:numPr>
          <w:ilvl w:val="1"/>
          <w:numId w:val="9"/>
        </w:numPr>
      </w:pPr>
      <w:r>
        <w:t>200 μL WR per sample for microplate procedure, 2.0 mL WR per sample for test-tube procedure</w:t>
      </w:r>
    </w:p>
    <w:p w14:paraId="577969AB" w14:textId="0C646135" w:rsidR="004E0E18" w:rsidRDefault="004E0E18" w:rsidP="001D4272">
      <w:pPr>
        <w:pStyle w:val="ListParagraph"/>
        <w:numPr>
          <w:ilvl w:val="1"/>
          <w:numId w:val="9"/>
        </w:numPr>
      </w:pPr>
      <w:r>
        <w:t>10 mL</w:t>
      </w:r>
      <w:r w:rsidR="00E23480">
        <w:t xml:space="preserve"> (9800 uL A, 2</w:t>
      </w:r>
      <w:r w:rsidR="00DC41C3">
        <w:t xml:space="preserve">00 uL B) </w:t>
      </w:r>
      <w:r>
        <w:t xml:space="preserve"> for half plate (48 wells), </w:t>
      </w:r>
      <w:r w:rsidR="0096514F">
        <w:t>20 mL for 96 wells</w:t>
      </w:r>
    </w:p>
    <w:p w14:paraId="69132972" w14:textId="77777777" w:rsidR="004E0E18" w:rsidRDefault="004E0E18" w:rsidP="001D4272">
      <w:pPr>
        <w:pStyle w:val="ListParagraph"/>
        <w:numPr>
          <w:ilvl w:val="1"/>
          <w:numId w:val="9"/>
        </w:numPr>
      </w:pPr>
      <w:r>
        <w:t>Note: When Reagent B is first added to Reagent A, turbidity is observed that quickly disappears upon mixing to yield a clear, green WR. WR is stable for several days at room temperature (RT).</w:t>
      </w:r>
    </w:p>
    <w:p w14:paraId="65B043D5" w14:textId="38421330" w:rsidR="00661305" w:rsidRDefault="00661305" w:rsidP="00661305">
      <w:pPr>
        <w:pStyle w:val="ListParagraph"/>
        <w:numPr>
          <w:ilvl w:val="1"/>
          <w:numId w:val="9"/>
        </w:numPr>
      </w:pPr>
      <w:r>
        <w:t xml:space="preserve">Pipette </w:t>
      </w:r>
      <w:r w:rsidR="0026316A">
        <w:t xml:space="preserve">standards into the </w:t>
      </w:r>
      <w:proofErr w:type="spellStart"/>
      <w:r w:rsidR="0026316A">
        <w:t>microplate</w:t>
      </w:r>
      <w:proofErr w:type="spellEnd"/>
      <w:r w:rsidR="0026316A">
        <w:t xml:space="preserve"> in </w:t>
      </w:r>
      <w:r w:rsidR="00FE3044">
        <w:t>duplicate.</w:t>
      </w:r>
      <w:bookmarkStart w:id="0" w:name="_GoBack"/>
      <w:bookmarkEnd w:id="0"/>
    </w:p>
    <w:p w14:paraId="6CA07155" w14:textId="7648F2C0" w:rsidR="00C06B8F" w:rsidRDefault="00661305" w:rsidP="00661305">
      <w:pPr>
        <w:pStyle w:val="ListParagraph"/>
        <w:numPr>
          <w:ilvl w:val="2"/>
          <w:numId w:val="9"/>
        </w:numPr>
      </w:pPr>
      <w:r>
        <w:t xml:space="preserve"> 10 </w:t>
      </w:r>
      <w:r w:rsidR="00DE0F47">
        <w:t>μL</w:t>
      </w:r>
      <w:r>
        <w:t xml:space="preserve"> </w:t>
      </w:r>
      <w:r w:rsidR="00C06B8F">
        <w:t>(working range 125-2000 µg/mL)</w:t>
      </w:r>
      <w:r>
        <w:t xml:space="preserve"> or </w:t>
      </w:r>
      <w:r>
        <w:t>25 μL</w:t>
      </w:r>
      <w:r w:rsidR="00E21B20">
        <w:t xml:space="preserve"> </w:t>
      </w:r>
      <w:r>
        <w:t>(working range 20-2000 μg/mL).</w:t>
      </w:r>
    </w:p>
    <w:p w14:paraId="04FAF17E" w14:textId="1F4AF96F" w:rsidR="0026316A" w:rsidRDefault="0026316A" w:rsidP="001D4272">
      <w:pPr>
        <w:pStyle w:val="ListParagraph"/>
        <w:numPr>
          <w:ilvl w:val="0"/>
          <w:numId w:val="9"/>
        </w:numPr>
      </w:pPr>
      <w:r>
        <w:t>D</w:t>
      </w:r>
      <w:r w:rsidR="00E21B20">
        <w:t>ilute sample</w:t>
      </w:r>
      <w:r>
        <w:t xml:space="preserve">s 1:5 and pipette into </w:t>
      </w:r>
      <w:proofErr w:type="spellStart"/>
      <w:r>
        <w:t>microplate</w:t>
      </w:r>
      <w:proofErr w:type="spellEnd"/>
      <w:r>
        <w:t xml:space="preserve"> in duplicate. Use the same volumes as for standards (10 or 25 </w:t>
      </w:r>
      <w:r>
        <w:sym w:font="Symbol" w:char="F06D"/>
      </w:r>
      <w:r>
        <w:t>L).</w:t>
      </w:r>
    </w:p>
    <w:p w14:paraId="4E0085DD" w14:textId="6574256B" w:rsidR="00C06B8F" w:rsidRDefault="00C06B8F" w:rsidP="001D4272">
      <w:pPr>
        <w:pStyle w:val="ListParagraph"/>
        <w:numPr>
          <w:ilvl w:val="1"/>
          <w:numId w:val="9"/>
        </w:numPr>
      </w:pPr>
      <w:r>
        <w:t xml:space="preserve">Sample and diluent can be added separately to the wells, instead of making dilutions in separate tubes. Diluent can be added to wells first with multichannel pipette, followed by samples, or the other way around, whichever is preferred. For example, add 20 </w:t>
      </w:r>
      <w:r>
        <w:sym w:font="Symbol" w:char="F06D"/>
      </w:r>
      <w:r>
        <w:t xml:space="preserve">L di-H2O to all sample wells, and then 5 </w:t>
      </w:r>
      <w:r>
        <w:sym w:font="Symbol" w:char="F06D"/>
      </w:r>
      <w:r>
        <w:t>L of each sample.</w:t>
      </w:r>
    </w:p>
    <w:p w14:paraId="051C4DD9" w14:textId="74A5D425" w:rsidR="00C06B8F" w:rsidRDefault="00E21B20" w:rsidP="001D4272">
      <w:pPr>
        <w:pStyle w:val="ListParagraph"/>
        <w:numPr>
          <w:ilvl w:val="0"/>
          <w:numId w:val="9"/>
        </w:numPr>
      </w:pPr>
      <w:r>
        <w:t xml:space="preserve">Add </w:t>
      </w:r>
      <w:r w:rsidR="00C06B8F">
        <w:t xml:space="preserve">WR </w:t>
      </w:r>
      <w:r w:rsidR="00DE0F47">
        <w:t xml:space="preserve">to 200 </w:t>
      </w:r>
      <w:r w:rsidR="00DE0F47">
        <w:t>μL</w:t>
      </w:r>
      <w:r w:rsidR="00DE0F47">
        <w:t xml:space="preserve"> </w:t>
      </w:r>
      <w:r w:rsidR="00C06B8F">
        <w:t>with multichannel pipette and cover plate with adhesive plate seal.</w:t>
      </w:r>
    </w:p>
    <w:p w14:paraId="29E33A27" w14:textId="11D48496" w:rsidR="00C06B8F" w:rsidRDefault="00DE0F47" w:rsidP="001D4272">
      <w:pPr>
        <w:pStyle w:val="ListParagraph"/>
        <w:numPr>
          <w:ilvl w:val="1"/>
          <w:numId w:val="9"/>
        </w:numPr>
      </w:pPr>
      <w:r>
        <w:t xml:space="preserve">If 10 </w:t>
      </w:r>
      <w:r>
        <w:t>μL</w:t>
      </w:r>
      <w:r>
        <w:t xml:space="preserve"> </w:t>
      </w:r>
      <w:r w:rsidR="005437CF">
        <w:t>sample was used, add 190</w:t>
      </w:r>
      <w:r w:rsidR="005437CF" w:rsidRPr="005437CF">
        <w:t xml:space="preserve"> </w:t>
      </w:r>
      <w:r w:rsidR="005437CF">
        <w:t>μL</w:t>
      </w:r>
      <w:r w:rsidR="005437CF">
        <w:t xml:space="preserve"> WR.  </w:t>
      </w:r>
      <w:r w:rsidR="00C06B8F">
        <w:t>If 25 μL sample was used, add 175 μL WR.</w:t>
      </w:r>
    </w:p>
    <w:p w14:paraId="0D3AA61D" w14:textId="77777777" w:rsidR="00C06B8F" w:rsidRDefault="00C06B8F" w:rsidP="001D4272">
      <w:pPr>
        <w:pStyle w:val="ListParagraph"/>
        <w:numPr>
          <w:ilvl w:val="0"/>
          <w:numId w:val="9"/>
        </w:numPr>
      </w:pPr>
      <w:r>
        <w:t xml:space="preserve">Mix plate thoroughly on the DPC </w:t>
      </w:r>
      <w:proofErr w:type="spellStart"/>
      <w:r>
        <w:t>micromix</w:t>
      </w:r>
      <w:proofErr w:type="spellEnd"/>
      <w:r>
        <w:t xml:space="preserve"> 5 plate shaker for 30 seconds.</w:t>
      </w:r>
    </w:p>
    <w:p w14:paraId="1E036600" w14:textId="77777777" w:rsidR="00C06B8F" w:rsidRDefault="00C06B8F" w:rsidP="001D4272">
      <w:pPr>
        <w:pStyle w:val="ListParagraph"/>
        <w:numPr>
          <w:ilvl w:val="0"/>
          <w:numId w:val="9"/>
        </w:numPr>
      </w:pPr>
      <w:r>
        <w:t>Incubate 20-30 min 37°C or 2 hours RT (working range 20-2000 μg/mL)</w:t>
      </w:r>
    </w:p>
    <w:p w14:paraId="7F3E41AC" w14:textId="77777777" w:rsidR="00A96158" w:rsidRDefault="00A96158" w:rsidP="001D4272">
      <w:pPr>
        <w:pStyle w:val="ListParagraph"/>
        <w:numPr>
          <w:ilvl w:val="1"/>
          <w:numId w:val="9"/>
        </w:numPr>
      </w:pPr>
      <w:r>
        <w:t>We use the Seahorse plate incubator for this.</w:t>
      </w:r>
    </w:p>
    <w:p w14:paraId="036CE213" w14:textId="77777777" w:rsidR="00C06B8F" w:rsidRDefault="00C06B8F" w:rsidP="001D4272">
      <w:pPr>
        <w:pStyle w:val="ListParagraph"/>
        <w:numPr>
          <w:ilvl w:val="1"/>
          <w:numId w:val="9"/>
        </w:numPr>
      </w:pPr>
      <w:r>
        <w:t>For enhanced sensitivity, incubate 30 min 60°C (working range 5-250 μg/mL)</w:t>
      </w:r>
    </w:p>
    <w:p w14:paraId="28AE9B31" w14:textId="77777777" w:rsidR="00C06B8F" w:rsidRDefault="00C06B8F" w:rsidP="001D4272">
      <w:pPr>
        <w:pStyle w:val="ListParagraph"/>
        <w:numPr>
          <w:ilvl w:val="0"/>
          <w:numId w:val="9"/>
        </w:numPr>
      </w:pPr>
      <w:r>
        <w:t>Read plate at 562 nm</w:t>
      </w:r>
    </w:p>
    <w:p w14:paraId="4D8465D1" w14:textId="77777777" w:rsidR="00C06B8F" w:rsidRDefault="00C06B8F" w:rsidP="001D4272">
      <w:pPr>
        <w:pStyle w:val="ListParagraph"/>
        <w:numPr>
          <w:ilvl w:val="1"/>
          <w:numId w:val="9"/>
        </w:numPr>
      </w:pPr>
      <w:r>
        <w:t xml:space="preserve">Place plate in the tray of the Molecular Devices SpectraMax MX system. </w:t>
      </w:r>
    </w:p>
    <w:p w14:paraId="6B42D38C" w14:textId="77777777" w:rsidR="00C06B8F" w:rsidRDefault="00C06B8F" w:rsidP="001D4272">
      <w:pPr>
        <w:pStyle w:val="ListParagraph"/>
        <w:numPr>
          <w:ilvl w:val="1"/>
          <w:numId w:val="9"/>
        </w:numPr>
      </w:pPr>
      <w:r>
        <w:t>Open SoftMax Pro, Protocols &gt; Protein Quant &gt; BCA or Brendon &gt; BCA. Click read.</w:t>
      </w:r>
    </w:p>
    <w:p w14:paraId="7DBA8CC7" w14:textId="77777777" w:rsidR="00C06B8F" w:rsidRDefault="00C06B8F" w:rsidP="001D4272">
      <w:pPr>
        <w:pStyle w:val="ListParagraph"/>
        <w:numPr>
          <w:ilvl w:val="1"/>
          <w:numId w:val="9"/>
        </w:numPr>
      </w:pPr>
      <w:r>
        <w:t>Note: We also have a SpectraMax Paradigm system with SoftMax Pro 6.4.1. SoftMax licenses only allow one computer, so the program cannot be installed on a personal computer. We have one laptop with both SoftMax 5 and 6, and one with just SoftMax 5.</w:t>
      </w:r>
    </w:p>
    <w:p w14:paraId="6080304D" w14:textId="4B1FF51A" w:rsidR="0026316A" w:rsidRDefault="0026316A" w:rsidP="0026316A">
      <w:pPr>
        <w:pStyle w:val="Heading2"/>
      </w:pPr>
      <w:r>
        <w:t>Data analysis</w:t>
      </w:r>
    </w:p>
    <w:p w14:paraId="453878C7" w14:textId="77777777" w:rsidR="00A96158" w:rsidRDefault="00A96158" w:rsidP="001D4272">
      <w:pPr>
        <w:pStyle w:val="ListParagraph"/>
        <w:numPr>
          <w:ilvl w:val="0"/>
          <w:numId w:val="10"/>
        </w:numPr>
      </w:pPr>
      <w:r>
        <w:t>SoftMax Pro</w:t>
      </w:r>
    </w:p>
    <w:p w14:paraId="633C04AC" w14:textId="66997507" w:rsidR="00A96158" w:rsidRDefault="00A96158" w:rsidP="001D4272">
      <w:pPr>
        <w:pStyle w:val="ListParagraph"/>
        <w:numPr>
          <w:ilvl w:val="1"/>
          <w:numId w:val="10"/>
        </w:numPr>
      </w:pPr>
      <w:r>
        <w:t>It is easiest to set up a template in SoftMax Pro. If creating new groups on the plate template (for a set of samples, for example), the data reduction steps will not always be retained. This can be resolved by copying columns (containing formulas for the samples) from a group with data reduction steps. Highlight the columns of interest, right click, copy columns, paste.</w:t>
      </w:r>
    </w:p>
    <w:p w14:paraId="108C3824" w14:textId="77777777" w:rsidR="00A96158" w:rsidRDefault="00A96158" w:rsidP="001D4272">
      <w:pPr>
        <w:pStyle w:val="ListParagraph"/>
        <w:numPr>
          <w:ilvl w:val="1"/>
          <w:numId w:val="10"/>
        </w:numPr>
      </w:pPr>
      <w:r>
        <w:t>Export all plates and groups as a .txt file (plate data: both raw and reduced, output format: plate). Excel reads the .xls files as corrupted.</w:t>
      </w:r>
    </w:p>
    <w:p w14:paraId="6E528801" w14:textId="77777777" w:rsidR="00A96158" w:rsidRDefault="00A96158" w:rsidP="001D4272">
      <w:pPr>
        <w:pStyle w:val="ListParagraph"/>
        <w:numPr>
          <w:ilvl w:val="0"/>
          <w:numId w:val="10"/>
        </w:numPr>
      </w:pPr>
      <w:r>
        <w:t>Excel</w:t>
      </w:r>
    </w:p>
    <w:p w14:paraId="6F3880C7" w14:textId="77777777" w:rsidR="00A96158" w:rsidRDefault="00A96158" w:rsidP="001D4272">
      <w:pPr>
        <w:pStyle w:val="ListParagraph"/>
        <w:numPr>
          <w:ilvl w:val="0"/>
          <w:numId w:val="10"/>
        </w:numPr>
      </w:pPr>
      <w:r>
        <w:t>Export raw plate data as a .txt file, and open in Excel.</w:t>
      </w:r>
    </w:p>
    <w:p w14:paraId="65B13A37" w14:textId="77777777" w:rsidR="00A96158" w:rsidRDefault="00A96158" w:rsidP="001D4272">
      <w:pPr>
        <w:pStyle w:val="ListParagraph"/>
        <w:numPr>
          <w:ilvl w:val="0"/>
          <w:numId w:val="10"/>
        </w:numPr>
      </w:pPr>
      <w:r>
        <w:t>Subtract blank from absorbance values of standard.</w:t>
      </w:r>
    </w:p>
    <w:p w14:paraId="5B134DC9" w14:textId="77777777" w:rsidR="00A96158" w:rsidRDefault="00A96158" w:rsidP="001D4272">
      <w:pPr>
        <w:pStyle w:val="ListParagraph"/>
        <w:numPr>
          <w:ilvl w:val="0"/>
          <w:numId w:val="10"/>
        </w:numPr>
      </w:pPr>
      <w:r>
        <w:t>Plot a standard curve with concentration (x) vs. absorbance (y) and ≥4 points.</w:t>
      </w:r>
    </w:p>
    <w:p w14:paraId="0E9BF0E3" w14:textId="77777777" w:rsidR="00A96158" w:rsidRDefault="00A96158" w:rsidP="001D4272">
      <w:pPr>
        <w:pStyle w:val="ListParagraph"/>
        <w:numPr>
          <w:ilvl w:val="0"/>
          <w:numId w:val="10"/>
        </w:numPr>
      </w:pPr>
      <w:r>
        <w:t xml:space="preserve">Use the standard curve equation to interpolate the samples and find their concentrations. </w:t>
      </w:r>
    </w:p>
    <w:p w14:paraId="0F74F847" w14:textId="77777777" w:rsidR="00A96158" w:rsidRDefault="00A96158" w:rsidP="001D4272">
      <w:pPr>
        <w:pStyle w:val="ListParagraph"/>
        <w:numPr>
          <w:ilvl w:val="0"/>
          <w:numId w:val="10"/>
        </w:numPr>
      </w:pPr>
      <w:r>
        <w:t xml:space="preserve">Make a table listing the sample IDs, absorbance values, and protein concentrations. </w:t>
      </w:r>
    </w:p>
    <w:p w14:paraId="15657E08" w14:textId="77777777" w:rsidR="00A96158" w:rsidRDefault="00A96158" w:rsidP="001D4272">
      <w:pPr>
        <w:pStyle w:val="ListParagraph"/>
        <w:numPr>
          <w:ilvl w:val="0"/>
          <w:numId w:val="10"/>
        </w:numPr>
      </w:pPr>
      <w:r>
        <w:t>Calculate the sample dilution factor: [desired]/[measured]. Use the same units for each.</w:t>
      </w:r>
    </w:p>
    <w:p w14:paraId="71A0C242" w14:textId="77777777" w:rsidR="00A96158" w:rsidRDefault="00A96158" w:rsidP="001D4272">
      <w:pPr>
        <w:pStyle w:val="ListParagraph"/>
        <w:numPr>
          <w:ilvl w:val="0"/>
          <w:numId w:val="10"/>
        </w:numPr>
      </w:pPr>
      <w:r>
        <w:t>Input the desired total volume for each sample (such as 1500 μL).</w:t>
      </w:r>
    </w:p>
    <w:p w14:paraId="3F495783" w14:textId="77777777" w:rsidR="00A96158" w:rsidRDefault="00A96158" w:rsidP="001D4272">
      <w:pPr>
        <w:pStyle w:val="ListParagraph"/>
        <w:numPr>
          <w:ilvl w:val="0"/>
          <w:numId w:val="10"/>
        </w:numPr>
      </w:pPr>
      <w:r>
        <w:t>Calculate the lysate volume required: desired total volume*sample dilution factor</w:t>
      </w:r>
    </w:p>
    <w:p w14:paraId="7BAF080A" w14:textId="77777777" w:rsidR="00A96158" w:rsidRDefault="00A96158" w:rsidP="001D4272">
      <w:pPr>
        <w:pStyle w:val="ListParagraph"/>
        <w:numPr>
          <w:ilvl w:val="0"/>
          <w:numId w:val="10"/>
        </w:numPr>
      </w:pPr>
      <w:r>
        <w:t>Calculate the dilution buffer volume required: desired total volume-lysate volume</w:t>
      </w:r>
    </w:p>
    <w:p w14:paraId="282B72D9" w14:textId="77777777" w:rsidR="00A96158" w:rsidRDefault="00A96158" w:rsidP="00A96158">
      <w:pPr>
        <w:pStyle w:val="Heading2"/>
      </w:pPr>
      <w:r>
        <w:t>Adjust samples</w:t>
      </w:r>
    </w:p>
    <w:p w14:paraId="4453029C" w14:textId="77777777" w:rsidR="00025EE2" w:rsidRDefault="00025EE2" w:rsidP="001D4272">
      <w:pPr>
        <w:pStyle w:val="ListParagraph"/>
        <w:numPr>
          <w:ilvl w:val="0"/>
          <w:numId w:val="11"/>
        </w:numPr>
      </w:pPr>
      <w:r>
        <w:t>Add lysis buffer to adjust samples to the same total protein concentration.</w:t>
      </w:r>
    </w:p>
    <w:p w14:paraId="41643018" w14:textId="50021BCD" w:rsidR="00025EE2" w:rsidRDefault="00025EE2" w:rsidP="001D4272">
      <w:pPr>
        <w:pStyle w:val="ListParagraph"/>
        <w:numPr>
          <w:ilvl w:val="1"/>
          <w:numId w:val="11"/>
        </w:numPr>
      </w:pPr>
      <w:r>
        <w:t>I usually adjust to 2 mg/mL and then add 4X sample buffer for a [final]=1.5 mg/mL.</w:t>
      </w:r>
    </w:p>
    <w:p w14:paraId="2D9BECB7" w14:textId="79451799" w:rsidR="00615AAC" w:rsidRDefault="00A96158" w:rsidP="001D4272">
      <w:pPr>
        <w:pStyle w:val="ListParagraph"/>
        <w:numPr>
          <w:ilvl w:val="1"/>
          <w:numId w:val="11"/>
        </w:numPr>
      </w:pPr>
      <w:r>
        <w:t>I tend to over-adjust lysates. To prevent this, add slightly more sample than required.</w:t>
      </w:r>
    </w:p>
    <w:p w14:paraId="4331D0A2" w14:textId="77777777" w:rsidR="0068645F" w:rsidRDefault="0068645F">
      <w:r>
        <w:br w:type="page"/>
      </w:r>
    </w:p>
    <w:p w14:paraId="6AA731EE" w14:textId="559EABCE" w:rsidR="0068645F" w:rsidRDefault="0068645F" w:rsidP="0068645F">
      <w:pPr>
        <w:pStyle w:val="Heading2"/>
      </w:pPr>
      <w:r>
        <w:lastRenderedPageBreak/>
        <w:t>Notes</w:t>
      </w:r>
    </w:p>
    <w:p w14:paraId="28BFCE33" w14:textId="77777777" w:rsidR="0068645F" w:rsidRPr="0068645F" w:rsidRDefault="0068645F" w:rsidP="001D4272">
      <w:pPr>
        <w:pStyle w:val="ListParagraph"/>
        <w:numPr>
          <w:ilvl w:val="0"/>
          <w:numId w:val="12"/>
        </w:numPr>
        <w:rPr>
          <w:b/>
        </w:rPr>
      </w:pPr>
      <w:r w:rsidRPr="0068645F">
        <w:rPr>
          <w:b/>
        </w:rPr>
        <w:t xml:space="preserve">Samples can optionally be run again after adjustment, though it is usually not necessary. </w:t>
      </w:r>
    </w:p>
    <w:p w14:paraId="61564155" w14:textId="77777777" w:rsidR="0068645F" w:rsidRPr="0068645F" w:rsidRDefault="0068645F" w:rsidP="001D4272">
      <w:pPr>
        <w:pStyle w:val="ListParagraph"/>
        <w:numPr>
          <w:ilvl w:val="0"/>
          <w:numId w:val="12"/>
        </w:numPr>
        <w:rPr>
          <w:b/>
        </w:rPr>
      </w:pPr>
      <w:r w:rsidRPr="0068645F">
        <w:rPr>
          <w:b/>
        </w:rPr>
        <w:t>When measured after adjustment, samples should be within ~10% of the target adjusted value. There is no official standard for this.</w:t>
      </w:r>
    </w:p>
    <w:p w14:paraId="45154CAB" w14:textId="77777777" w:rsidR="0068645F" w:rsidRPr="0068645F" w:rsidRDefault="0068645F" w:rsidP="001D4272">
      <w:pPr>
        <w:pStyle w:val="ListParagraph"/>
        <w:numPr>
          <w:ilvl w:val="0"/>
          <w:numId w:val="12"/>
        </w:numPr>
        <w:rPr>
          <w:b/>
        </w:rPr>
      </w:pPr>
      <w:r w:rsidRPr="0068645F">
        <w:rPr>
          <w:b/>
        </w:rPr>
        <w:t>Pierce only provides enough BSA ampules for 10 assays, but the other reagents will likely last much longer. If more standard is needed, purchase additional 2 mg/mL BSA (23210).</w:t>
      </w:r>
    </w:p>
    <w:p w14:paraId="5D2B2073" w14:textId="77777777" w:rsidR="0068645F" w:rsidRPr="0068645F" w:rsidRDefault="0068645F" w:rsidP="001D4272">
      <w:pPr>
        <w:pStyle w:val="ListParagraph"/>
        <w:numPr>
          <w:ilvl w:val="0"/>
          <w:numId w:val="12"/>
        </w:numPr>
        <w:rPr>
          <w:b/>
        </w:rPr>
      </w:pPr>
      <w:r w:rsidRPr="0068645F">
        <w:rPr>
          <w:b/>
        </w:rPr>
        <w:t>It’s best to run all samples in the same assay to eliminate inter-assay variability.</w:t>
      </w:r>
    </w:p>
    <w:p w14:paraId="5A88BDEF" w14:textId="77777777" w:rsidR="0068645F" w:rsidRPr="0068645F" w:rsidRDefault="0068645F" w:rsidP="001D4272">
      <w:pPr>
        <w:pStyle w:val="ListParagraph"/>
        <w:numPr>
          <w:ilvl w:val="0"/>
          <w:numId w:val="12"/>
        </w:numPr>
        <w:rPr>
          <w:b/>
        </w:rPr>
      </w:pPr>
      <w:r w:rsidRPr="0068645F">
        <w:rPr>
          <w:b/>
        </w:rPr>
        <w:t>Store all components of the BCA kit at RT.</w:t>
      </w:r>
    </w:p>
    <w:p w14:paraId="4AEB51B7" w14:textId="77777777" w:rsidR="0068645F" w:rsidRPr="0068645F" w:rsidRDefault="0068645F" w:rsidP="001D4272">
      <w:pPr>
        <w:pStyle w:val="ListParagraph"/>
        <w:numPr>
          <w:ilvl w:val="0"/>
          <w:numId w:val="12"/>
        </w:numPr>
        <w:rPr>
          <w:b/>
        </w:rPr>
      </w:pPr>
      <w:r w:rsidRPr="0068645F">
        <w:rPr>
          <w:b/>
        </w:rPr>
        <w:t>Note that the Costar 9017 microplates have medium protein binding capacity. Protein binding is not desired for BCA, but should not affect results in the short time proteins are in the plate.</w:t>
      </w:r>
    </w:p>
    <w:p w14:paraId="40AAB5CB" w14:textId="77777777" w:rsidR="0068645F" w:rsidRPr="0068645F" w:rsidRDefault="0068645F" w:rsidP="001D4272">
      <w:pPr>
        <w:pStyle w:val="ListParagraph"/>
        <w:numPr>
          <w:ilvl w:val="0"/>
          <w:numId w:val="12"/>
        </w:numPr>
      </w:pPr>
      <w:r w:rsidRPr="0068645F">
        <w:t xml:space="preserve">The BCA assay is preferred over the Bradford assay because it is compatible with detergents. The Sigma RIPA buffer contains 1% NP-40, 0.1% SDS, and 0.5% </w:t>
      </w:r>
      <w:proofErr w:type="spellStart"/>
      <w:r w:rsidRPr="0068645F">
        <w:t>deoxycholate</w:t>
      </w:r>
      <w:proofErr w:type="spellEnd"/>
      <w:r w:rsidRPr="0068645F">
        <w:t xml:space="preserve">. The Bradford assay is only compatible with 0.25% NP-40, 0.025% SDS, and 0.2% </w:t>
      </w:r>
      <w:proofErr w:type="spellStart"/>
      <w:r w:rsidRPr="0068645F">
        <w:t>deoxycholate</w:t>
      </w:r>
      <w:proofErr w:type="spellEnd"/>
      <w:r w:rsidRPr="0068645F">
        <w:t>, but the BCA assay works with up to 5% of each of these detergents. Diluting samples 1:5 before the Bradford assay helps reduce interference from RIPA buffer detergents, but the BCA assay is more reliable in this situation.</w:t>
      </w:r>
    </w:p>
    <w:p w14:paraId="700CFE31" w14:textId="77777777" w:rsidR="0068645F" w:rsidRPr="0068645F" w:rsidRDefault="0068645F" w:rsidP="001D4272">
      <w:pPr>
        <w:pStyle w:val="ListParagraph"/>
        <w:numPr>
          <w:ilvl w:val="0"/>
          <w:numId w:val="12"/>
        </w:numPr>
        <w:rPr>
          <w:b/>
          <w:bCs/>
        </w:rPr>
      </w:pPr>
      <w:r w:rsidRPr="0068645F">
        <w:t xml:space="preserve">The Bio-Rad RC-DC assay or the Pierce 660 nm protein assay reagent (22660) with ionic detergent compatibility reagent (22663) can be used if total protein quantification is desired after addition of SDS-PAGE loading buffer. </w:t>
      </w:r>
    </w:p>
    <w:p w14:paraId="3D8088A6" w14:textId="77777777" w:rsidR="0068645F" w:rsidRPr="0068645F" w:rsidRDefault="0068645F" w:rsidP="001D4272">
      <w:pPr>
        <w:pStyle w:val="ListParagraph"/>
        <w:numPr>
          <w:ilvl w:val="0"/>
          <w:numId w:val="12"/>
        </w:numPr>
        <w:rPr>
          <w:b/>
        </w:rPr>
      </w:pPr>
      <w:r w:rsidRPr="0068645F">
        <w:rPr>
          <w:b/>
        </w:rPr>
        <w:t>Notes from Pierce BCA assay kit instructions</w:t>
      </w:r>
    </w:p>
    <w:p w14:paraId="0707230C" w14:textId="77777777" w:rsidR="0068645F" w:rsidRPr="0068645F" w:rsidRDefault="0068645F" w:rsidP="001D4272">
      <w:pPr>
        <w:pStyle w:val="ListParagraph"/>
        <w:numPr>
          <w:ilvl w:val="0"/>
          <w:numId w:val="12"/>
        </w:numPr>
      </w:pPr>
      <w:r w:rsidRPr="0068645F">
        <w:t>Wavelengths from 540-590 nm have been used successfully with this method.</w:t>
      </w:r>
    </w:p>
    <w:p w14:paraId="37D83590" w14:textId="77777777" w:rsidR="0068645F" w:rsidRPr="0068645F" w:rsidRDefault="0068645F" w:rsidP="001D4272">
      <w:pPr>
        <w:pStyle w:val="ListParagraph"/>
        <w:numPr>
          <w:ilvl w:val="0"/>
          <w:numId w:val="12"/>
        </w:numPr>
      </w:pPr>
      <w:r w:rsidRPr="0068645F">
        <w:t>Because plate readers use a shorter light path length than cuvette spectrophotometers, the Microplate Procedure requires a greater sample to WR ratio to obtain the same sensitivity as the standard Test Tube Procedure. Increase incubation to 2 hrs. for higher 562nm readings</w:t>
      </w:r>
    </w:p>
    <w:p w14:paraId="7C8BA39C" w14:textId="77777777" w:rsidR="0068645F" w:rsidRPr="0068645F" w:rsidRDefault="0068645F" w:rsidP="001D4272">
      <w:pPr>
        <w:pStyle w:val="ListParagraph"/>
        <w:numPr>
          <w:ilvl w:val="0"/>
          <w:numId w:val="12"/>
        </w:numPr>
      </w:pPr>
      <w:r w:rsidRPr="0068645F">
        <w:t xml:space="preserve">Increasing the incubation time or ratio of sample volume to WR increases the net 562nm measurement for each well and lowers both the minimum detection level of the reagent and the working range of the assay. </w:t>
      </w:r>
    </w:p>
    <w:p w14:paraId="532F45CE" w14:textId="5AB32803" w:rsidR="0068645F" w:rsidRDefault="0068645F" w:rsidP="0068645F">
      <w:pPr>
        <w:pStyle w:val="Heading1"/>
      </w:pPr>
      <w:r>
        <w:t>RC-DC total protein quantification</w:t>
      </w:r>
    </w:p>
    <w:p w14:paraId="4167D828" w14:textId="77777777" w:rsidR="0068645F" w:rsidRPr="0068645F" w:rsidRDefault="0068645F" w:rsidP="001D4272">
      <w:pPr>
        <w:pStyle w:val="ListParagraph"/>
        <w:numPr>
          <w:ilvl w:val="0"/>
          <w:numId w:val="13"/>
        </w:numPr>
      </w:pPr>
      <w:r w:rsidRPr="0068645F">
        <w:t xml:space="preserve">Add 5 μL of DC Reagent S to each 250 μL of DC Reagent A that will be needed for the run. This solution is referred to as </w:t>
      </w:r>
      <w:r w:rsidRPr="0068645F">
        <w:rPr>
          <w:b/>
        </w:rPr>
        <w:t>Reagent A ́</w:t>
      </w:r>
      <w:r w:rsidRPr="0068645F">
        <w:t>. Each standard or sample assayed will require 127 μL of Reagent A ́.</w:t>
      </w:r>
    </w:p>
    <w:p w14:paraId="47DC51DE" w14:textId="77777777" w:rsidR="0068645F" w:rsidRPr="0068645F" w:rsidRDefault="0068645F" w:rsidP="001D4272">
      <w:pPr>
        <w:pStyle w:val="ListParagraph"/>
        <w:numPr>
          <w:ilvl w:val="1"/>
          <w:numId w:val="13"/>
        </w:numPr>
      </w:pPr>
      <w:r w:rsidRPr="0068645F">
        <w:t>Reagent A ́ is stable for one week even though precipitate will form after one day. If precipitate forms, warm the solution and vortex. Do not pipet the undissolved precipitate as this will likely plug the tip of the pipet and alter the volume of Reagent A ́ added to the sample.</w:t>
      </w:r>
    </w:p>
    <w:p w14:paraId="6A3D9B98" w14:textId="77777777" w:rsidR="0068645F" w:rsidRPr="0068645F" w:rsidRDefault="0068645F" w:rsidP="001D4272">
      <w:pPr>
        <w:pStyle w:val="ListParagraph"/>
        <w:numPr>
          <w:ilvl w:val="0"/>
          <w:numId w:val="13"/>
        </w:numPr>
      </w:pPr>
      <w:r w:rsidRPr="0068645F">
        <w:t>Prepare 3-5 dilutions of a protein standard from 0.2 mg/ml to 1.5 mg/ml protein. A standard curve should be prepared each time the assay is performed. For best results, the standards should always be prepared in the same buffer as the sample.</w:t>
      </w:r>
    </w:p>
    <w:p w14:paraId="58871047" w14:textId="77777777" w:rsidR="0068645F" w:rsidRPr="0068645F" w:rsidRDefault="0068645F" w:rsidP="001D4272">
      <w:pPr>
        <w:pStyle w:val="ListParagraph"/>
        <w:numPr>
          <w:ilvl w:val="0"/>
          <w:numId w:val="13"/>
        </w:numPr>
      </w:pPr>
      <w:r w:rsidRPr="0068645F">
        <w:t xml:space="preserve">Pipet 5 μL of standards and samples into clean, dry microfuge tubes. </w:t>
      </w:r>
    </w:p>
    <w:p w14:paraId="50884983" w14:textId="77777777" w:rsidR="0068645F" w:rsidRPr="0068645F" w:rsidRDefault="0068645F" w:rsidP="001D4272">
      <w:pPr>
        <w:pStyle w:val="ListParagraph"/>
        <w:numPr>
          <w:ilvl w:val="0"/>
          <w:numId w:val="13"/>
        </w:numPr>
      </w:pPr>
      <w:r w:rsidRPr="0068645F">
        <w:t xml:space="preserve">Add 25 μL </w:t>
      </w:r>
      <w:r w:rsidRPr="0068645F">
        <w:rPr>
          <w:i/>
          <w:iCs/>
        </w:rPr>
        <w:t xml:space="preserve">RC </w:t>
      </w:r>
      <w:r w:rsidRPr="0068645F">
        <w:t xml:space="preserve">reagent I into each tube and vortex. Incubate the tubes 1 min RT. </w:t>
      </w:r>
    </w:p>
    <w:p w14:paraId="1778F8A4" w14:textId="77777777" w:rsidR="0068645F" w:rsidRPr="0068645F" w:rsidRDefault="0068645F" w:rsidP="001D4272">
      <w:pPr>
        <w:pStyle w:val="ListParagraph"/>
        <w:numPr>
          <w:ilvl w:val="0"/>
          <w:numId w:val="13"/>
        </w:numPr>
      </w:pPr>
      <w:r w:rsidRPr="0068645F">
        <w:t xml:space="preserve">Add 25 μL </w:t>
      </w:r>
      <w:r w:rsidRPr="0068645F">
        <w:rPr>
          <w:i/>
          <w:iCs/>
        </w:rPr>
        <w:t xml:space="preserve">RC </w:t>
      </w:r>
      <w:r w:rsidRPr="0068645F">
        <w:t xml:space="preserve">reagent II into each tube and vortex. Centrifuge the tubes 15,000 x g 3–5 min. </w:t>
      </w:r>
    </w:p>
    <w:p w14:paraId="16E75B16" w14:textId="77777777" w:rsidR="0068645F" w:rsidRPr="0068645F" w:rsidRDefault="0068645F" w:rsidP="001D4272">
      <w:pPr>
        <w:pStyle w:val="ListParagraph"/>
        <w:numPr>
          <w:ilvl w:val="1"/>
          <w:numId w:val="13"/>
        </w:numPr>
      </w:pPr>
      <w:r w:rsidRPr="0068645F">
        <w:t>If pellet is not solid enough, increase centrifuge time to 10 min.</w:t>
      </w:r>
    </w:p>
    <w:p w14:paraId="449E149D" w14:textId="77777777" w:rsidR="0068645F" w:rsidRPr="0068645F" w:rsidRDefault="0068645F" w:rsidP="001D4272">
      <w:pPr>
        <w:pStyle w:val="ListParagraph"/>
        <w:numPr>
          <w:ilvl w:val="0"/>
          <w:numId w:val="13"/>
        </w:numPr>
      </w:pPr>
      <w:r w:rsidRPr="0068645F">
        <w:t xml:space="preserve">Discard the supernatant by inverting the tubes on clean, absorbent tissue paper. Allow the liquid to drain completely from the tubes. </w:t>
      </w:r>
    </w:p>
    <w:p w14:paraId="7F8998A8" w14:textId="77777777" w:rsidR="0068645F" w:rsidRPr="0068645F" w:rsidRDefault="0068645F" w:rsidP="001D4272">
      <w:pPr>
        <w:pStyle w:val="ListParagraph"/>
        <w:numPr>
          <w:ilvl w:val="0"/>
          <w:numId w:val="13"/>
        </w:numPr>
      </w:pPr>
      <w:r w:rsidRPr="0068645F">
        <w:t xml:space="preserve">Add 25 μL reagent A ́ to each microfuge tube and vortex. Incubate tubes 5 min RT, or until precipitate is completely dissolved. Vortex again before proceeding to next step. </w:t>
      </w:r>
    </w:p>
    <w:p w14:paraId="5CB26C20" w14:textId="77777777" w:rsidR="0068645F" w:rsidRPr="0068645F" w:rsidRDefault="0068645F" w:rsidP="001D4272">
      <w:pPr>
        <w:pStyle w:val="ListParagraph"/>
        <w:numPr>
          <w:ilvl w:val="0"/>
          <w:numId w:val="13"/>
        </w:numPr>
      </w:pPr>
      <w:r w:rsidRPr="0068645F">
        <w:t xml:space="preserve">Add 250 μL </w:t>
      </w:r>
      <w:r w:rsidRPr="0068645F">
        <w:rPr>
          <w:i/>
          <w:iCs/>
        </w:rPr>
        <w:t xml:space="preserve">DC </w:t>
      </w:r>
      <w:r w:rsidRPr="0068645F">
        <w:t xml:space="preserve">reagent B to each tube and vortex immediately. Incubate 15 min RT. </w:t>
      </w:r>
    </w:p>
    <w:p w14:paraId="43EAF4A5" w14:textId="77777777" w:rsidR="0068645F" w:rsidRPr="0068645F" w:rsidRDefault="0068645F" w:rsidP="001D4272">
      <w:pPr>
        <w:pStyle w:val="ListParagraph"/>
        <w:numPr>
          <w:ilvl w:val="0"/>
          <w:numId w:val="13"/>
        </w:numPr>
      </w:pPr>
      <w:r w:rsidRPr="0068645F">
        <w:t xml:space="preserve">Add 100 μL from each tube to a plate in duplicate and read absorbance at 650-750 nm. </w:t>
      </w:r>
    </w:p>
    <w:p w14:paraId="27B842CC" w14:textId="77777777" w:rsidR="0068645F" w:rsidRPr="0068645F" w:rsidRDefault="0068645F" w:rsidP="001D4272">
      <w:pPr>
        <w:pStyle w:val="ListParagraph"/>
        <w:numPr>
          <w:ilvl w:val="1"/>
          <w:numId w:val="13"/>
        </w:numPr>
      </w:pPr>
      <w:r w:rsidRPr="0068645F">
        <w:t xml:space="preserve">The absorbance will be stable for at least 1 hr. </w:t>
      </w:r>
    </w:p>
    <w:p w14:paraId="29A5DA44" w14:textId="6169E98D" w:rsidR="0068645F" w:rsidRDefault="0068645F" w:rsidP="001D4272">
      <w:pPr>
        <w:pStyle w:val="ListParagraph"/>
        <w:numPr>
          <w:ilvl w:val="1"/>
          <w:numId w:val="13"/>
        </w:numPr>
      </w:pPr>
      <w:r w:rsidRPr="0068645F">
        <w:t xml:space="preserve">Multiply all volumes by 5 for the standard </w:t>
      </w:r>
      <w:proofErr w:type="spellStart"/>
      <w:r w:rsidRPr="0068645F">
        <w:t>microtube</w:t>
      </w:r>
      <w:proofErr w:type="spellEnd"/>
      <w:r w:rsidRPr="0068645F">
        <w:t xml:space="preserve"> assay.</w:t>
      </w:r>
    </w:p>
    <w:p w14:paraId="7704BA77" w14:textId="73CDFD74" w:rsidR="00AE4A81" w:rsidRDefault="00AE4A81">
      <w:r>
        <w:br w:type="page"/>
      </w:r>
    </w:p>
    <w:p w14:paraId="3737CE8D" w14:textId="4F8796E5" w:rsidR="00AE4A81" w:rsidRPr="007F77A3" w:rsidRDefault="00735372" w:rsidP="00AE4A81">
      <w:pPr>
        <w:pStyle w:val="Heading1"/>
      </w:pPr>
      <w:r>
        <w:lastRenderedPageBreak/>
        <w:t>Electrophoresis p</w:t>
      </w:r>
      <w:r w:rsidR="00AE4A81">
        <w:t xml:space="preserve">rep </w:t>
      </w:r>
    </w:p>
    <w:p w14:paraId="72FBD5C8" w14:textId="77777777" w:rsidR="00AE4A81" w:rsidRPr="007F77A3" w:rsidRDefault="00AE4A81" w:rsidP="00AE4A81">
      <w:pPr>
        <w:pStyle w:val="Heading2"/>
      </w:pPr>
      <w:r w:rsidRPr="007F77A3">
        <w:t>Materials Needed</w:t>
      </w:r>
    </w:p>
    <w:p w14:paraId="42453C56" w14:textId="77777777" w:rsidR="00AE4A81" w:rsidRDefault="00AE4A81" w:rsidP="001D4272">
      <w:pPr>
        <w:pStyle w:val="ListParagraph"/>
        <w:numPr>
          <w:ilvl w:val="0"/>
          <w:numId w:val="4"/>
        </w:numPr>
        <w:rPr>
          <w:sz w:val="16"/>
          <w:szCs w:val="16"/>
        </w:rPr>
        <w:sectPr w:rsidR="00AE4A81" w:rsidSect="009B43B2">
          <w:headerReference w:type="default" r:id="rId14"/>
          <w:footerReference w:type="default" r:id="rId15"/>
          <w:type w:val="continuous"/>
          <w:pgSz w:w="12240" w:h="15840"/>
          <w:pgMar w:top="720" w:right="720" w:bottom="720" w:left="720" w:header="720" w:footer="720" w:gutter="0"/>
          <w:cols w:space="720"/>
          <w:docGrid w:linePitch="360"/>
        </w:sectPr>
      </w:pPr>
    </w:p>
    <w:p w14:paraId="3EAED909" w14:textId="77777777" w:rsidR="00AE4A81" w:rsidRPr="00AE4A81" w:rsidRDefault="00AE4A81" w:rsidP="001D4272">
      <w:pPr>
        <w:pStyle w:val="ListParagraph"/>
        <w:numPr>
          <w:ilvl w:val="0"/>
          <w:numId w:val="4"/>
        </w:numPr>
        <w:rPr>
          <w:sz w:val="16"/>
          <w:szCs w:val="16"/>
        </w:rPr>
      </w:pPr>
      <w:r w:rsidRPr="00AE4A81">
        <w:rPr>
          <w:sz w:val="16"/>
          <w:szCs w:val="16"/>
        </w:rPr>
        <w:lastRenderedPageBreak/>
        <w:t>Life Technologies NuPAGE gels</w:t>
      </w:r>
    </w:p>
    <w:p w14:paraId="54C90D5A" w14:textId="77777777" w:rsidR="00AE4A81" w:rsidRPr="00AE4A81" w:rsidRDefault="00AE4A81" w:rsidP="001D4272">
      <w:pPr>
        <w:pStyle w:val="ListParagraph"/>
        <w:numPr>
          <w:ilvl w:val="1"/>
          <w:numId w:val="4"/>
        </w:numPr>
        <w:rPr>
          <w:sz w:val="16"/>
          <w:szCs w:val="16"/>
        </w:rPr>
      </w:pPr>
      <w:r w:rsidRPr="00AE4A81">
        <w:rPr>
          <w:sz w:val="16"/>
          <w:szCs w:val="16"/>
        </w:rPr>
        <w:t>NuPAGE 4-12% Bis-Tris gels, 1.5 mm, 15 well (NP0336BOX)</w:t>
      </w:r>
    </w:p>
    <w:p w14:paraId="401222CB" w14:textId="77777777" w:rsidR="00AE4A81" w:rsidRPr="00AE4A81" w:rsidRDefault="00AE4A81" w:rsidP="001D4272">
      <w:pPr>
        <w:pStyle w:val="ListParagraph"/>
        <w:numPr>
          <w:ilvl w:val="1"/>
          <w:numId w:val="4"/>
        </w:numPr>
        <w:rPr>
          <w:sz w:val="16"/>
          <w:szCs w:val="16"/>
        </w:rPr>
      </w:pPr>
      <w:r w:rsidRPr="00AE4A81">
        <w:rPr>
          <w:sz w:val="16"/>
          <w:szCs w:val="16"/>
        </w:rPr>
        <w:t>NuPAGE 20x MOPS SDS buffer (NP0001)</w:t>
      </w:r>
    </w:p>
    <w:p w14:paraId="12CD8B35" w14:textId="77777777" w:rsidR="00AE4A81" w:rsidRPr="00AE4A81" w:rsidRDefault="00AE4A81" w:rsidP="001D4272">
      <w:pPr>
        <w:pStyle w:val="ListParagraph"/>
        <w:numPr>
          <w:ilvl w:val="1"/>
          <w:numId w:val="4"/>
        </w:numPr>
        <w:rPr>
          <w:sz w:val="16"/>
          <w:szCs w:val="16"/>
        </w:rPr>
      </w:pPr>
      <w:r w:rsidRPr="00AE4A81">
        <w:rPr>
          <w:sz w:val="16"/>
          <w:szCs w:val="16"/>
        </w:rPr>
        <w:t>NuPAGE antioxidant (NP0005)</w:t>
      </w:r>
    </w:p>
    <w:p w14:paraId="72623257" w14:textId="77777777" w:rsidR="00AE4A81" w:rsidRPr="00AE4A81" w:rsidRDefault="00AE4A81" w:rsidP="001D4272">
      <w:pPr>
        <w:pStyle w:val="ListParagraph"/>
        <w:numPr>
          <w:ilvl w:val="1"/>
          <w:numId w:val="4"/>
        </w:numPr>
        <w:rPr>
          <w:sz w:val="16"/>
          <w:szCs w:val="16"/>
        </w:rPr>
      </w:pPr>
      <w:r w:rsidRPr="00AE4A81">
        <w:rPr>
          <w:sz w:val="16"/>
          <w:szCs w:val="16"/>
        </w:rPr>
        <w:t>NuPAGE LDS sample buffer (NP0007)</w:t>
      </w:r>
    </w:p>
    <w:p w14:paraId="3C321563" w14:textId="77777777" w:rsidR="00AE4A81" w:rsidRPr="00AE4A81" w:rsidRDefault="00AE4A81" w:rsidP="001D4272">
      <w:pPr>
        <w:pStyle w:val="ListParagraph"/>
        <w:numPr>
          <w:ilvl w:val="1"/>
          <w:numId w:val="4"/>
        </w:numPr>
        <w:rPr>
          <w:sz w:val="16"/>
          <w:szCs w:val="16"/>
        </w:rPr>
      </w:pPr>
      <w:r w:rsidRPr="00AE4A81">
        <w:rPr>
          <w:sz w:val="16"/>
          <w:szCs w:val="16"/>
        </w:rPr>
        <w:t>NuPAGE reducing agent (DTT, NP0009)</w:t>
      </w:r>
    </w:p>
    <w:p w14:paraId="686B5273" w14:textId="77777777" w:rsidR="00AE4A81" w:rsidRPr="00AE4A81" w:rsidRDefault="00AE4A81" w:rsidP="001D4272">
      <w:pPr>
        <w:pStyle w:val="ListParagraph"/>
        <w:numPr>
          <w:ilvl w:val="0"/>
          <w:numId w:val="4"/>
        </w:numPr>
        <w:rPr>
          <w:sz w:val="16"/>
          <w:szCs w:val="16"/>
        </w:rPr>
      </w:pPr>
      <w:r w:rsidRPr="00AE4A81">
        <w:rPr>
          <w:sz w:val="16"/>
          <w:szCs w:val="16"/>
        </w:rPr>
        <w:t>Tris-glycine gels</w:t>
      </w:r>
    </w:p>
    <w:p w14:paraId="7846FDA9" w14:textId="77777777" w:rsidR="00AE4A81" w:rsidRPr="00AE4A81" w:rsidRDefault="00AE4A81" w:rsidP="001D4272">
      <w:pPr>
        <w:pStyle w:val="ListParagraph"/>
        <w:numPr>
          <w:ilvl w:val="1"/>
          <w:numId w:val="4"/>
        </w:numPr>
        <w:rPr>
          <w:sz w:val="16"/>
          <w:szCs w:val="16"/>
        </w:rPr>
      </w:pPr>
      <w:r w:rsidRPr="00AE4A81">
        <w:rPr>
          <w:sz w:val="16"/>
          <w:szCs w:val="16"/>
        </w:rPr>
        <w:t>Bio-Rad Mini-Protean TGX Gels</w:t>
      </w:r>
    </w:p>
    <w:p w14:paraId="567E2E36" w14:textId="77777777" w:rsidR="00AE4A81" w:rsidRPr="00AE4A81" w:rsidRDefault="00AE4A81" w:rsidP="001D4272">
      <w:pPr>
        <w:pStyle w:val="ListParagraph"/>
        <w:numPr>
          <w:ilvl w:val="1"/>
          <w:numId w:val="4"/>
        </w:numPr>
        <w:rPr>
          <w:sz w:val="16"/>
          <w:szCs w:val="16"/>
        </w:rPr>
      </w:pPr>
      <w:r w:rsidRPr="00AE4A81">
        <w:rPr>
          <w:sz w:val="16"/>
          <w:szCs w:val="16"/>
        </w:rPr>
        <w:t>Bio-Rad 10x Tris Glycine SDS, 5L (161-0772)</w:t>
      </w:r>
    </w:p>
    <w:p w14:paraId="41BFA429" w14:textId="77777777" w:rsidR="00AE4A81" w:rsidRPr="00AE4A81" w:rsidRDefault="00AE4A81" w:rsidP="001D4272">
      <w:pPr>
        <w:pStyle w:val="ListParagraph"/>
        <w:numPr>
          <w:ilvl w:val="0"/>
          <w:numId w:val="4"/>
        </w:numPr>
        <w:rPr>
          <w:sz w:val="16"/>
          <w:szCs w:val="16"/>
        </w:rPr>
      </w:pPr>
      <w:r w:rsidRPr="00AE4A81">
        <w:rPr>
          <w:sz w:val="16"/>
          <w:szCs w:val="16"/>
        </w:rPr>
        <w:t>Laemmli Buffer 4X (Bio-Rad 161-0747)</w:t>
      </w:r>
    </w:p>
    <w:p w14:paraId="70098ADD" w14:textId="21CBA80A" w:rsidR="00AE4A81" w:rsidRPr="00AE4A81" w:rsidRDefault="00AE4A81" w:rsidP="001D4272">
      <w:pPr>
        <w:pStyle w:val="ListParagraph"/>
        <w:numPr>
          <w:ilvl w:val="0"/>
          <w:numId w:val="4"/>
        </w:numPr>
        <w:rPr>
          <w:sz w:val="16"/>
          <w:szCs w:val="16"/>
        </w:rPr>
      </w:pPr>
      <w:r>
        <w:rPr>
          <w:sz w:val="16"/>
          <w:szCs w:val="16"/>
        </w:rPr>
        <w:t>2-Mercaptoethanol (2</w:t>
      </w:r>
      <w:r w:rsidRPr="00AE4A81">
        <w:rPr>
          <w:sz w:val="16"/>
          <w:szCs w:val="16"/>
        </w:rPr>
        <w:t>ME)</w:t>
      </w:r>
    </w:p>
    <w:p w14:paraId="3921358C" w14:textId="77777777" w:rsidR="00AE4A81" w:rsidRPr="00AE4A81" w:rsidRDefault="00AE4A81" w:rsidP="001D4272">
      <w:pPr>
        <w:pStyle w:val="ListParagraph"/>
        <w:numPr>
          <w:ilvl w:val="1"/>
          <w:numId w:val="4"/>
        </w:numPr>
        <w:rPr>
          <w:sz w:val="16"/>
          <w:szCs w:val="16"/>
        </w:rPr>
      </w:pPr>
      <w:r w:rsidRPr="00AE4A81">
        <w:rPr>
          <w:sz w:val="16"/>
          <w:szCs w:val="16"/>
        </w:rPr>
        <w:t>Sigma, &gt;99%/14.3 M (M6250)</w:t>
      </w:r>
    </w:p>
    <w:p w14:paraId="4A10200A" w14:textId="77777777" w:rsidR="00AE4A81" w:rsidRPr="00AE4A81" w:rsidRDefault="00AE4A81" w:rsidP="001D4272">
      <w:pPr>
        <w:pStyle w:val="ListParagraph"/>
        <w:numPr>
          <w:ilvl w:val="1"/>
          <w:numId w:val="4"/>
        </w:numPr>
        <w:rPr>
          <w:sz w:val="16"/>
          <w:szCs w:val="16"/>
        </w:rPr>
      </w:pPr>
      <w:r w:rsidRPr="00AE4A81">
        <w:rPr>
          <w:sz w:val="16"/>
          <w:szCs w:val="16"/>
        </w:rPr>
        <w:t>Bio-Rad, &gt;98%/14.2 M (161-0710)</w:t>
      </w:r>
    </w:p>
    <w:p w14:paraId="67A9F3DA" w14:textId="77777777" w:rsidR="00AE4A81" w:rsidRPr="00AE4A81" w:rsidRDefault="00AE4A81" w:rsidP="001D4272">
      <w:pPr>
        <w:pStyle w:val="ListParagraph"/>
        <w:numPr>
          <w:ilvl w:val="0"/>
          <w:numId w:val="4"/>
        </w:numPr>
        <w:rPr>
          <w:sz w:val="16"/>
          <w:szCs w:val="16"/>
        </w:rPr>
      </w:pPr>
      <w:r w:rsidRPr="00AE4A81">
        <w:rPr>
          <w:sz w:val="16"/>
          <w:szCs w:val="16"/>
        </w:rPr>
        <w:lastRenderedPageBreak/>
        <w:t>Electrophoresis cell</w:t>
      </w:r>
    </w:p>
    <w:p w14:paraId="7DFCD253" w14:textId="77777777" w:rsidR="00AE4A81" w:rsidRPr="00AE4A81" w:rsidRDefault="00AE4A81" w:rsidP="001D4272">
      <w:pPr>
        <w:pStyle w:val="ListParagraph"/>
        <w:numPr>
          <w:ilvl w:val="1"/>
          <w:numId w:val="4"/>
        </w:numPr>
        <w:rPr>
          <w:sz w:val="16"/>
          <w:szCs w:val="16"/>
        </w:rPr>
      </w:pPr>
      <w:r w:rsidRPr="00AE4A81">
        <w:rPr>
          <w:sz w:val="16"/>
          <w:szCs w:val="16"/>
        </w:rPr>
        <w:t xml:space="preserve">Life Technologies </w:t>
      </w:r>
      <w:proofErr w:type="spellStart"/>
      <w:r w:rsidRPr="00AE4A81">
        <w:rPr>
          <w:sz w:val="16"/>
          <w:szCs w:val="16"/>
        </w:rPr>
        <w:t>XCell</w:t>
      </w:r>
      <w:proofErr w:type="spellEnd"/>
      <w:r w:rsidRPr="00AE4A81">
        <w:rPr>
          <w:sz w:val="16"/>
          <w:szCs w:val="16"/>
        </w:rPr>
        <w:t xml:space="preserve"> SureLock mini-cell (EI0001)</w:t>
      </w:r>
    </w:p>
    <w:p w14:paraId="671DBC13" w14:textId="77777777" w:rsidR="00AE4A81" w:rsidRPr="00AE4A81" w:rsidRDefault="00AE4A81" w:rsidP="001D4272">
      <w:pPr>
        <w:pStyle w:val="ListParagraph"/>
        <w:numPr>
          <w:ilvl w:val="1"/>
          <w:numId w:val="4"/>
        </w:numPr>
        <w:rPr>
          <w:sz w:val="16"/>
          <w:szCs w:val="16"/>
        </w:rPr>
      </w:pPr>
      <w:r w:rsidRPr="00AE4A81">
        <w:rPr>
          <w:sz w:val="16"/>
          <w:szCs w:val="16"/>
        </w:rPr>
        <w:t>Bio-Rad Mini-Protean Tetra Cell (165-8000)</w:t>
      </w:r>
    </w:p>
    <w:p w14:paraId="7AC523E7" w14:textId="77777777" w:rsidR="00AE4A81" w:rsidRPr="00AE4A81" w:rsidRDefault="00AE4A81" w:rsidP="001D4272">
      <w:pPr>
        <w:pStyle w:val="ListParagraph"/>
        <w:numPr>
          <w:ilvl w:val="0"/>
          <w:numId w:val="4"/>
        </w:numPr>
        <w:rPr>
          <w:sz w:val="16"/>
          <w:szCs w:val="16"/>
        </w:rPr>
      </w:pPr>
      <w:r w:rsidRPr="00AE4A81">
        <w:rPr>
          <w:sz w:val="16"/>
          <w:szCs w:val="16"/>
        </w:rPr>
        <w:t>Power Supply for electrophoresis and transfer cells</w:t>
      </w:r>
    </w:p>
    <w:p w14:paraId="77FF508C" w14:textId="77777777" w:rsidR="00AE4A81" w:rsidRPr="00AE4A81" w:rsidRDefault="00AE4A81" w:rsidP="001D4272">
      <w:pPr>
        <w:pStyle w:val="ListParagraph"/>
        <w:numPr>
          <w:ilvl w:val="1"/>
          <w:numId w:val="4"/>
        </w:numPr>
        <w:rPr>
          <w:sz w:val="16"/>
          <w:szCs w:val="16"/>
        </w:rPr>
      </w:pPr>
      <w:r w:rsidRPr="00AE4A81">
        <w:rPr>
          <w:sz w:val="16"/>
          <w:szCs w:val="16"/>
        </w:rPr>
        <w:t>Bio-Rad PowerPac HC (164-5052)</w:t>
      </w:r>
    </w:p>
    <w:p w14:paraId="18C1FFFA" w14:textId="77777777" w:rsidR="00AE4A81" w:rsidRPr="00AE4A81" w:rsidRDefault="00AE4A81" w:rsidP="001D4272">
      <w:pPr>
        <w:pStyle w:val="ListParagraph"/>
        <w:numPr>
          <w:ilvl w:val="0"/>
          <w:numId w:val="4"/>
        </w:numPr>
        <w:rPr>
          <w:sz w:val="16"/>
          <w:szCs w:val="16"/>
        </w:rPr>
      </w:pPr>
      <w:r w:rsidRPr="00AE4A81">
        <w:rPr>
          <w:sz w:val="16"/>
          <w:szCs w:val="16"/>
        </w:rPr>
        <w:t>Gel opening lever and gel lifter</w:t>
      </w:r>
    </w:p>
    <w:p w14:paraId="6585C9B3" w14:textId="77777777" w:rsidR="00AE4A81" w:rsidRPr="00AE4A81" w:rsidRDefault="00AE4A81" w:rsidP="001D4272">
      <w:pPr>
        <w:pStyle w:val="ListParagraph"/>
        <w:numPr>
          <w:ilvl w:val="0"/>
          <w:numId w:val="4"/>
        </w:numPr>
        <w:rPr>
          <w:sz w:val="16"/>
          <w:szCs w:val="16"/>
        </w:rPr>
      </w:pPr>
      <w:r w:rsidRPr="00AE4A81">
        <w:rPr>
          <w:sz w:val="16"/>
          <w:szCs w:val="16"/>
        </w:rPr>
        <w:t>Set of pipettes, 10-1000 µL with tips</w:t>
      </w:r>
    </w:p>
    <w:p w14:paraId="5897B47D" w14:textId="77777777" w:rsidR="00AE4A81" w:rsidRPr="00AE4A81" w:rsidRDefault="00AE4A81" w:rsidP="001D4272">
      <w:pPr>
        <w:pStyle w:val="ListParagraph"/>
        <w:numPr>
          <w:ilvl w:val="0"/>
          <w:numId w:val="4"/>
        </w:numPr>
        <w:rPr>
          <w:sz w:val="16"/>
          <w:szCs w:val="16"/>
        </w:rPr>
      </w:pPr>
      <w:r w:rsidRPr="00AE4A81">
        <w:rPr>
          <w:sz w:val="16"/>
          <w:szCs w:val="16"/>
        </w:rPr>
        <w:t>Gel loading pipette tips (Cole-Parmer EW-25713-12)</w:t>
      </w:r>
    </w:p>
    <w:p w14:paraId="4EF3FECB" w14:textId="77777777" w:rsidR="00AE4A81" w:rsidRPr="00AE4A81" w:rsidRDefault="00AE4A81" w:rsidP="001D4272">
      <w:pPr>
        <w:pStyle w:val="ListParagraph"/>
        <w:numPr>
          <w:ilvl w:val="0"/>
          <w:numId w:val="4"/>
        </w:numPr>
        <w:rPr>
          <w:sz w:val="16"/>
          <w:szCs w:val="16"/>
        </w:rPr>
      </w:pPr>
      <w:r w:rsidRPr="00AE4A81">
        <w:rPr>
          <w:sz w:val="16"/>
          <w:szCs w:val="16"/>
        </w:rPr>
        <w:t>Molecular Weight Marker</w:t>
      </w:r>
    </w:p>
    <w:p w14:paraId="0182945B" w14:textId="77777777" w:rsidR="00AE4A81" w:rsidRPr="00AE4A81" w:rsidRDefault="00AE4A81" w:rsidP="001D4272">
      <w:pPr>
        <w:pStyle w:val="ListParagraph"/>
        <w:numPr>
          <w:ilvl w:val="1"/>
          <w:numId w:val="4"/>
        </w:numPr>
        <w:rPr>
          <w:sz w:val="16"/>
          <w:szCs w:val="16"/>
        </w:rPr>
      </w:pPr>
      <w:r w:rsidRPr="00AE4A81">
        <w:rPr>
          <w:sz w:val="16"/>
          <w:szCs w:val="16"/>
        </w:rPr>
        <w:t xml:space="preserve">Bio-Rad Precision Plus WesternC Standard with </w:t>
      </w:r>
      <w:proofErr w:type="spellStart"/>
      <w:r w:rsidRPr="00AE4A81">
        <w:rPr>
          <w:sz w:val="16"/>
          <w:szCs w:val="16"/>
        </w:rPr>
        <w:t>Strep-tactin</w:t>
      </w:r>
      <w:proofErr w:type="spellEnd"/>
      <w:r w:rsidRPr="00AE4A81">
        <w:rPr>
          <w:sz w:val="16"/>
          <w:szCs w:val="16"/>
        </w:rPr>
        <w:t xml:space="preserve"> HRP conjugate (161-0385)</w:t>
      </w:r>
    </w:p>
    <w:p w14:paraId="09821C09" w14:textId="77777777" w:rsidR="00AE4A81" w:rsidRPr="00AE4A81" w:rsidRDefault="00AE4A81" w:rsidP="001D4272">
      <w:pPr>
        <w:pStyle w:val="ListParagraph"/>
        <w:numPr>
          <w:ilvl w:val="1"/>
          <w:numId w:val="4"/>
        </w:numPr>
        <w:rPr>
          <w:sz w:val="16"/>
          <w:szCs w:val="16"/>
        </w:rPr>
      </w:pPr>
      <w:r w:rsidRPr="00AE4A81">
        <w:rPr>
          <w:sz w:val="16"/>
          <w:szCs w:val="16"/>
        </w:rPr>
        <w:t>Bio-Rad Precision Plus Dual Color (161-0374)</w:t>
      </w:r>
    </w:p>
    <w:p w14:paraId="568756E0" w14:textId="210855DC" w:rsidR="00AE4A81" w:rsidRPr="00AE4A81" w:rsidRDefault="00AE4A81" w:rsidP="001D4272">
      <w:pPr>
        <w:pStyle w:val="ListParagraph"/>
        <w:numPr>
          <w:ilvl w:val="1"/>
          <w:numId w:val="4"/>
        </w:numPr>
        <w:rPr>
          <w:sz w:val="16"/>
          <w:szCs w:val="16"/>
        </w:rPr>
        <w:sectPr w:rsidR="00AE4A81" w:rsidRPr="00AE4A81" w:rsidSect="007F77A3">
          <w:type w:val="continuous"/>
          <w:pgSz w:w="12240" w:h="15840"/>
          <w:pgMar w:top="720" w:right="720" w:bottom="720" w:left="720" w:header="720" w:footer="720" w:gutter="0"/>
          <w:cols w:num="2" w:space="720"/>
          <w:docGrid w:linePitch="360"/>
        </w:sectPr>
      </w:pPr>
      <w:r w:rsidRPr="00AE4A81">
        <w:rPr>
          <w:sz w:val="16"/>
          <w:szCs w:val="16"/>
        </w:rPr>
        <w:t>Thermo Scientific PageRuler</w:t>
      </w:r>
    </w:p>
    <w:p w14:paraId="408130BE" w14:textId="47290D92" w:rsidR="00AE4A81" w:rsidRDefault="00735372" w:rsidP="00AE4A81">
      <w:pPr>
        <w:pStyle w:val="Heading2"/>
      </w:pPr>
      <w:r>
        <w:lastRenderedPageBreak/>
        <w:t>Reagent prep</w:t>
      </w:r>
    </w:p>
    <w:p w14:paraId="6AE36FD4" w14:textId="77777777" w:rsidR="00AE4A81" w:rsidRPr="00AE4A81" w:rsidRDefault="00AE4A81" w:rsidP="001D4272">
      <w:pPr>
        <w:pStyle w:val="ListParagraph"/>
        <w:numPr>
          <w:ilvl w:val="0"/>
          <w:numId w:val="14"/>
        </w:numPr>
        <w:rPr>
          <w:b/>
        </w:rPr>
      </w:pPr>
      <w:r w:rsidRPr="00AE4A81">
        <w:rPr>
          <w:b/>
        </w:rPr>
        <w:t>Running buffer</w:t>
      </w:r>
    </w:p>
    <w:p w14:paraId="324619B8" w14:textId="77777777" w:rsidR="00AE4A81" w:rsidRPr="00AE4A81" w:rsidRDefault="00AE4A81" w:rsidP="001D4272">
      <w:pPr>
        <w:pStyle w:val="ListParagraph"/>
        <w:numPr>
          <w:ilvl w:val="1"/>
          <w:numId w:val="14"/>
        </w:numPr>
        <w:rPr>
          <w:b/>
        </w:rPr>
      </w:pPr>
      <w:r w:rsidRPr="00AE4A81">
        <w:rPr>
          <w:b/>
        </w:rPr>
        <w:t>NuPAGE MOPS SDS running buffer</w:t>
      </w:r>
    </w:p>
    <w:p w14:paraId="46556B81" w14:textId="77777777" w:rsidR="00AE4A81" w:rsidRPr="00AE4A81" w:rsidRDefault="00AE4A81" w:rsidP="001D4272">
      <w:pPr>
        <w:pStyle w:val="ListParagraph"/>
        <w:numPr>
          <w:ilvl w:val="2"/>
          <w:numId w:val="14"/>
        </w:numPr>
      </w:pPr>
      <w:r w:rsidRPr="00AE4A81">
        <w:t>100 mL 20x NuPAGE MOPS SDS running buffer, 1900 mL di-H</w:t>
      </w:r>
      <w:r w:rsidRPr="00AE4A81">
        <w:rPr>
          <w:vertAlign w:val="subscript"/>
        </w:rPr>
        <w:t>2</w:t>
      </w:r>
      <w:r w:rsidRPr="00AE4A81">
        <w:t>O, 2 g sodium bisulfite (1 g/L).</w:t>
      </w:r>
    </w:p>
    <w:p w14:paraId="560A0E87" w14:textId="77777777" w:rsidR="00AE4A81" w:rsidRPr="00AE4A81" w:rsidRDefault="00AE4A81" w:rsidP="001D4272">
      <w:pPr>
        <w:pStyle w:val="ListParagraph"/>
        <w:numPr>
          <w:ilvl w:val="2"/>
          <w:numId w:val="14"/>
        </w:numPr>
      </w:pPr>
      <w:r w:rsidRPr="00AE4A81">
        <w:t>Dissolve sodium bisulfite in 10 mL di-H</w:t>
      </w:r>
      <w:r w:rsidRPr="00AE4A81">
        <w:rPr>
          <w:vertAlign w:val="subscript"/>
        </w:rPr>
        <w:t>2</w:t>
      </w:r>
      <w:r w:rsidRPr="00AE4A81">
        <w:t>O, then add to buffer.</w:t>
      </w:r>
    </w:p>
    <w:p w14:paraId="5ADC22A3" w14:textId="77777777" w:rsidR="00AE4A81" w:rsidRPr="00AE4A81" w:rsidRDefault="00AE4A81" w:rsidP="001D4272">
      <w:pPr>
        <w:pStyle w:val="ListParagraph"/>
        <w:numPr>
          <w:ilvl w:val="2"/>
          <w:numId w:val="14"/>
        </w:numPr>
      </w:pPr>
      <w:r w:rsidRPr="00AE4A81">
        <w:t>Store at RT. Each mini cell run requires 6-800 mL. Each midi cell run requires 1 L.</w:t>
      </w:r>
    </w:p>
    <w:p w14:paraId="4A29C000" w14:textId="77777777" w:rsidR="00AE4A81" w:rsidRPr="00AE4A81" w:rsidRDefault="00AE4A81" w:rsidP="001D4272">
      <w:pPr>
        <w:pStyle w:val="ListParagraph"/>
        <w:numPr>
          <w:ilvl w:val="1"/>
          <w:numId w:val="14"/>
        </w:numPr>
        <w:rPr>
          <w:b/>
        </w:rPr>
      </w:pPr>
      <w:r w:rsidRPr="00AE4A81">
        <w:rPr>
          <w:b/>
        </w:rPr>
        <w:t>TGS running buffer</w:t>
      </w:r>
    </w:p>
    <w:p w14:paraId="3EB79259" w14:textId="77777777" w:rsidR="00AE4A81" w:rsidRPr="00AE4A81" w:rsidRDefault="00AE4A81" w:rsidP="001D4272">
      <w:pPr>
        <w:pStyle w:val="ListParagraph"/>
        <w:numPr>
          <w:ilvl w:val="2"/>
          <w:numId w:val="14"/>
        </w:numPr>
      </w:pPr>
      <w:r w:rsidRPr="00AE4A81">
        <w:t>200 mL 10x Tris Glycine SDS, 1800 mL di-H</w:t>
      </w:r>
      <w:r w:rsidRPr="00AE4A81">
        <w:rPr>
          <w:vertAlign w:val="subscript"/>
        </w:rPr>
        <w:t>2</w:t>
      </w:r>
      <w:r w:rsidRPr="00AE4A81">
        <w:t>O</w:t>
      </w:r>
    </w:p>
    <w:p w14:paraId="23762BB6" w14:textId="77777777" w:rsidR="00AE4A81" w:rsidRPr="00AE4A81" w:rsidRDefault="00AE4A81" w:rsidP="001D4272">
      <w:pPr>
        <w:pStyle w:val="ListParagraph"/>
        <w:numPr>
          <w:ilvl w:val="2"/>
          <w:numId w:val="14"/>
        </w:numPr>
        <w:rPr>
          <w:b/>
        </w:rPr>
      </w:pPr>
      <w:r w:rsidRPr="00AE4A81">
        <w:t xml:space="preserve">25 mM Tris, 192 mM Glycine, 0.1% SDS, pH 8.3. </w:t>
      </w:r>
    </w:p>
    <w:p w14:paraId="0777B49F" w14:textId="77777777" w:rsidR="00AE4A81" w:rsidRPr="00AE4A81" w:rsidRDefault="00AE4A81" w:rsidP="001D4272">
      <w:pPr>
        <w:pStyle w:val="ListParagraph"/>
        <w:numPr>
          <w:ilvl w:val="2"/>
          <w:numId w:val="14"/>
        </w:numPr>
      </w:pPr>
      <w:r w:rsidRPr="00AE4A81">
        <w:t>Store at RT. Each run requires 800 mL.</w:t>
      </w:r>
    </w:p>
    <w:p w14:paraId="1658E087" w14:textId="77777777" w:rsidR="00AE4A81" w:rsidRPr="00AE4A81" w:rsidRDefault="00AE4A81" w:rsidP="001D4272">
      <w:pPr>
        <w:pStyle w:val="ListParagraph"/>
        <w:numPr>
          <w:ilvl w:val="0"/>
          <w:numId w:val="14"/>
        </w:numPr>
      </w:pPr>
      <w:r w:rsidRPr="00AE4A81">
        <w:rPr>
          <w:b/>
        </w:rPr>
        <w:t>Transfer buffer</w:t>
      </w:r>
    </w:p>
    <w:p w14:paraId="6AAA4753" w14:textId="343581B7" w:rsidR="00AE4A81" w:rsidRPr="00AE4A81" w:rsidRDefault="00AE4A81" w:rsidP="001D4272">
      <w:pPr>
        <w:pStyle w:val="ListParagraph"/>
        <w:numPr>
          <w:ilvl w:val="1"/>
          <w:numId w:val="14"/>
        </w:numPr>
      </w:pPr>
      <w:r w:rsidRPr="00AE4A81">
        <w:t>Bio-Rad Criterion</w:t>
      </w:r>
      <w:r w:rsidR="00D61089">
        <w:t xml:space="preserve"> </w:t>
      </w:r>
      <w:r w:rsidRPr="00AE4A81">
        <w:t>1.5-2 L</w:t>
      </w:r>
      <w:r>
        <w:t xml:space="preserve">, </w:t>
      </w:r>
      <w:r w:rsidR="00D61089">
        <w:t xml:space="preserve">Bio-Rad mini trans-blot or NuPAGE </w:t>
      </w:r>
      <w:proofErr w:type="spellStart"/>
      <w:r w:rsidR="00D61089">
        <w:t>XCell</w:t>
      </w:r>
      <w:proofErr w:type="spellEnd"/>
      <w:r w:rsidR="00D61089">
        <w:t xml:space="preserve"> II 0.5-1L, semi-dry 0.2 L</w:t>
      </w:r>
    </w:p>
    <w:p w14:paraId="313F3723" w14:textId="77777777" w:rsidR="00735372" w:rsidRPr="00AE4A81" w:rsidRDefault="00735372" w:rsidP="001D4272">
      <w:pPr>
        <w:pStyle w:val="ListParagraph"/>
        <w:numPr>
          <w:ilvl w:val="1"/>
          <w:numId w:val="14"/>
        </w:numPr>
      </w:pPr>
      <w:r w:rsidRPr="00AE4A81">
        <w:rPr>
          <w:b/>
        </w:rPr>
        <w:t>Add MeOH last under a fume hood</w:t>
      </w:r>
      <w:r w:rsidRPr="00AE4A81">
        <w:t xml:space="preserve">. </w:t>
      </w:r>
    </w:p>
    <w:p w14:paraId="217F2268" w14:textId="77777777" w:rsidR="00AE4A81" w:rsidRPr="00AE4A81" w:rsidRDefault="00AE4A81" w:rsidP="001D4272">
      <w:pPr>
        <w:pStyle w:val="ListParagraph"/>
        <w:numPr>
          <w:ilvl w:val="1"/>
          <w:numId w:val="14"/>
        </w:numPr>
      </w:pPr>
      <w:r w:rsidRPr="00AE4A81">
        <w:rPr>
          <w:b/>
        </w:rPr>
        <w:t>NuPAGE transfer buffer</w:t>
      </w:r>
    </w:p>
    <w:p w14:paraId="1F4D5634" w14:textId="77777777" w:rsidR="00D61089" w:rsidRPr="00AE4A81" w:rsidRDefault="00D61089" w:rsidP="001D4272">
      <w:pPr>
        <w:pStyle w:val="ListParagraph"/>
        <w:numPr>
          <w:ilvl w:val="2"/>
          <w:numId w:val="14"/>
        </w:numPr>
      </w:pPr>
      <w:r w:rsidRPr="00AE4A81">
        <w:t>100 mL 20x NuPAGE transfer buffer, 400 mL MeOH, 1500 mL di-H</w:t>
      </w:r>
      <w:r w:rsidRPr="00AE4A81">
        <w:rPr>
          <w:vertAlign w:val="subscript"/>
        </w:rPr>
        <w:t>2</w:t>
      </w:r>
      <w:r w:rsidRPr="00AE4A81">
        <w:t xml:space="preserve">O </w:t>
      </w:r>
    </w:p>
    <w:p w14:paraId="2557AECC" w14:textId="77777777" w:rsidR="00AE4A81" w:rsidRPr="00AE4A81" w:rsidRDefault="00AE4A81" w:rsidP="001D4272">
      <w:pPr>
        <w:pStyle w:val="ListParagraph"/>
        <w:numPr>
          <w:ilvl w:val="2"/>
          <w:numId w:val="14"/>
        </w:numPr>
      </w:pPr>
      <w:r w:rsidRPr="00AE4A81">
        <w:t>Use 1x with 20% MeOH for wet transfer of NuPAGE Bis-Tris gels.</w:t>
      </w:r>
    </w:p>
    <w:p w14:paraId="2BBD3B1E" w14:textId="77777777" w:rsidR="00AE4A81" w:rsidRPr="00AE4A81" w:rsidRDefault="00AE4A81" w:rsidP="001D4272">
      <w:pPr>
        <w:pStyle w:val="ListParagraph"/>
        <w:numPr>
          <w:ilvl w:val="2"/>
          <w:numId w:val="14"/>
        </w:numPr>
      </w:pPr>
      <w:r w:rsidRPr="00AE4A81">
        <w:t>Use 2x with 10% MeOH for semi-dry transfer of NuPAGE Bis-Tris gels to improve efficiency.</w:t>
      </w:r>
    </w:p>
    <w:p w14:paraId="4FEFF5FA" w14:textId="77777777" w:rsidR="00AE4A81" w:rsidRPr="00AE4A81" w:rsidRDefault="00AE4A81" w:rsidP="001D4272">
      <w:pPr>
        <w:pStyle w:val="ListParagraph"/>
        <w:numPr>
          <w:ilvl w:val="1"/>
          <w:numId w:val="14"/>
        </w:numPr>
      </w:pPr>
      <w:r w:rsidRPr="00AE4A81">
        <w:rPr>
          <w:b/>
        </w:rPr>
        <w:t>Tris-glycine-MeOH transfer buffer</w:t>
      </w:r>
    </w:p>
    <w:p w14:paraId="43BC5DF3" w14:textId="77777777" w:rsidR="00AE4A81" w:rsidRPr="00AE4A81" w:rsidRDefault="00AE4A81" w:rsidP="001D4272">
      <w:pPr>
        <w:pStyle w:val="ListParagraph"/>
        <w:numPr>
          <w:ilvl w:val="2"/>
          <w:numId w:val="14"/>
        </w:numPr>
      </w:pPr>
      <w:r w:rsidRPr="00AE4A81">
        <w:t>200 mL 10x Tris Glycine, 400 mL MeOH, 1400 mL di-H</w:t>
      </w:r>
      <w:r w:rsidRPr="00AE4A81">
        <w:rPr>
          <w:vertAlign w:val="subscript"/>
        </w:rPr>
        <w:t>2</w:t>
      </w:r>
      <w:r w:rsidRPr="00AE4A81">
        <w:t xml:space="preserve">O. </w:t>
      </w:r>
    </w:p>
    <w:p w14:paraId="190011E4" w14:textId="77777777" w:rsidR="00735372" w:rsidRPr="00AE4A81" w:rsidRDefault="00735372" w:rsidP="001D4272">
      <w:pPr>
        <w:pStyle w:val="ListParagraph"/>
        <w:numPr>
          <w:ilvl w:val="2"/>
          <w:numId w:val="14"/>
        </w:numPr>
        <w:rPr>
          <w:b/>
        </w:rPr>
      </w:pPr>
      <w:r w:rsidRPr="00AE4A81">
        <w:t>Makes 25 mM Tris, 192 mM Glycine, 20% v/v MeOH, pH 8.3. Store at 4°C.</w:t>
      </w:r>
    </w:p>
    <w:p w14:paraId="3DA86B15" w14:textId="77777777" w:rsidR="00AE4A81" w:rsidRPr="00AE4A81" w:rsidRDefault="00AE4A81" w:rsidP="001D4272">
      <w:pPr>
        <w:pStyle w:val="ListParagraph"/>
        <w:numPr>
          <w:ilvl w:val="0"/>
          <w:numId w:val="14"/>
        </w:numPr>
      </w:pPr>
      <w:r w:rsidRPr="00AE4A81">
        <w:rPr>
          <w:b/>
        </w:rPr>
        <w:t>Wash Buffer – 1L</w:t>
      </w:r>
    </w:p>
    <w:p w14:paraId="0120CEAA" w14:textId="77777777" w:rsidR="00AE4A81" w:rsidRPr="00AE4A81" w:rsidRDefault="00AE4A81" w:rsidP="001D4272">
      <w:pPr>
        <w:pStyle w:val="ListParagraph"/>
        <w:numPr>
          <w:ilvl w:val="1"/>
          <w:numId w:val="14"/>
        </w:numPr>
      </w:pPr>
      <w:r w:rsidRPr="00AE4A81">
        <w:t>100 mL 10x Wash Buffer, 900 mL di-H</w:t>
      </w:r>
      <w:r w:rsidRPr="00AE4A81">
        <w:rPr>
          <w:vertAlign w:val="subscript"/>
        </w:rPr>
        <w:t>2</w:t>
      </w:r>
      <w:r w:rsidRPr="00AE4A81">
        <w:t>O. Store at 4°C.</w:t>
      </w:r>
    </w:p>
    <w:p w14:paraId="62A4EE8D" w14:textId="77777777" w:rsidR="00AE4A81" w:rsidRPr="00AE4A81" w:rsidRDefault="00AE4A81" w:rsidP="001D4272">
      <w:pPr>
        <w:pStyle w:val="ListParagraph"/>
        <w:numPr>
          <w:ilvl w:val="0"/>
          <w:numId w:val="14"/>
        </w:numPr>
        <w:rPr>
          <w:b/>
        </w:rPr>
      </w:pPr>
      <w:r w:rsidRPr="00AE4A81">
        <w:rPr>
          <w:b/>
        </w:rPr>
        <w:t>0.1 M NaOH (0.1 N)</w:t>
      </w:r>
    </w:p>
    <w:p w14:paraId="3DF7C178" w14:textId="51DCA162" w:rsidR="00735372" w:rsidRDefault="00AE4A81" w:rsidP="001D4272">
      <w:pPr>
        <w:pStyle w:val="ListParagraph"/>
        <w:numPr>
          <w:ilvl w:val="1"/>
          <w:numId w:val="14"/>
        </w:numPr>
      </w:pPr>
      <w:r w:rsidRPr="00AE4A81">
        <w:t>Dilute 100 mL 1N NaOH in 900 mL di-H</w:t>
      </w:r>
      <w:r w:rsidRPr="00AE4A81">
        <w:rPr>
          <w:vertAlign w:val="subscript"/>
        </w:rPr>
        <w:t>2</w:t>
      </w:r>
      <w:r w:rsidRPr="00AE4A81">
        <w:t>O. Add H</w:t>
      </w:r>
      <w:r w:rsidRPr="00AE4A81">
        <w:rPr>
          <w:vertAlign w:val="subscript"/>
        </w:rPr>
        <w:t>2</w:t>
      </w:r>
      <w:r w:rsidRPr="00AE4A81">
        <w:t>O first, then NaOH. Store at RT.</w:t>
      </w:r>
    </w:p>
    <w:p w14:paraId="5398E53E" w14:textId="77777777" w:rsidR="00735372" w:rsidRDefault="00735372">
      <w:pPr>
        <w:rPr>
          <w:rFonts w:asciiTheme="majorHAnsi" w:eastAsiaTheme="majorEastAsia" w:hAnsiTheme="majorHAnsi" w:cstheme="majorBidi"/>
          <w:color w:val="2E74B5" w:themeColor="accent1" w:themeShade="BF"/>
          <w:sz w:val="26"/>
          <w:szCs w:val="26"/>
        </w:rPr>
      </w:pPr>
      <w:r>
        <w:br w:type="page"/>
      </w:r>
    </w:p>
    <w:p w14:paraId="6791EAF7" w14:textId="307A0184" w:rsidR="00735372" w:rsidRDefault="00735372" w:rsidP="00735372">
      <w:pPr>
        <w:pStyle w:val="Heading2"/>
      </w:pPr>
      <w:r>
        <w:lastRenderedPageBreak/>
        <w:t>Advance prep</w:t>
      </w:r>
    </w:p>
    <w:p w14:paraId="55DE23BA" w14:textId="77777777" w:rsidR="00735372" w:rsidRPr="00735372" w:rsidRDefault="00735372" w:rsidP="001D4272">
      <w:pPr>
        <w:pStyle w:val="ListParagraph"/>
        <w:numPr>
          <w:ilvl w:val="0"/>
          <w:numId w:val="16"/>
        </w:numPr>
      </w:pPr>
      <w:r w:rsidRPr="00735372">
        <w:t>Design gels and blots: plan samples, controls, and proteins of interest.</w:t>
      </w:r>
    </w:p>
    <w:p w14:paraId="460D67A5" w14:textId="77777777" w:rsidR="00735372" w:rsidRPr="00735372" w:rsidRDefault="00735372" w:rsidP="001D4272">
      <w:pPr>
        <w:pStyle w:val="ListParagraph"/>
        <w:numPr>
          <w:ilvl w:val="0"/>
          <w:numId w:val="16"/>
        </w:numPr>
      </w:pPr>
      <w:r w:rsidRPr="00735372">
        <w:t>Reserve time on imager.</w:t>
      </w:r>
    </w:p>
    <w:p w14:paraId="38016D1C" w14:textId="5BC5F305" w:rsidR="00CA715F" w:rsidRPr="00CA715F" w:rsidRDefault="00CA715F" w:rsidP="001D4272">
      <w:pPr>
        <w:pStyle w:val="ListParagraph"/>
        <w:numPr>
          <w:ilvl w:val="0"/>
          <w:numId w:val="16"/>
        </w:numPr>
        <w:rPr>
          <w:b/>
        </w:rPr>
      </w:pPr>
      <w:r>
        <w:rPr>
          <w:b/>
        </w:rPr>
        <w:t>Cut m</w:t>
      </w:r>
      <w:r w:rsidRPr="00CA715F">
        <w:rPr>
          <w:b/>
        </w:rPr>
        <w:t>embranes and filter paper</w:t>
      </w:r>
    </w:p>
    <w:p w14:paraId="29C39B46" w14:textId="77777777" w:rsidR="00CA715F" w:rsidRPr="00CA715F" w:rsidRDefault="00CA715F" w:rsidP="001D4272">
      <w:pPr>
        <w:pStyle w:val="ListParagraph"/>
        <w:numPr>
          <w:ilvl w:val="1"/>
          <w:numId w:val="16"/>
        </w:numPr>
        <w:rPr>
          <w:b/>
        </w:rPr>
      </w:pPr>
      <w:r w:rsidRPr="00CA715F">
        <w:rPr>
          <w:b/>
        </w:rPr>
        <w:t>Mini gels: 8x8 cm, midi gels: 8x13 cm</w:t>
      </w:r>
    </w:p>
    <w:p w14:paraId="50288693" w14:textId="77777777" w:rsidR="00CA715F" w:rsidRPr="00CA715F" w:rsidRDefault="00CA715F" w:rsidP="001D4272">
      <w:pPr>
        <w:pStyle w:val="ListParagraph"/>
        <w:numPr>
          <w:ilvl w:val="1"/>
          <w:numId w:val="16"/>
        </w:numPr>
      </w:pPr>
      <w:r w:rsidRPr="00CA715F">
        <w:rPr>
          <w:b/>
        </w:rPr>
        <w:t>Filter paper cutting strategy:</w:t>
      </w:r>
      <w:r w:rsidRPr="00CA715F">
        <w:t xml:space="preserve"> each sheet of the VWR 703 blotting paper is 46x57 cm, which will fit 5 8 cm sheets on the 46 cm side and 4 13 cm sheets on the 57 cm side. Fold over twice, so the sheet is now 13 cm wide. Cut with paper cutter every 8 cm. This leaves you with 8x13 cm stacks 4 sheets thick.</w:t>
      </w:r>
    </w:p>
    <w:p w14:paraId="34A235A5" w14:textId="2842CF4F" w:rsidR="00735372" w:rsidRDefault="00735372" w:rsidP="00735372">
      <w:pPr>
        <w:pStyle w:val="Heading2"/>
      </w:pPr>
      <w:r>
        <w:t>Sample prep</w:t>
      </w:r>
    </w:p>
    <w:p w14:paraId="689BBCB1" w14:textId="77777777" w:rsidR="00735372" w:rsidRPr="00735372" w:rsidRDefault="00735372" w:rsidP="001D4272">
      <w:pPr>
        <w:pStyle w:val="ListParagraph"/>
        <w:numPr>
          <w:ilvl w:val="0"/>
          <w:numId w:val="17"/>
        </w:numPr>
      </w:pPr>
      <w:r w:rsidRPr="00735372">
        <w:t>Thaw samples on ice. Total protein concentration should have been determined.</w:t>
      </w:r>
    </w:p>
    <w:p w14:paraId="39A2AE9D" w14:textId="77777777" w:rsidR="00735372" w:rsidRPr="00735372" w:rsidRDefault="00735372" w:rsidP="001D4272">
      <w:pPr>
        <w:pStyle w:val="ListParagraph"/>
        <w:numPr>
          <w:ilvl w:val="0"/>
          <w:numId w:val="17"/>
        </w:numPr>
        <w:rPr>
          <w:b/>
        </w:rPr>
      </w:pPr>
      <w:r w:rsidRPr="00735372">
        <w:rPr>
          <w:b/>
        </w:rPr>
        <w:t>Turn on heat block and set to 95°C.</w:t>
      </w:r>
    </w:p>
    <w:p w14:paraId="31118E7C" w14:textId="77777777" w:rsidR="00735372" w:rsidRPr="00735372" w:rsidRDefault="00735372" w:rsidP="001D4272">
      <w:pPr>
        <w:pStyle w:val="ListParagraph"/>
        <w:numPr>
          <w:ilvl w:val="0"/>
          <w:numId w:val="17"/>
        </w:numPr>
        <w:rPr>
          <w:b/>
        </w:rPr>
      </w:pPr>
      <w:r w:rsidRPr="00735372">
        <w:rPr>
          <w:b/>
        </w:rPr>
        <w:t>Make 4x sample buffer in fume hood</w:t>
      </w:r>
    </w:p>
    <w:p w14:paraId="0993EF89" w14:textId="4E8E18A0" w:rsidR="00735372" w:rsidRPr="00735372" w:rsidRDefault="00735372" w:rsidP="001D4272">
      <w:pPr>
        <w:pStyle w:val="ListParagraph"/>
        <w:numPr>
          <w:ilvl w:val="1"/>
          <w:numId w:val="17"/>
        </w:numPr>
        <w:rPr>
          <w:u w:val="single"/>
        </w:rPr>
      </w:pPr>
      <w:r w:rsidRPr="00735372">
        <w:t>Add 10% reducing agent (</w:t>
      </w:r>
      <w:r>
        <w:t xml:space="preserve">2ME </w:t>
      </w:r>
      <w:r w:rsidRPr="00735372">
        <w:t xml:space="preserve">or DTT) to 4X NuPAGE LDS or </w:t>
      </w:r>
      <w:proofErr w:type="spellStart"/>
      <w:r w:rsidRPr="00735372">
        <w:t>Laemmli</w:t>
      </w:r>
      <w:proofErr w:type="spellEnd"/>
      <w:r w:rsidRPr="00735372">
        <w:t xml:space="preserve"> sample buffer (10 μL </w:t>
      </w:r>
      <w:r>
        <w:t xml:space="preserve">2ME </w:t>
      </w:r>
      <w:r w:rsidRPr="00735372">
        <w:t>per 90 μL buffer) before each use. Final 1X 2.5% [</w:t>
      </w:r>
      <w:r>
        <w:t>2ME</w:t>
      </w:r>
      <w:r w:rsidRPr="00735372">
        <w:t>] 355 mM or [DTT] 50 mM.</w:t>
      </w:r>
    </w:p>
    <w:p w14:paraId="0B590F00" w14:textId="3C539EC6" w:rsidR="00735372" w:rsidRPr="00735372" w:rsidRDefault="00735372" w:rsidP="001D4272">
      <w:pPr>
        <w:pStyle w:val="ListParagraph"/>
        <w:numPr>
          <w:ilvl w:val="1"/>
          <w:numId w:val="17"/>
        </w:numPr>
        <w:rPr>
          <w:u w:val="single"/>
        </w:rPr>
      </w:pPr>
      <w:r>
        <w:t xml:space="preserve">2ME </w:t>
      </w:r>
      <w:r w:rsidRPr="00735372">
        <w:t>and DTT are interchangeable.</w:t>
      </w:r>
    </w:p>
    <w:p w14:paraId="72A11743" w14:textId="77777777" w:rsidR="00735372" w:rsidRPr="00735372" w:rsidRDefault="00735372" w:rsidP="001D4272">
      <w:pPr>
        <w:pStyle w:val="ListParagraph"/>
        <w:numPr>
          <w:ilvl w:val="1"/>
          <w:numId w:val="17"/>
        </w:numPr>
        <w:rPr>
          <w:b/>
        </w:rPr>
      </w:pPr>
      <w:r w:rsidRPr="00735372">
        <w:rPr>
          <w:b/>
        </w:rPr>
        <w:t>Protease inhibitors are not necessary in 4x sample buffer if already added to lysates.</w:t>
      </w:r>
    </w:p>
    <w:p w14:paraId="2906623F" w14:textId="77777777" w:rsidR="00735372" w:rsidRPr="00735372" w:rsidRDefault="00735372" w:rsidP="001D4272">
      <w:pPr>
        <w:pStyle w:val="ListParagraph"/>
        <w:numPr>
          <w:ilvl w:val="1"/>
          <w:numId w:val="17"/>
        </w:numPr>
        <w:rPr>
          <w:u w:val="single"/>
        </w:rPr>
      </w:pPr>
      <w:r w:rsidRPr="00735372">
        <w:t>4X Laemmli Sample Buffer formulation:</w:t>
      </w:r>
    </w:p>
    <w:p w14:paraId="74F3DCEE" w14:textId="77777777" w:rsidR="00735372" w:rsidRPr="00735372" w:rsidRDefault="00735372" w:rsidP="001D4272">
      <w:pPr>
        <w:pStyle w:val="ListParagraph"/>
        <w:numPr>
          <w:ilvl w:val="2"/>
          <w:numId w:val="17"/>
        </w:numPr>
      </w:pPr>
      <w:r w:rsidRPr="00735372">
        <w:t xml:space="preserve">277.8 mM </w:t>
      </w:r>
      <w:proofErr w:type="spellStart"/>
      <w:r w:rsidRPr="00735372">
        <w:t>Tris-HCl</w:t>
      </w:r>
      <w:proofErr w:type="spellEnd"/>
      <w:r w:rsidRPr="00735372">
        <w:t>, pH 6.8, 4.4% LDS, 44.4% (w/v) glycerol, 0.02% bromophenol blue</w:t>
      </w:r>
    </w:p>
    <w:p w14:paraId="4A6F92B1" w14:textId="77777777" w:rsidR="00735372" w:rsidRPr="00735372" w:rsidRDefault="00735372" w:rsidP="001D4272">
      <w:pPr>
        <w:pStyle w:val="ListParagraph"/>
        <w:numPr>
          <w:ilvl w:val="0"/>
          <w:numId w:val="17"/>
        </w:numPr>
      </w:pPr>
      <w:r w:rsidRPr="00735372">
        <w:rPr>
          <w:b/>
        </w:rPr>
        <w:t>Add 1 part 4x sample buffer to 3 parts sample.</w:t>
      </w:r>
      <w:r w:rsidRPr="00735372">
        <w:t xml:space="preserve"> This does not need to be done under the hood.</w:t>
      </w:r>
    </w:p>
    <w:p w14:paraId="355B706F" w14:textId="77777777" w:rsidR="00735372" w:rsidRPr="00735372" w:rsidRDefault="00735372" w:rsidP="001D4272">
      <w:pPr>
        <w:pStyle w:val="ListParagraph"/>
        <w:numPr>
          <w:ilvl w:val="0"/>
          <w:numId w:val="17"/>
        </w:numPr>
        <w:rPr>
          <w:b/>
        </w:rPr>
      </w:pPr>
      <w:r w:rsidRPr="00735372">
        <w:rPr>
          <w:b/>
        </w:rPr>
        <w:t xml:space="preserve">Vortex samples for 15 sec. </w:t>
      </w:r>
      <w:r w:rsidRPr="00735372">
        <w:t>Vortex 4 tubes at once to expedite.</w:t>
      </w:r>
    </w:p>
    <w:p w14:paraId="0FF52DE4" w14:textId="77777777" w:rsidR="00735372" w:rsidRPr="00735372" w:rsidRDefault="00735372" w:rsidP="001D4272">
      <w:pPr>
        <w:pStyle w:val="ListParagraph"/>
        <w:numPr>
          <w:ilvl w:val="0"/>
          <w:numId w:val="17"/>
        </w:numPr>
        <w:rPr>
          <w:u w:val="single"/>
        </w:rPr>
      </w:pPr>
      <w:r w:rsidRPr="00735372">
        <w:rPr>
          <w:b/>
        </w:rPr>
        <w:t>Centrifuge samples</w:t>
      </w:r>
      <w:r w:rsidRPr="00735372">
        <w:t xml:space="preserve"> ≥3000 x </w:t>
      </w:r>
      <w:r w:rsidRPr="00735372">
        <w:rPr>
          <w:i/>
        </w:rPr>
        <w:t xml:space="preserve">g </w:t>
      </w:r>
      <w:r w:rsidRPr="00735372">
        <w:t>RT 1 min</w:t>
      </w:r>
    </w:p>
    <w:p w14:paraId="4BEE35F4" w14:textId="77777777" w:rsidR="00735372" w:rsidRPr="00735372" w:rsidRDefault="00735372" w:rsidP="001D4272">
      <w:pPr>
        <w:pStyle w:val="ListParagraph"/>
        <w:numPr>
          <w:ilvl w:val="0"/>
          <w:numId w:val="17"/>
        </w:numPr>
        <w:rPr>
          <w:b/>
        </w:rPr>
      </w:pPr>
      <w:r w:rsidRPr="00735372">
        <w:rPr>
          <w:b/>
        </w:rPr>
        <w:t>Heat Samples in a heat block.</w:t>
      </w:r>
    </w:p>
    <w:p w14:paraId="0C98BF57" w14:textId="77777777" w:rsidR="00735372" w:rsidRPr="00735372" w:rsidRDefault="00735372" w:rsidP="001D4272">
      <w:pPr>
        <w:pStyle w:val="ListParagraph"/>
        <w:numPr>
          <w:ilvl w:val="1"/>
          <w:numId w:val="17"/>
        </w:numPr>
      </w:pPr>
      <w:r w:rsidRPr="00735372">
        <w:t xml:space="preserve">NuPAGE LDS: </w:t>
      </w:r>
      <w:r w:rsidRPr="00735372">
        <w:rPr>
          <w:b/>
        </w:rPr>
        <w:t>10 min 70°C</w:t>
      </w:r>
    </w:p>
    <w:p w14:paraId="5AF11D15" w14:textId="77777777" w:rsidR="00735372" w:rsidRPr="00735372" w:rsidRDefault="00735372" w:rsidP="001D4272">
      <w:pPr>
        <w:pStyle w:val="ListParagraph"/>
        <w:numPr>
          <w:ilvl w:val="1"/>
          <w:numId w:val="17"/>
        </w:numPr>
      </w:pPr>
      <w:r w:rsidRPr="00735372">
        <w:t xml:space="preserve">Laemmli: </w:t>
      </w:r>
      <w:r w:rsidRPr="00735372">
        <w:rPr>
          <w:b/>
        </w:rPr>
        <w:t>5 min 95°C</w:t>
      </w:r>
    </w:p>
    <w:p w14:paraId="6EF59C79" w14:textId="77777777" w:rsidR="00735372" w:rsidRPr="00735372" w:rsidRDefault="00735372" w:rsidP="001D4272">
      <w:pPr>
        <w:pStyle w:val="ListParagraph"/>
        <w:numPr>
          <w:ilvl w:val="1"/>
          <w:numId w:val="17"/>
        </w:numPr>
      </w:pPr>
      <w:r w:rsidRPr="00735372">
        <w:t>This step reduces disulfide bonds and denatures proteins.</w:t>
      </w:r>
    </w:p>
    <w:p w14:paraId="5F80B2BC" w14:textId="77777777" w:rsidR="00735372" w:rsidRPr="00735372" w:rsidRDefault="00735372" w:rsidP="001D4272">
      <w:pPr>
        <w:pStyle w:val="ListParagraph"/>
        <w:numPr>
          <w:ilvl w:val="1"/>
          <w:numId w:val="17"/>
        </w:numPr>
        <w:rPr>
          <w:u w:val="single"/>
        </w:rPr>
      </w:pPr>
      <w:r w:rsidRPr="00735372">
        <w:t>Can also boil water on a hot plate, then turn off heat and float samples in a foam rack.</w:t>
      </w:r>
    </w:p>
    <w:p w14:paraId="6755BBF9" w14:textId="77777777" w:rsidR="00735372" w:rsidRPr="00735372" w:rsidRDefault="00735372" w:rsidP="001D4272">
      <w:pPr>
        <w:pStyle w:val="ListParagraph"/>
        <w:numPr>
          <w:ilvl w:val="1"/>
          <w:numId w:val="17"/>
        </w:numPr>
        <w:rPr>
          <w:u w:val="single"/>
        </w:rPr>
      </w:pPr>
      <w:r w:rsidRPr="00735372">
        <w:t>If tubes are heated for ≥5 min or &gt;95°C the lids may pop open.</w:t>
      </w:r>
    </w:p>
    <w:p w14:paraId="5F192BF4" w14:textId="77777777" w:rsidR="00735372" w:rsidRPr="00735372" w:rsidRDefault="00735372" w:rsidP="001D4272">
      <w:pPr>
        <w:pStyle w:val="ListParagraph"/>
        <w:numPr>
          <w:ilvl w:val="1"/>
          <w:numId w:val="17"/>
        </w:numPr>
        <w:rPr>
          <w:u w:val="single"/>
        </w:rPr>
      </w:pPr>
      <w:r w:rsidRPr="00735372">
        <w:t>You can also punch a hole in the tube caps with a needle to let steam escape.</w:t>
      </w:r>
    </w:p>
    <w:p w14:paraId="63B80A14" w14:textId="77777777" w:rsidR="00735372" w:rsidRPr="00735372" w:rsidRDefault="00735372" w:rsidP="001D4272">
      <w:pPr>
        <w:pStyle w:val="ListParagraph"/>
        <w:numPr>
          <w:ilvl w:val="1"/>
          <w:numId w:val="17"/>
        </w:numPr>
        <w:rPr>
          <w:b/>
          <w:u w:val="single"/>
        </w:rPr>
      </w:pPr>
      <w:r w:rsidRPr="00735372">
        <w:rPr>
          <w:b/>
        </w:rPr>
        <w:t>MWM does not need to be heated.</w:t>
      </w:r>
    </w:p>
    <w:p w14:paraId="26678453" w14:textId="77777777" w:rsidR="00735372" w:rsidRPr="00735372" w:rsidRDefault="00735372" w:rsidP="001D4272">
      <w:pPr>
        <w:pStyle w:val="ListParagraph"/>
        <w:numPr>
          <w:ilvl w:val="1"/>
          <w:numId w:val="17"/>
        </w:numPr>
        <w:rPr>
          <w:u w:val="single"/>
        </w:rPr>
      </w:pPr>
      <w:r w:rsidRPr="00735372">
        <w:t>Leave tubes at RT for a few minutes so the steam is pulled down during centrifugation.</w:t>
      </w:r>
    </w:p>
    <w:p w14:paraId="6C4C1C92" w14:textId="77777777" w:rsidR="00735372" w:rsidRPr="00735372" w:rsidRDefault="00735372" w:rsidP="001D4272">
      <w:pPr>
        <w:pStyle w:val="ListParagraph"/>
        <w:numPr>
          <w:ilvl w:val="1"/>
          <w:numId w:val="17"/>
        </w:numPr>
        <w:rPr>
          <w:b/>
        </w:rPr>
      </w:pPr>
      <w:r w:rsidRPr="00735372">
        <w:rPr>
          <w:b/>
        </w:rPr>
        <w:t>Sample buffer can be added ahead of time, but samples should be heated just before use.</w:t>
      </w:r>
    </w:p>
    <w:p w14:paraId="3EF104A0" w14:textId="77777777" w:rsidR="00735372" w:rsidRPr="00735372" w:rsidRDefault="00735372" w:rsidP="001D4272">
      <w:pPr>
        <w:pStyle w:val="ListParagraph"/>
        <w:numPr>
          <w:ilvl w:val="1"/>
          <w:numId w:val="17"/>
        </w:numPr>
        <w:rPr>
          <w:b/>
        </w:rPr>
      </w:pPr>
      <w:r w:rsidRPr="00735372">
        <w:rPr>
          <w:b/>
        </w:rPr>
        <w:t>For re-use of reduced samples, heat again.</w:t>
      </w:r>
    </w:p>
    <w:p w14:paraId="3F4B4411" w14:textId="77777777" w:rsidR="00735372" w:rsidRPr="00735372" w:rsidRDefault="00735372" w:rsidP="001D4272">
      <w:pPr>
        <w:pStyle w:val="ListParagraph"/>
        <w:numPr>
          <w:ilvl w:val="1"/>
          <w:numId w:val="17"/>
        </w:numPr>
        <w:rPr>
          <w:b/>
        </w:rPr>
      </w:pPr>
      <w:r w:rsidRPr="00735372">
        <w:rPr>
          <w:b/>
        </w:rPr>
        <w:t>Life Technologies does not recommend storing reduced samples.</w:t>
      </w:r>
      <w:r w:rsidRPr="00735372">
        <w:t xml:space="preserve"> </w:t>
      </w:r>
      <w:proofErr w:type="spellStart"/>
      <w:r w:rsidRPr="00735372">
        <w:rPr>
          <w:b/>
        </w:rPr>
        <w:t>Reoxidation</w:t>
      </w:r>
      <w:proofErr w:type="spellEnd"/>
      <w:r w:rsidRPr="00735372">
        <w:rPr>
          <w:b/>
        </w:rPr>
        <w:t xml:space="preserve"> of samples can occur during storage and produce inconsistent results. They recommend reducing ≤1 hour before each run. See NuPAGE technical guide p.13. </w:t>
      </w:r>
    </w:p>
    <w:p w14:paraId="457F2721" w14:textId="77777777" w:rsidR="00735372" w:rsidRPr="00735372" w:rsidRDefault="00735372" w:rsidP="001D4272">
      <w:pPr>
        <w:pStyle w:val="ListParagraph"/>
        <w:numPr>
          <w:ilvl w:val="0"/>
          <w:numId w:val="17"/>
        </w:numPr>
        <w:rPr>
          <w:u w:val="single"/>
        </w:rPr>
      </w:pPr>
      <w:r w:rsidRPr="00735372">
        <w:rPr>
          <w:b/>
        </w:rPr>
        <w:t>Centrifuge samples</w:t>
      </w:r>
      <w:r w:rsidRPr="00735372">
        <w:t xml:space="preserve"> ≥3000 x </w:t>
      </w:r>
      <w:r w:rsidRPr="00735372">
        <w:rPr>
          <w:i/>
        </w:rPr>
        <w:t xml:space="preserve">g </w:t>
      </w:r>
      <w:r w:rsidRPr="00735372">
        <w:t>RT 1 min</w:t>
      </w:r>
    </w:p>
    <w:p w14:paraId="7E915C7B" w14:textId="77777777" w:rsidR="00735372" w:rsidRPr="00735372" w:rsidRDefault="00735372" w:rsidP="00735372"/>
    <w:p w14:paraId="79F1BFCC" w14:textId="77777777" w:rsidR="00735372" w:rsidRDefault="00735372">
      <w:pPr>
        <w:rPr>
          <w:rFonts w:asciiTheme="majorHAnsi" w:eastAsiaTheme="majorEastAsia" w:hAnsiTheme="majorHAnsi" w:cstheme="majorBidi"/>
          <w:color w:val="2E74B5" w:themeColor="accent1" w:themeShade="BF"/>
          <w:sz w:val="32"/>
          <w:szCs w:val="32"/>
        </w:rPr>
      </w:pPr>
      <w:r>
        <w:br w:type="page"/>
      </w:r>
    </w:p>
    <w:p w14:paraId="1FB4A0A4" w14:textId="2617CBCA" w:rsidR="00735372" w:rsidRDefault="00735372" w:rsidP="00735372">
      <w:pPr>
        <w:pStyle w:val="Heading1"/>
      </w:pPr>
      <w:r>
        <w:lastRenderedPageBreak/>
        <w:t>Gel electrophoresis</w:t>
      </w:r>
    </w:p>
    <w:p w14:paraId="2FB0B30B" w14:textId="1387F35B" w:rsidR="00735372" w:rsidRDefault="00735372" w:rsidP="00735372">
      <w:pPr>
        <w:pStyle w:val="Heading2"/>
      </w:pPr>
      <w:r>
        <w:t>Prep</w:t>
      </w:r>
    </w:p>
    <w:p w14:paraId="2917C764" w14:textId="7B6CC6C3" w:rsidR="00523E90" w:rsidRPr="00523E90" w:rsidRDefault="00523E90" w:rsidP="00523E90">
      <w:pPr>
        <w:pStyle w:val="Heading3"/>
      </w:pPr>
      <w:r w:rsidRPr="00523E90">
        <w:t xml:space="preserve">Life Technologies </w:t>
      </w:r>
      <w:proofErr w:type="spellStart"/>
      <w:r w:rsidRPr="00523E90">
        <w:t>XCell</w:t>
      </w:r>
      <w:proofErr w:type="spellEnd"/>
      <w:r w:rsidRPr="00523E90">
        <w:t xml:space="preserve"> SureLock mini cell</w:t>
      </w:r>
    </w:p>
    <w:p w14:paraId="0CC0C22F" w14:textId="4B71861D" w:rsidR="00735372" w:rsidRPr="00735372" w:rsidRDefault="00735372" w:rsidP="001D4272">
      <w:pPr>
        <w:pStyle w:val="ListParagraph"/>
        <w:numPr>
          <w:ilvl w:val="0"/>
          <w:numId w:val="15"/>
        </w:numPr>
        <w:rPr>
          <w:b/>
          <w:bCs/>
        </w:rPr>
      </w:pPr>
      <w:r w:rsidRPr="00735372">
        <w:rPr>
          <w:b/>
        </w:rPr>
        <w:t>1 mm gels hold less sample, but transfer more easily than 1.5 mm.</w:t>
      </w:r>
    </w:p>
    <w:p w14:paraId="59E62D62" w14:textId="77777777" w:rsidR="00735372" w:rsidRPr="00735372" w:rsidRDefault="00735372" w:rsidP="001D4272">
      <w:pPr>
        <w:pStyle w:val="ListParagraph"/>
        <w:numPr>
          <w:ilvl w:val="0"/>
          <w:numId w:val="15"/>
        </w:numPr>
      </w:pPr>
      <w:r w:rsidRPr="00735372">
        <w:t>If running multiple gels, number each gel. Number gel lanes (lane 1 on left of tall plate).</w:t>
      </w:r>
    </w:p>
    <w:p w14:paraId="6E67FE29" w14:textId="77777777" w:rsidR="00735372" w:rsidRPr="00735372" w:rsidRDefault="00735372" w:rsidP="001D4272">
      <w:pPr>
        <w:pStyle w:val="ListParagraph"/>
        <w:numPr>
          <w:ilvl w:val="0"/>
          <w:numId w:val="15"/>
        </w:numPr>
        <w:rPr>
          <w:b/>
          <w:bCs/>
        </w:rPr>
      </w:pPr>
      <w:r w:rsidRPr="00735372">
        <w:t>Rinse gels with di-H</w:t>
      </w:r>
      <w:r w:rsidRPr="00735372">
        <w:rPr>
          <w:vertAlign w:val="subscript"/>
        </w:rPr>
        <w:t>2</w:t>
      </w:r>
      <w:r w:rsidRPr="00735372">
        <w:t>O. Handle gel by the edges only.</w:t>
      </w:r>
    </w:p>
    <w:p w14:paraId="268E6AE0" w14:textId="77777777" w:rsidR="00735372" w:rsidRPr="00735372" w:rsidRDefault="00735372" w:rsidP="001D4272">
      <w:pPr>
        <w:pStyle w:val="ListParagraph"/>
        <w:numPr>
          <w:ilvl w:val="0"/>
          <w:numId w:val="15"/>
        </w:numPr>
      </w:pPr>
      <w:r w:rsidRPr="00735372">
        <w:rPr>
          <w:b/>
        </w:rPr>
        <w:t>IMPORTANT:</w:t>
      </w:r>
      <w:r w:rsidRPr="00735372">
        <w:t xml:space="preserve"> Peel off the tape covering the slot on the back of the gel cassette.</w:t>
      </w:r>
    </w:p>
    <w:p w14:paraId="40A6D024" w14:textId="77777777" w:rsidR="00735372" w:rsidRPr="00735372" w:rsidRDefault="00735372" w:rsidP="001D4272">
      <w:pPr>
        <w:pStyle w:val="ListParagraph"/>
        <w:numPr>
          <w:ilvl w:val="0"/>
          <w:numId w:val="15"/>
        </w:numPr>
      </w:pPr>
      <w:r w:rsidRPr="00735372">
        <w:rPr>
          <w:u w:val="single"/>
        </w:rPr>
        <w:t>Slowly</w:t>
      </w:r>
      <w:r w:rsidRPr="00735372">
        <w:t xml:space="preserve"> pull the comb out of the cassette. Removing too quickly can tear the wells.</w:t>
      </w:r>
    </w:p>
    <w:p w14:paraId="5A8BDAD4" w14:textId="77777777" w:rsidR="00735372" w:rsidRPr="00735372" w:rsidRDefault="00735372" w:rsidP="001D4272">
      <w:pPr>
        <w:pStyle w:val="ListParagraph"/>
        <w:numPr>
          <w:ilvl w:val="0"/>
          <w:numId w:val="15"/>
        </w:numPr>
      </w:pPr>
      <w:r w:rsidRPr="00735372">
        <w:t>Use a pipette to gently wash the wells with 1X running buffer. Invert the gel and shake to remove buffer. Repeat twice. Fill the wells with running buffer, displacing all air bubbles.</w:t>
      </w:r>
    </w:p>
    <w:p w14:paraId="4256EA7B" w14:textId="77777777" w:rsidR="00735372" w:rsidRPr="00735372" w:rsidRDefault="00735372" w:rsidP="001D4272">
      <w:pPr>
        <w:pStyle w:val="ListParagraph"/>
        <w:numPr>
          <w:ilvl w:val="0"/>
          <w:numId w:val="15"/>
        </w:numPr>
        <w:rPr>
          <w:b/>
        </w:rPr>
      </w:pPr>
      <w:r w:rsidRPr="00735372">
        <w:rPr>
          <w:b/>
        </w:rPr>
        <w:t xml:space="preserve">Double check buffer cores to make sure wires and banana plugs are intact. </w:t>
      </w:r>
    </w:p>
    <w:p w14:paraId="1B6E4701" w14:textId="77777777" w:rsidR="00735372" w:rsidRPr="00735372" w:rsidRDefault="00735372" w:rsidP="001D4272">
      <w:pPr>
        <w:pStyle w:val="ListParagraph"/>
        <w:numPr>
          <w:ilvl w:val="0"/>
          <w:numId w:val="15"/>
        </w:numPr>
      </w:pPr>
      <w:r w:rsidRPr="00735372">
        <w:t>Lower the Buffer Core into the Lower Buffer Chamber so that the negative electrode fits into the opening in the gold plate on the Lower Buffer Chamber as shown in the figure.</w:t>
      </w:r>
    </w:p>
    <w:p w14:paraId="68263193" w14:textId="77777777" w:rsidR="00735372" w:rsidRPr="00D47CDB" w:rsidRDefault="00735372" w:rsidP="001D4272">
      <w:pPr>
        <w:pStyle w:val="ListParagraph"/>
        <w:numPr>
          <w:ilvl w:val="0"/>
          <w:numId w:val="15"/>
        </w:numPr>
        <w:spacing w:before="40"/>
        <w:contextualSpacing w:val="0"/>
      </w:pPr>
      <w:r>
        <w:rPr>
          <w:noProof/>
        </w:rPr>
        <w:drawing>
          <wp:anchor distT="0" distB="0" distL="114300" distR="114300" simplePos="0" relativeHeight="251657216" behindDoc="0" locked="0" layoutInCell="1" allowOverlap="1" wp14:anchorId="37407A8E" wp14:editId="20F98485">
            <wp:simplePos x="0" y="0"/>
            <wp:positionH relativeFrom="margin">
              <wp:align>center</wp:align>
            </wp:positionH>
            <wp:positionV relativeFrom="paragraph">
              <wp:posOffset>28575</wp:posOffset>
            </wp:positionV>
            <wp:extent cx="1581150" cy="914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27 at 2.14.12 PM.png"/>
                    <pic:cNvPicPr/>
                  </pic:nvPicPr>
                  <pic:blipFill>
                    <a:blip r:embed="rId16">
                      <a:extLst>
                        <a:ext uri="{28A0092B-C50C-407E-A947-70E740481C1C}">
                          <a14:useLocalDpi xmlns:a14="http://schemas.microsoft.com/office/drawing/2010/main"/>
                        </a:ext>
                      </a:extLst>
                    </a:blip>
                    <a:stretch>
                      <a:fillRect/>
                    </a:stretch>
                  </pic:blipFill>
                  <pic:spPr>
                    <a:xfrm>
                      <a:off x="0" y="0"/>
                      <a:ext cx="1581150" cy="914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070A0612" wp14:editId="1F5DA707">
            <wp:simplePos x="0" y="0"/>
            <wp:positionH relativeFrom="column">
              <wp:posOffset>457200</wp:posOffset>
            </wp:positionH>
            <wp:positionV relativeFrom="paragraph">
              <wp:posOffset>26035</wp:posOffset>
            </wp:positionV>
            <wp:extent cx="1045210" cy="9144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27 at 2.17.40 PM.png"/>
                    <pic:cNvPicPr/>
                  </pic:nvPicPr>
                  <pic:blipFill>
                    <a:blip r:embed="rId17">
                      <a:extLst>
                        <a:ext uri="{28A0092B-C50C-407E-A947-70E740481C1C}">
                          <a14:useLocalDpi xmlns:a14="http://schemas.microsoft.com/office/drawing/2010/main"/>
                        </a:ext>
                      </a:extLst>
                    </a:blip>
                    <a:stretch>
                      <a:fillRect/>
                    </a:stretch>
                  </pic:blipFill>
                  <pic:spPr>
                    <a:xfrm>
                      <a:off x="0" y="0"/>
                      <a:ext cx="1045210" cy="914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EABFF6C" wp14:editId="66DD80AC">
            <wp:simplePos x="0" y="0"/>
            <wp:positionH relativeFrom="margin">
              <wp:align>right</wp:align>
            </wp:positionH>
            <wp:positionV relativeFrom="paragraph">
              <wp:posOffset>26035</wp:posOffset>
            </wp:positionV>
            <wp:extent cx="1991360" cy="9144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27 at 2.15.34 PM.png"/>
                    <pic:cNvPicPr/>
                  </pic:nvPicPr>
                  <pic:blipFill>
                    <a:blip r:embed="rId18">
                      <a:extLst>
                        <a:ext uri="{28A0092B-C50C-407E-A947-70E740481C1C}">
                          <a14:useLocalDpi xmlns:a14="http://schemas.microsoft.com/office/drawing/2010/main"/>
                        </a:ext>
                      </a:extLst>
                    </a:blip>
                    <a:stretch>
                      <a:fillRect/>
                    </a:stretch>
                  </pic:blipFill>
                  <pic:spPr>
                    <a:xfrm>
                      <a:off x="0" y="0"/>
                      <a:ext cx="1991360" cy="914400"/>
                    </a:xfrm>
                    <a:prstGeom prst="rect">
                      <a:avLst/>
                    </a:prstGeom>
                  </pic:spPr>
                </pic:pic>
              </a:graphicData>
            </a:graphic>
            <wp14:sizeRelH relativeFrom="page">
              <wp14:pctWidth>0</wp14:pctWidth>
            </wp14:sizeRelH>
            <wp14:sizeRelV relativeFrom="page">
              <wp14:pctHeight>0</wp14:pctHeight>
            </wp14:sizeRelV>
          </wp:anchor>
        </w:drawing>
      </w:r>
      <w:r w:rsidRPr="00D47CDB">
        <w:t>Insert gel cassettes into the lower buffer chamber. Place one cassette behind the core and one cassette in front of the core. For each cassette, the shorter “well” side of the cassette faces in towards the buffer core. The slot on the back of the cassette must face out t</w:t>
      </w:r>
      <w:r>
        <w:t xml:space="preserve">owards the lower buffer chamber. </w:t>
      </w:r>
      <w:r w:rsidRPr="00D47CDB">
        <w:t>If you are running only one gel, replace the rear gel cassette with the Buffer Dam.</w:t>
      </w:r>
    </w:p>
    <w:p w14:paraId="1C48BCEE" w14:textId="77777777" w:rsidR="00735372" w:rsidRPr="00D47CDB" w:rsidRDefault="00735372" w:rsidP="001D4272">
      <w:pPr>
        <w:pStyle w:val="ListParagraph"/>
        <w:numPr>
          <w:ilvl w:val="0"/>
          <w:numId w:val="15"/>
        </w:numPr>
        <w:spacing w:before="40"/>
        <w:contextualSpacing w:val="0"/>
      </w:pPr>
      <w:r>
        <w:t xml:space="preserve">Insert </w:t>
      </w:r>
      <w:r w:rsidRPr="00D47CDB">
        <w:t xml:space="preserve">the Gel Tension Wedge into the </w:t>
      </w:r>
      <w:proofErr w:type="spellStart"/>
      <w:r w:rsidRPr="00D47CDB">
        <w:t>XCell</w:t>
      </w:r>
      <w:proofErr w:type="spellEnd"/>
      <w:r w:rsidRPr="00D47CDB">
        <w:t xml:space="preserve"> </w:t>
      </w:r>
      <w:r w:rsidRPr="00D93AA9">
        <w:rPr>
          <w:i/>
          <w:iCs/>
        </w:rPr>
        <w:t>SureLock</w:t>
      </w:r>
      <w:r w:rsidRPr="00D47CDB">
        <w:t xml:space="preserve"> behind the buffer core</w:t>
      </w:r>
      <w:r>
        <w:t xml:space="preserve"> in its unlocked position</w:t>
      </w:r>
      <w:r w:rsidRPr="00D47CDB">
        <w:t xml:space="preserve">. Pull forward on the Gel Tension Lever until </w:t>
      </w:r>
      <w:r>
        <w:t>it</w:t>
      </w:r>
      <w:r w:rsidRPr="00D47CDB">
        <w:t xml:space="preserve"> comes to a firm stop and gels or gel/buffer dam </w:t>
      </w:r>
      <w:r>
        <w:t>are snug against the buffer core.</w:t>
      </w:r>
    </w:p>
    <w:p w14:paraId="2D84B8D9" w14:textId="77777777" w:rsidR="00735372" w:rsidRPr="00582870" w:rsidRDefault="00735372" w:rsidP="001D4272">
      <w:pPr>
        <w:pStyle w:val="ListParagraph"/>
        <w:numPr>
          <w:ilvl w:val="0"/>
          <w:numId w:val="15"/>
        </w:numPr>
        <w:spacing w:before="40"/>
        <w:contextualSpacing w:val="0"/>
        <w:rPr>
          <w:rFonts w:asciiTheme="majorHAnsi" w:eastAsiaTheme="majorEastAsia" w:hAnsiTheme="majorHAnsi" w:cstheme="majorBidi"/>
          <w:b/>
          <w:bCs/>
          <w:sz w:val="24"/>
        </w:rPr>
      </w:pPr>
      <w:r w:rsidRPr="007A4128">
        <w:t xml:space="preserve">Fill the </w:t>
      </w:r>
      <w:r>
        <w:t xml:space="preserve">upper buffer </w:t>
      </w:r>
      <w:r w:rsidRPr="007A4128">
        <w:t xml:space="preserve">chamber </w:t>
      </w:r>
      <w:r>
        <w:t>(</w:t>
      </w:r>
      <w:r w:rsidRPr="007A4128">
        <w:t>in between the gels</w:t>
      </w:r>
      <w:r>
        <w:t>)</w:t>
      </w:r>
      <w:r>
        <w:rPr>
          <w:b/>
        </w:rPr>
        <w:t xml:space="preserve"> </w:t>
      </w:r>
      <w:r w:rsidRPr="00567557">
        <w:t xml:space="preserve">with </w:t>
      </w:r>
      <w:r>
        <w:t>175 mL 1x MOPS SDS Running Buffer with NuPAGE antioxidant or sodium bisulfite. Buffer should cover wells. Check for leaks.</w:t>
      </w:r>
    </w:p>
    <w:p w14:paraId="43880232" w14:textId="043AD183" w:rsidR="00735372" w:rsidRPr="00735372" w:rsidRDefault="00735372" w:rsidP="001D4272">
      <w:pPr>
        <w:pStyle w:val="ListParagraph"/>
        <w:numPr>
          <w:ilvl w:val="0"/>
          <w:numId w:val="15"/>
        </w:numPr>
        <w:spacing w:before="40"/>
        <w:contextualSpacing w:val="0"/>
        <w:rPr>
          <w:rFonts w:asciiTheme="majorHAnsi" w:eastAsiaTheme="majorEastAsia" w:hAnsiTheme="majorHAnsi" w:cstheme="majorBidi"/>
          <w:b/>
          <w:bCs/>
          <w:sz w:val="24"/>
        </w:rPr>
      </w:pPr>
      <w:r w:rsidRPr="00D64386">
        <w:rPr>
          <w:b/>
          <w:highlight w:val="yellow"/>
        </w:rPr>
        <w:t xml:space="preserve">DO NOT FILL THE LOWER BUFFER CHAMBER UNTIL </w:t>
      </w:r>
      <w:r w:rsidRPr="00D64386">
        <w:rPr>
          <w:b/>
          <w:highlight w:val="yellow"/>
          <w:u w:val="single"/>
        </w:rPr>
        <w:t>AFTER</w:t>
      </w:r>
      <w:r w:rsidRPr="00D64386">
        <w:rPr>
          <w:b/>
          <w:highlight w:val="yellow"/>
        </w:rPr>
        <w:t xml:space="preserve"> LOADING SAMPLES.</w:t>
      </w:r>
      <w:r>
        <w:rPr>
          <w:b/>
        </w:rPr>
        <w:t xml:space="preserve"> </w:t>
      </w:r>
      <w:r w:rsidRPr="00D64386">
        <w:t>It will be much easier to load the gels, especially the gel toward the front of the cell.</w:t>
      </w:r>
      <w:r>
        <w:t xml:space="preserve"> Lanes and pipette tips are difficult to see through the buffer.</w:t>
      </w:r>
    </w:p>
    <w:p w14:paraId="26173832" w14:textId="77777777" w:rsidR="00523E90" w:rsidRDefault="00523E90">
      <w:pPr>
        <w:rPr>
          <w:rFonts w:asciiTheme="majorHAnsi" w:eastAsiaTheme="majorEastAsia" w:hAnsiTheme="majorHAnsi" w:cstheme="majorBidi"/>
          <w:color w:val="1F4D78" w:themeColor="accent1" w:themeShade="7F"/>
          <w:sz w:val="24"/>
        </w:rPr>
      </w:pPr>
      <w:r>
        <w:br w:type="page"/>
      </w:r>
    </w:p>
    <w:p w14:paraId="5F843B65" w14:textId="59407C3D" w:rsidR="00735372" w:rsidRDefault="00523E90" w:rsidP="00523E90">
      <w:pPr>
        <w:pStyle w:val="Heading3"/>
      </w:pPr>
      <w:r w:rsidRPr="00523E90">
        <w:lastRenderedPageBreak/>
        <w:t>Life</w:t>
      </w:r>
      <w:r w:rsidR="00312874">
        <w:t xml:space="preserve"> Technologies </w:t>
      </w:r>
      <w:proofErr w:type="spellStart"/>
      <w:r w:rsidR="00312874">
        <w:t>XCell</w:t>
      </w:r>
      <w:proofErr w:type="spellEnd"/>
      <w:r w:rsidR="00312874">
        <w:t xml:space="preserve"> SureLock mid</w:t>
      </w:r>
      <w:r w:rsidRPr="00523E90">
        <w:t>i cell</w:t>
      </w:r>
    </w:p>
    <w:p w14:paraId="7ABC2C8E" w14:textId="7A312BFD" w:rsidR="00523E90" w:rsidRPr="00523E90" w:rsidRDefault="00523E90" w:rsidP="001D4272">
      <w:pPr>
        <w:pStyle w:val="ListParagraph"/>
        <w:numPr>
          <w:ilvl w:val="0"/>
          <w:numId w:val="18"/>
        </w:numPr>
        <w:rPr>
          <w:b/>
          <w:bCs/>
        </w:rPr>
      </w:pPr>
      <w:r w:rsidRPr="00523E90">
        <w:rPr>
          <w:b/>
        </w:rPr>
        <w:t>1 mm gels hold less sample, but transfer more easily than 1.5 mm.</w:t>
      </w:r>
    </w:p>
    <w:p w14:paraId="20064F68" w14:textId="77777777" w:rsidR="00523E90" w:rsidRPr="00523E90" w:rsidRDefault="00523E90" w:rsidP="001D4272">
      <w:pPr>
        <w:pStyle w:val="ListParagraph"/>
        <w:numPr>
          <w:ilvl w:val="0"/>
          <w:numId w:val="18"/>
        </w:numPr>
      </w:pPr>
      <w:r w:rsidRPr="00523E90">
        <w:t>If running multiple gels, number each gel. Number gel lanes (lane 1 on left of tall plate).</w:t>
      </w:r>
    </w:p>
    <w:p w14:paraId="2D20FA29" w14:textId="4BED802E" w:rsidR="00523E90" w:rsidRPr="00523E90" w:rsidRDefault="00523E90" w:rsidP="001D4272">
      <w:pPr>
        <w:pStyle w:val="ListParagraph"/>
        <w:numPr>
          <w:ilvl w:val="0"/>
          <w:numId w:val="18"/>
        </w:numPr>
        <w:rPr>
          <w:b/>
          <w:bCs/>
        </w:rPr>
      </w:pPr>
      <w:r w:rsidRPr="00523E90">
        <w:t>Rinse gels with di-H</w:t>
      </w:r>
      <w:r w:rsidRPr="00523E90">
        <w:rPr>
          <w:vertAlign w:val="subscript"/>
        </w:rPr>
        <w:t>2</w:t>
      </w:r>
      <w:r w:rsidRPr="00523E90">
        <w:t>O. Handle gel by edges only.</w:t>
      </w:r>
    </w:p>
    <w:p w14:paraId="6529C545" w14:textId="77777777" w:rsidR="00523E90" w:rsidRPr="00523E90" w:rsidRDefault="00523E90" w:rsidP="001D4272">
      <w:pPr>
        <w:pStyle w:val="ListParagraph"/>
        <w:numPr>
          <w:ilvl w:val="0"/>
          <w:numId w:val="18"/>
        </w:numPr>
      </w:pPr>
      <w:r w:rsidRPr="00523E90">
        <w:rPr>
          <w:b/>
        </w:rPr>
        <w:t>IMPORTANT:</w:t>
      </w:r>
      <w:r w:rsidRPr="00523E90">
        <w:t xml:space="preserve"> Peel off the tape covering the slot on the back of the gel cassette.</w:t>
      </w:r>
    </w:p>
    <w:p w14:paraId="0E81C1C2" w14:textId="77777777" w:rsidR="00523E90" w:rsidRPr="00523E90" w:rsidRDefault="00523E90" w:rsidP="001D4272">
      <w:pPr>
        <w:pStyle w:val="ListParagraph"/>
        <w:numPr>
          <w:ilvl w:val="0"/>
          <w:numId w:val="18"/>
        </w:numPr>
      </w:pPr>
      <w:r w:rsidRPr="00523E90">
        <w:rPr>
          <w:u w:val="single"/>
        </w:rPr>
        <w:t>Slowly</w:t>
      </w:r>
      <w:r w:rsidRPr="00523E90">
        <w:t xml:space="preserve"> pull the comb out of the cassette. Removing too quickly can tear the wells.</w:t>
      </w:r>
    </w:p>
    <w:p w14:paraId="22F2F337" w14:textId="718CD5B7" w:rsidR="00523E90" w:rsidRPr="00523E90" w:rsidRDefault="00523E90" w:rsidP="001D4272">
      <w:pPr>
        <w:pStyle w:val="ListParagraph"/>
        <w:numPr>
          <w:ilvl w:val="0"/>
          <w:numId w:val="18"/>
        </w:numPr>
      </w:pPr>
      <w:r w:rsidRPr="00523E90">
        <w:t xml:space="preserve">Use a pipette to gently </w:t>
      </w:r>
      <w:r w:rsidR="007375EE">
        <w:t>f</w:t>
      </w:r>
      <w:r w:rsidR="007375EE" w:rsidRPr="00523E90">
        <w:t>ill wells with running buffer, displacing air bubbles</w:t>
      </w:r>
      <w:r w:rsidR="007375EE">
        <w:t>.</w:t>
      </w:r>
      <w:r w:rsidRPr="00523E90">
        <w:t xml:space="preserve"> Repeat twice.</w:t>
      </w:r>
    </w:p>
    <w:p w14:paraId="5D69403F" w14:textId="77777777" w:rsidR="00523E90" w:rsidRPr="00523E90" w:rsidRDefault="00523E90" w:rsidP="001D4272">
      <w:pPr>
        <w:pStyle w:val="ListParagraph"/>
        <w:numPr>
          <w:ilvl w:val="0"/>
          <w:numId w:val="18"/>
        </w:numPr>
      </w:pPr>
      <w:r w:rsidRPr="00523E90">
        <w:t>Assemble buffer cores</w:t>
      </w:r>
    </w:p>
    <w:p w14:paraId="29D2A4BA" w14:textId="77777777" w:rsidR="00523E90" w:rsidRPr="00523E90" w:rsidRDefault="00523E90" w:rsidP="001D4272">
      <w:pPr>
        <w:pStyle w:val="ListParagraph"/>
        <w:numPr>
          <w:ilvl w:val="1"/>
          <w:numId w:val="18"/>
        </w:numPr>
      </w:pPr>
      <w:r w:rsidRPr="00523E90">
        <w:t xml:space="preserve">Place one gel on either side of the two buffer cores. Insert buffer cores into the lower buffer chamber. Place one cassette behind the core and one cassette in front of the core. For each cassette, the shorter “well” side of the cassette faces in towards the buffer core. The slot on the back of the cassette must face out towards the lower buffer chamber. </w:t>
      </w:r>
    </w:p>
    <w:p w14:paraId="1106465F" w14:textId="77777777" w:rsidR="00523E90" w:rsidRPr="00523E90" w:rsidRDefault="00523E90" w:rsidP="001D4272">
      <w:pPr>
        <w:pStyle w:val="ListParagraph"/>
        <w:numPr>
          <w:ilvl w:val="1"/>
          <w:numId w:val="18"/>
        </w:numPr>
      </w:pPr>
      <w:r w:rsidRPr="00523E90">
        <w:t>4 gels: two gels on both buffer cores.</w:t>
      </w:r>
    </w:p>
    <w:p w14:paraId="38C652F9" w14:textId="77777777" w:rsidR="00523E90" w:rsidRPr="00523E90" w:rsidRDefault="00523E90" w:rsidP="001D4272">
      <w:pPr>
        <w:pStyle w:val="ListParagraph"/>
        <w:numPr>
          <w:ilvl w:val="1"/>
          <w:numId w:val="18"/>
        </w:numPr>
      </w:pPr>
      <w:r w:rsidRPr="00523E90">
        <w:t>3 gels: two gels on first buffer core, gel and displacement dam on second buffer core.</w:t>
      </w:r>
    </w:p>
    <w:p w14:paraId="2B69F798" w14:textId="77777777" w:rsidR="00523E90" w:rsidRPr="00523E90" w:rsidRDefault="00523E90" w:rsidP="001D4272">
      <w:pPr>
        <w:pStyle w:val="ListParagraph"/>
        <w:numPr>
          <w:ilvl w:val="1"/>
          <w:numId w:val="18"/>
        </w:numPr>
      </w:pPr>
      <w:r w:rsidRPr="00523E90">
        <w:t>2 gels: two gels on first buffer core, displacement dam instead of second buffer core.</w:t>
      </w:r>
    </w:p>
    <w:p w14:paraId="1B4C5398" w14:textId="77777777" w:rsidR="00523E90" w:rsidRPr="00523E90" w:rsidRDefault="00523E90" w:rsidP="001D4272">
      <w:pPr>
        <w:pStyle w:val="ListParagraph"/>
        <w:numPr>
          <w:ilvl w:val="1"/>
          <w:numId w:val="18"/>
        </w:numPr>
      </w:pPr>
      <w:r w:rsidRPr="00523E90">
        <w:t>1 gel: gel and buffer dam on first buffer core, displacement dam instead of second buffer core.</w:t>
      </w:r>
    </w:p>
    <w:p w14:paraId="5A2FABBC" w14:textId="7F0D2B95" w:rsidR="00523E90" w:rsidRPr="00523E90" w:rsidRDefault="00523E90" w:rsidP="001D4272">
      <w:pPr>
        <w:pStyle w:val="ListParagraph"/>
        <w:numPr>
          <w:ilvl w:val="0"/>
          <w:numId w:val="18"/>
        </w:numPr>
      </w:pPr>
      <w:r w:rsidRPr="00523E90">
        <w:t>While holding the assembly together with your hands, insert the Buffer Cores with the gel cassettes into the Lower Buffer Chamber such that the negative electrode fits into the opening in the gold plate on the Lower Buffer Chamber. Always hold the cassette assembly by its edges as shown in the following figure.</w:t>
      </w:r>
    </w:p>
    <w:p w14:paraId="637BC42A" w14:textId="374DF2BC" w:rsidR="00523E90" w:rsidRDefault="00523E90" w:rsidP="001D4272">
      <w:pPr>
        <w:pStyle w:val="ListParagraph"/>
        <w:numPr>
          <w:ilvl w:val="0"/>
          <w:numId w:val="18"/>
        </w:numPr>
        <w:spacing w:before="40"/>
        <w:contextualSpacing w:val="0"/>
      </w:pPr>
      <w:r w:rsidRPr="00523E90">
        <w:rPr>
          <w:noProof/>
        </w:rPr>
        <mc:AlternateContent>
          <mc:Choice Requires="wpg">
            <w:drawing>
              <wp:anchor distT="0" distB="0" distL="114300" distR="114300" simplePos="0" relativeHeight="251661312" behindDoc="0" locked="0" layoutInCell="1" allowOverlap="1" wp14:anchorId="71DC2A01" wp14:editId="5A9E2B1D">
                <wp:simplePos x="0" y="0"/>
                <wp:positionH relativeFrom="column">
                  <wp:posOffset>0</wp:posOffset>
                </wp:positionH>
                <wp:positionV relativeFrom="paragraph">
                  <wp:posOffset>117475</wp:posOffset>
                </wp:positionV>
                <wp:extent cx="5747385" cy="1847850"/>
                <wp:effectExtent l="0" t="0" r="0" b="6350"/>
                <wp:wrapTopAndBottom/>
                <wp:docPr id="33" name="Group 33"/>
                <wp:cNvGraphicFramePr/>
                <a:graphic xmlns:a="http://schemas.openxmlformats.org/drawingml/2006/main">
                  <a:graphicData uri="http://schemas.microsoft.com/office/word/2010/wordprocessingGroup">
                    <wpg:wgp>
                      <wpg:cNvGrpSpPr/>
                      <wpg:grpSpPr>
                        <a:xfrm>
                          <a:off x="0" y="0"/>
                          <a:ext cx="5747385" cy="1847850"/>
                          <a:chOff x="0" y="0"/>
                          <a:chExt cx="5747385" cy="1848273"/>
                        </a:xfrm>
                      </wpg:grpSpPr>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28800" cy="1029335"/>
                          </a:xfrm>
                          <a:prstGeom prst="rect">
                            <a:avLst/>
                          </a:prstGeom>
                        </pic:spPr>
                      </pic:pic>
                      <pic:pic xmlns:pic="http://schemas.openxmlformats.org/drawingml/2006/picture">
                        <pic:nvPicPr>
                          <pic:cNvPr id="27" name="Picture 2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989667" y="0"/>
                            <a:ext cx="2318385" cy="914400"/>
                          </a:xfrm>
                          <a:prstGeom prst="rect">
                            <a:avLst/>
                          </a:prstGeom>
                        </pic:spPr>
                      </pic:pic>
                      <pic:pic xmlns:pic="http://schemas.openxmlformats.org/drawingml/2006/picture">
                        <pic:nvPicPr>
                          <pic:cNvPr id="28" name="Picture 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4851400" y="16933"/>
                            <a:ext cx="895985" cy="1828800"/>
                          </a:xfrm>
                          <a:prstGeom prst="rect">
                            <a:avLst/>
                          </a:prstGeom>
                        </pic:spPr>
                      </pic:pic>
                      <wps:wsp>
                        <wps:cNvPr id="29" name="Text Box 29"/>
                        <wps:cNvSpPr txBox="1"/>
                        <wps:spPr>
                          <a:xfrm>
                            <a:off x="0" y="1159933"/>
                            <a:ext cx="262509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9B28A3" w14:textId="77777777" w:rsidR="00A07765" w:rsidRPr="004B5D58" w:rsidRDefault="00A07765" w:rsidP="00523E90">
                              <w:pPr>
                                <w:rPr>
                                  <w:rFonts w:asciiTheme="minorHAnsi" w:hAnsiTheme="minorHAnsi"/>
                                  <w:b/>
                                  <w:sz w:val="16"/>
                                  <w:szCs w:val="16"/>
                                </w:rPr>
                              </w:pPr>
                              <w:r w:rsidRPr="004B5D58">
                                <w:rPr>
                                  <w:rFonts w:asciiTheme="minorHAnsi" w:hAnsiTheme="minorHAnsi"/>
                                  <w:b/>
                                  <w:sz w:val="16"/>
                                  <w:szCs w:val="16"/>
                                </w:rPr>
                                <w:t xml:space="preserve">Above: midi cell overview. </w:t>
                              </w:r>
                            </w:p>
                            <w:p w14:paraId="3C72DA98" w14:textId="77777777" w:rsidR="00A07765" w:rsidRPr="004B5D58" w:rsidRDefault="00A07765" w:rsidP="00523E90">
                              <w:pPr>
                                <w:rPr>
                                  <w:rFonts w:asciiTheme="minorHAnsi" w:hAnsiTheme="minorHAnsi"/>
                                  <w:b/>
                                  <w:sz w:val="16"/>
                                  <w:szCs w:val="16"/>
                                </w:rPr>
                              </w:pPr>
                              <w:r w:rsidRPr="004B5D58">
                                <w:rPr>
                                  <w:rFonts w:asciiTheme="minorHAnsi" w:hAnsiTheme="minorHAnsi"/>
                                  <w:b/>
                                  <w:sz w:val="16"/>
                                  <w:szCs w:val="16"/>
                                </w:rPr>
                                <w:t>Middle: recommendation for handling buffer core.</w:t>
                              </w:r>
                            </w:p>
                            <w:p w14:paraId="1D38C9D8" w14:textId="77777777" w:rsidR="00A07765" w:rsidRPr="004B5D58" w:rsidRDefault="00A07765" w:rsidP="00523E90">
                              <w:pPr>
                                <w:rPr>
                                  <w:rFonts w:asciiTheme="minorHAnsi" w:hAnsiTheme="minorHAnsi"/>
                                  <w:b/>
                                  <w:sz w:val="16"/>
                                  <w:szCs w:val="16"/>
                                </w:rPr>
                              </w:pPr>
                              <w:r w:rsidRPr="004B5D58">
                                <w:rPr>
                                  <w:rFonts w:asciiTheme="minorHAnsi" w:hAnsiTheme="minorHAnsi"/>
                                  <w:b/>
                                  <w:sz w:val="16"/>
                                  <w:szCs w:val="16"/>
                                </w:rPr>
                                <w:t>Right: gel and buffer dam</w:t>
                              </w:r>
                            </w:p>
                            <w:p w14:paraId="26A42808" w14:textId="77777777" w:rsidR="00A07765" w:rsidRPr="004B5D58" w:rsidRDefault="00A07765" w:rsidP="00523E90">
                              <w:pPr>
                                <w:rPr>
                                  <w:rFonts w:asciiTheme="minorHAnsi" w:hAnsiTheme="minorHAnsi"/>
                                  <w:b/>
                                  <w:sz w:val="16"/>
                                  <w:szCs w:val="16"/>
                                </w:rPr>
                              </w:pPr>
                              <w:r w:rsidRPr="004B5D58">
                                <w:rPr>
                                  <w:rFonts w:asciiTheme="minorHAnsi" w:hAnsiTheme="minorHAnsi"/>
                                  <w:b/>
                                  <w:sz w:val="16"/>
                                  <w:szCs w:val="16"/>
                                </w:rPr>
                                <w:t xml:space="preserve">A and B: Two gels and displacement dam. </w:t>
                              </w:r>
                            </w:p>
                            <w:p w14:paraId="02A0761B" w14:textId="77777777" w:rsidR="00A07765" w:rsidRPr="004B5D58" w:rsidRDefault="00A07765" w:rsidP="00523E90">
                              <w:pPr>
                                <w:rPr>
                                  <w:rFonts w:asciiTheme="minorHAnsi" w:hAnsiTheme="minorHAnsi"/>
                                  <w:sz w:val="16"/>
                                  <w:szCs w:val="16"/>
                                </w:rPr>
                              </w:pPr>
                              <w:r w:rsidRPr="004B5D58">
                                <w:rPr>
                                  <w:rFonts w:asciiTheme="minorHAnsi" w:hAnsiTheme="minorHAnsi"/>
                                  <w:sz w:val="16"/>
                                  <w:szCs w:val="16"/>
                                </w:rPr>
                                <w:t xml:space="preserve">From </w:t>
                              </w:r>
                              <w:proofErr w:type="spellStart"/>
                              <w:r w:rsidRPr="004B5D58">
                                <w:rPr>
                                  <w:rFonts w:asciiTheme="minorHAnsi" w:hAnsiTheme="minorHAnsi"/>
                                  <w:sz w:val="16"/>
                                  <w:szCs w:val="16"/>
                                </w:rPr>
                                <w:t>XCell4</w:t>
                              </w:r>
                              <w:proofErr w:type="spellEnd"/>
                              <w:r w:rsidRPr="004B5D58">
                                <w:rPr>
                                  <w:rFonts w:asciiTheme="minorHAnsi" w:hAnsiTheme="minorHAnsi"/>
                                  <w:sz w:val="16"/>
                                  <w:szCs w:val="16"/>
                                </w:rPr>
                                <w:t xml:space="preserve"> SureLock Midi-Cell User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 name="Picture 3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479800" y="931333"/>
                            <a:ext cx="802005" cy="914400"/>
                          </a:xfrm>
                          <a:prstGeom prst="rect">
                            <a:avLst/>
                          </a:prstGeom>
                        </pic:spPr>
                      </pic:pic>
                    </wpg:wgp>
                  </a:graphicData>
                </a:graphic>
              </wp:anchor>
            </w:drawing>
          </mc:Choice>
          <mc:Fallback>
            <w:pict>
              <v:group w14:anchorId="71DC2A01" id="Group 33" o:spid="_x0000_s1026" style="position:absolute;left:0;text-align:left;margin-left:0;margin-top:9.25pt;width:452.55pt;height:145.5pt;z-index:251661312" coordsize="5747385,18482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1828800;height:1029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P&#10;BWvFAAAA2wAAAA8AAABkcnMvZG93bnJldi54bWxEj0FrwkAUhO9C/8PyCr2ZjUpNmrpKEIQeCsXY&#10;gt4e2dckNPs2ZFeT/PtuoeBxmJlvmM1uNK24Ue8aywoWUQyCuLS64UrB5+kwT0E4j6yxtUwKJnKw&#10;2z7MNphpO/CRboWvRICwy1BB7X2XSenKmgy6yHbEwfu2vUEfZF9J3eMQ4KaVyzheS4MNh4UaO9rX&#10;VP4UV6Pg/JKvkvPFvZeXjylZVD7/SuNBqafHMX8F4Wn09/B/+00rWD7D35fwA+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zwVrxQAAANsAAAAPAAAAAAAAAAAAAAAAAJwC&#10;AABkcnMvZG93bnJldi54bWxQSwUGAAAAAAQABAD3AAAAjgMAAAAA&#10;">
                  <v:imagedata r:id="rId23" o:title=""/>
                  <v:path arrowok="t"/>
                </v:shape>
                <v:shape id="Picture 27" o:spid="_x0000_s1028" type="#_x0000_t75" style="position:absolute;left:1989667;width:231838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H9LDAAAA2wAAAA8AAABkcnMvZG93bnJldi54bWxEj91qwkAUhO8LvsNyhN7VjaG0El1FlEIhFOvP&#10;AxyyxySYPRt21/y8fbcgeDnMzDfMajOYRnTkfG1ZwXyWgCAurK65VHA5f70tQPiArLGxTApG8rBZ&#10;T15WmGnb85G6UyhFhLDPUEEVQptJ6YuKDPqZbYmjd7XOYIjSlVI77CPcNDJNkg9psOa4UGFLu4qK&#10;2+luFPCP2Y95SH7fTXnp/eGQH4etU+p1OmyXIAIN4Rl+tL+1gvQT/r/EH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0f0sMAAADbAAAADwAAAAAAAAAAAAAAAACcAgAA&#10;ZHJzL2Rvd25yZXYueG1sUEsFBgAAAAAEAAQA9wAAAIwDAAAAAA==&#10;">
                  <v:imagedata r:id="rId24" o:title=""/>
                  <v:path arrowok="t"/>
                </v:shape>
                <v:shape id="Picture 28" o:spid="_x0000_s1029" type="#_x0000_t75" style="position:absolute;left:4851400;top:16933;width:895985;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10;Bb28AAAA2wAAAA8AAABkcnMvZG93bnJldi54bWxET7sKwjAU3QX/IVzBRTTVQbQaRQTBRcXXfmmu&#10;bbG5KU1sq19vBsHxcN7LdWsKUVPlcssKxqMIBHFidc6pgtt1N5yBcB5ZY2GZFLzJwXrV7Swx1rbh&#10;M9UXn4oQwi5GBZn3ZSylSzIy6Ea2JA7cw1YGfYBVKnWFTQg3hZxE0VQazDk0ZFjSNqPkeXkZBaf6&#10;8zrQ9ZEP5mcsfdsU82N0V6rfazcLEJ5a/xf/3HutYBLGhi/hB8jVF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fzAW9vAAAANsAAAAPAAAAAAAAAAAAAAAAAJwCAABkcnMvZG93&#10;bnJldi54bWxQSwUGAAAAAAQABAD3AAAAhQMAAAAA&#10;">
                  <v:imagedata r:id="rId25" o:title=""/>
                  <v:path arrowok="t"/>
                </v:shape>
                <v:shapetype id="_x0000_t202" coordsize="21600,21600" o:spt="202" path="m0,0l0,21600,21600,21600,21600,0xe">
                  <v:stroke joinstyle="miter"/>
                  <v:path gradientshapeok="t" o:connecttype="rect"/>
                </v:shapetype>
                <v:shape id="Text Box 29" o:spid="_x0000_s1030" type="#_x0000_t202" style="position:absolute;top:1159933;width:2625090;height:688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559B28A3" w14:textId="77777777" w:rsidR="00A07765" w:rsidRPr="004B5D58" w:rsidRDefault="00A07765" w:rsidP="00523E90">
                        <w:pPr>
                          <w:rPr>
                            <w:rFonts w:asciiTheme="minorHAnsi" w:hAnsiTheme="minorHAnsi"/>
                            <w:b/>
                            <w:sz w:val="16"/>
                            <w:szCs w:val="16"/>
                          </w:rPr>
                        </w:pPr>
                        <w:r w:rsidRPr="004B5D58">
                          <w:rPr>
                            <w:rFonts w:asciiTheme="minorHAnsi" w:hAnsiTheme="minorHAnsi"/>
                            <w:b/>
                            <w:sz w:val="16"/>
                            <w:szCs w:val="16"/>
                          </w:rPr>
                          <w:t xml:space="preserve">Above: midi cell overview. </w:t>
                        </w:r>
                      </w:p>
                      <w:p w14:paraId="3C72DA98" w14:textId="77777777" w:rsidR="00A07765" w:rsidRPr="004B5D58" w:rsidRDefault="00A07765" w:rsidP="00523E90">
                        <w:pPr>
                          <w:rPr>
                            <w:rFonts w:asciiTheme="minorHAnsi" w:hAnsiTheme="minorHAnsi"/>
                            <w:b/>
                            <w:sz w:val="16"/>
                            <w:szCs w:val="16"/>
                          </w:rPr>
                        </w:pPr>
                        <w:r w:rsidRPr="004B5D58">
                          <w:rPr>
                            <w:rFonts w:asciiTheme="minorHAnsi" w:hAnsiTheme="minorHAnsi"/>
                            <w:b/>
                            <w:sz w:val="16"/>
                            <w:szCs w:val="16"/>
                          </w:rPr>
                          <w:t>Middle: recommendation for handling buffer core.</w:t>
                        </w:r>
                      </w:p>
                      <w:p w14:paraId="1D38C9D8" w14:textId="77777777" w:rsidR="00A07765" w:rsidRPr="004B5D58" w:rsidRDefault="00A07765" w:rsidP="00523E90">
                        <w:pPr>
                          <w:rPr>
                            <w:rFonts w:asciiTheme="minorHAnsi" w:hAnsiTheme="minorHAnsi"/>
                            <w:b/>
                            <w:sz w:val="16"/>
                            <w:szCs w:val="16"/>
                          </w:rPr>
                        </w:pPr>
                        <w:r w:rsidRPr="004B5D58">
                          <w:rPr>
                            <w:rFonts w:asciiTheme="minorHAnsi" w:hAnsiTheme="minorHAnsi"/>
                            <w:b/>
                            <w:sz w:val="16"/>
                            <w:szCs w:val="16"/>
                          </w:rPr>
                          <w:t>Right: gel and buffer dam</w:t>
                        </w:r>
                      </w:p>
                      <w:p w14:paraId="26A42808" w14:textId="77777777" w:rsidR="00A07765" w:rsidRPr="004B5D58" w:rsidRDefault="00A07765" w:rsidP="00523E90">
                        <w:pPr>
                          <w:rPr>
                            <w:rFonts w:asciiTheme="minorHAnsi" w:hAnsiTheme="minorHAnsi"/>
                            <w:b/>
                            <w:sz w:val="16"/>
                            <w:szCs w:val="16"/>
                          </w:rPr>
                        </w:pPr>
                        <w:r w:rsidRPr="004B5D58">
                          <w:rPr>
                            <w:rFonts w:asciiTheme="minorHAnsi" w:hAnsiTheme="minorHAnsi"/>
                            <w:b/>
                            <w:sz w:val="16"/>
                            <w:szCs w:val="16"/>
                          </w:rPr>
                          <w:t xml:space="preserve">A and B: Two gels and displacement dam. </w:t>
                        </w:r>
                      </w:p>
                      <w:p w14:paraId="02A0761B" w14:textId="77777777" w:rsidR="00A07765" w:rsidRPr="004B5D58" w:rsidRDefault="00A07765" w:rsidP="00523E90">
                        <w:pPr>
                          <w:rPr>
                            <w:rFonts w:asciiTheme="minorHAnsi" w:hAnsiTheme="minorHAnsi"/>
                            <w:sz w:val="16"/>
                            <w:szCs w:val="16"/>
                          </w:rPr>
                        </w:pPr>
                        <w:r w:rsidRPr="004B5D58">
                          <w:rPr>
                            <w:rFonts w:asciiTheme="minorHAnsi" w:hAnsiTheme="minorHAnsi"/>
                            <w:sz w:val="16"/>
                            <w:szCs w:val="16"/>
                          </w:rPr>
                          <w:t xml:space="preserve">From </w:t>
                        </w:r>
                        <w:proofErr w:type="spellStart"/>
                        <w:r w:rsidRPr="004B5D58">
                          <w:rPr>
                            <w:rFonts w:asciiTheme="minorHAnsi" w:hAnsiTheme="minorHAnsi"/>
                            <w:sz w:val="16"/>
                            <w:szCs w:val="16"/>
                          </w:rPr>
                          <w:t>XCell4</w:t>
                        </w:r>
                        <w:proofErr w:type="spellEnd"/>
                        <w:r w:rsidRPr="004B5D58">
                          <w:rPr>
                            <w:rFonts w:asciiTheme="minorHAnsi" w:hAnsiTheme="minorHAnsi"/>
                            <w:sz w:val="16"/>
                            <w:szCs w:val="16"/>
                          </w:rPr>
                          <w:t xml:space="preserve"> SureLock Midi-Cell User Guide</w:t>
                        </w:r>
                      </w:p>
                    </w:txbxContent>
                  </v:textbox>
                </v:shape>
                <v:shape id="Picture 32" o:spid="_x0000_s1031" type="#_x0000_t75" style="position:absolute;left:3479800;top:931333;width:80200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x&#10;SqvDAAAA2wAAAA8AAABkcnMvZG93bnJldi54bWxEj0Frg0AUhO+F/oflFXprVg2EYLNKSAmYS2k1&#10;vb+6ryq6b8XdRvPvu4FCjsPMfMPs8sUM4kKT6ywriFcRCOLa6o4bBefq+LIF4TyyxsEyKbiSgzx7&#10;fNhhqu3Mn3QpfSMChF2KClrvx1RKV7dk0K3sSBy8HzsZ9EFOjdQTzgFuBplE0UYa7DgstDjSoaW6&#10;L3+NgqJfqmP/caqZi658v+r4+23+Uur5adm/gvC0+Hv4v11oBesEbl/CD5DZ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TFKq8MAAADbAAAADwAAAAAAAAAAAAAAAACcAgAA&#10;ZHJzL2Rvd25yZXYueG1sUEsFBgAAAAAEAAQA9wAAAIwDAAAAAA==&#10;">
                  <v:imagedata r:id="rId26" o:title=""/>
                  <v:path arrowok="t"/>
                </v:shape>
                <w10:wrap type="topAndBottom"/>
              </v:group>
            </w:pict>
          </mc:Fallback>
        </mc:AlternateContent>
      </w:r>
      <w:r>
        <w:t>Lock the gel tension wedge to seal the buffer cores in place.</w:t>
      </w:r>
    </w:p>
    <w:p w14:paraId="1E215953" w14:textId="77777777" w:rsidR="00523E90" w:rsidRPr="000B3609" w:rsidRDefault="00523E90" w:rsidP="001D4272">
      <w:pPr>
        <w:pStyle w:val="ListParagraph"/>
        <w:numPr>
          <w:ilvl w:val="0"/>
          <w:numId w:val="18"/>
        </w:numPr>
        <w:spacing w:before="40"/>
        <w:contextualSpacing w:val="0"/>
        <w:rPr>
          <w:rFonts w:asciiTheme="majorHAnsi" w:eastAsiaTheme="majorEastAsia" w:hAnsiTheme="majorHAnsi" w:cstheme="majorBidi"/>
          <w:b/>
          <w:bCs/>
          <w:sz w:val="24"/>
        </w:rPr>
      </w:pPr>
      <w:r w:rsidRPr="007A4128">
        <w:t xml:space="preserve">Fill the </w:t>
      </w:r>
      <w:r>
        <w:t xml:space="preserve">upper buffer </w:t>
      </w:r>
      <w:r w:rsidRPr="007A4128">
        <w:t xml:space="preserve">chamber </w:t>
      </w:r>
      <w:r>
        <w:t>(</w:t>
      </w:r>
      <w:r w:rsidRPr="007A4128">
        <w:t>in between the gels</w:t>
      </w:r>
      <w:r>
        <w:t>)</w:t>
      </w:r>
      <w:r>
        <w:rPr>
          <w:b/>
        </w:rPr>
        <w:t xml:space="preserve"> </w:t>
      </w:r>
      <w:r w:rsidRPr="00567557">
        <w:t xml:space="preserve">with </w:t>
      </w:r>
      <w:r>
        <w:t>400 mL 1x MOPS SDS Running Buffer with NuPAGE antioxidant or sodium bisulfite. Buffer should cover wells. Check for leaks.</w:t>
      </w:r>
    </w:p>
    <w:p w14:paraId="006C855F" w14:textId="77777777" w:rsidR="00523E90" w:rsidRPr="000B3609" w:rsidRDefault="00523E90" w:rsidP="001D4272">
      <w:pPr>
        <w:pStyle w:val="ListParagraph"/>
        <w:numPr>
          <w:ilvl w:val="0"/>
          <w:numId w:val="18"/>
        </w:numPr>
        <w:spacing w:before="40"/>
        <w:contextualSpacing w:val="0"/>
        <w:rPr>
          <w:rFonts w:asciiTheme="majorHAnsi" w:eastAsiaTheme="majorEastAsia" w:hAnsiTheme="majorHAnsi" w:cstheme="majorBidi"/>
          <w:b/>
          <w:bCs/>
          <w:sz w:val="24"/>
        </w:rPr>
      </w:pPr>
      <w:r>
        <w:t>Do not add buffer to the displacement dam.</w:t>
      </w:r>
    </w:p>
    <w:p w14:paraId="66E2FBCE" w14:textId="20E6E638" w:rsidR="007F47D8" w:rsidRPr="007F47D8" w:rsidRDefault="00523E90" w:rsidP="001D4272">
      <w:pPr>
        <w:pStyle w:val="ListParagraph"/>
        <w:numPr>
          <w:ilvl w:val="0"/>
          <w:numId w:val="18"/>
        </w:numPr>
        <w:spacing w:before="40"/>
        <w:contextualSpacing w:val="0"/>
        <w:rPr>
          <w:rFonts w:asciiTheme="majorHAnsi" w:eastAsiaTheme="majorEastAsia" w:hAnsiTheme="majorHAnsi" w:cstheme="majorBidi"/>
          <w:b/>
          <w:bCs/>
          <w:sz w:val="24"/>
        </w:rPr>
      </w:pPr>
      <w:r w:rsidRPr="00D64386">
        <w:rPr>
          <w:b/>
          <w:highlight w:val="yellow"/>
        </w:rPr>
        <w:t xml:space="preserve">DO NOT FILL THE LOWER BUFFER CHAMBER UNTIL </w:t>
      </w:r>
      <w:r w:rsidRPr="00D64386">
        <w:rPr>
          <w:b/>
          <w:highlight w:val="yellow"/>
          <w:u w:val="single"/>
        </w:rPr>
        <w:t>AFTER</w:t>
      </w:r>
      <w:r w:rsidRPr="00D64386">
        <w:rPr>
          <w:b/>
          <w:highlight w:val="yellow"/>
        </w:rPr>
        <w:t xml:space="preserve"> LOADING SAMPLES.</w:t>
      </w:r>
      <w:r>
        <w:rPr>
          <w:b/>
        </w:rPr>
        <w:t xml:space="preserve"> </w:t>
      </w:r>
      <w:r w:rsidRPr="00D64386">
        <w:t>It will be eas</w:t>
      </w:r>
      <w:r>
        <w:t>ier to load the gels</w:t>
      </w:r>
      <w:r w:rsidRPr="00D64386">
        <w:t>.</w:t>
      </w:r>
      <w:r>
        <w:t xml:space="preserve"> Lanes and pipette tips are difficult to see through the buffer</w:t>
      </w:r>
      <w:r w:rsidR="007F47D8">
        <w:t>.</w:t>
      </w:r>
    </w:p>
    <w:p w14:paraId="417AF9E4" w14:textId="77777777" w:rsidR="007F47D8" w:rsidRDefault="007F47D8">
      <w:pPr>
        <w:rPr>
          <w:rFonts w:asciiTheme="majorHAnsi" w:eastAsiaTheme="majorEastAsia" w:hAnsiTheme="majorHAnsi" w:cstheme="majorBidi"/>
          <w:color w:val="1F4D78" w:themeColor="accent1" w:themeShade="7F"/>
          <w:sz w:val="24"/>
        </w:rPr>
      </w:pPr>
      <w:r>
        <w:br w:type="page"/>
      </w:r>
    </w:p>
    <w:p w14:paraId="7EECFB9F" w14:textId="4C1E4CF4" w:rsidR="007F47D8" w:rsidRDefault="007F47D8" w:rsidP="007F47D8">
      <w:pPr>
        <w:pStyle w:val="Heading3"/>
      </w:pPr>
      <w:r w:rsidRPr="007F47D8">
        <w:lastRenderedPageBreak/>
        <w:t>Bio-Rad Mini-Protean system</w:t>
      </w:r>
    </w:p>
    <w:p w14:paraId="157B4817" w14:textId="77777777" w:rsidR="007F47D8" w:rsidRPr="007F47D8" w:rsidRDefault="007F47D8" w:rsidP="001D4272">
      <w:pPr>
        <w:pStyle w:val="ListParagraph"/>
        <w:numPr>
          <w:ilvl w:val="0"/>
          <w:numId w:val="19"/>
        </w:numPr>
        <w:rPr>
          <w:u w:val="single"/>
        </w:rPr>
      </w:pPr>
      <w:r w:rsidRPr="007F47D8">
        <w:t>Remove a Bio-Rad TGX gel from the storage pouch.</w:t>
      </w:r>
    </w:p>
    <w:p w14:paraId="35895A58" w14:textId="77777777" w:rsidR="007F47D8" w:rsidRPr="007F47D8" w:rsidRDefault="007F47D8" w:rsidP="001D4272">
      <w:pPr>
        <w:pStyle w:val="ListParagraph"/>
        <w:numPr>
          <w:ilvl w:val="0"/>
          <w:numId w:val="19"/>
        </w:numPr>
        <w:rPr>
          <w:u w:val="single"/>
        </w:rPr>
      </w:pPr>
      <w:r w:rsidRPr="007F47D8">
        <w:rPr>
          <w:u w:val="single"/>
        </w:rPr>
        <w:t>Remove the comb</w:t>
      </w:r>
      <w:r w:rsidRPr="007F47D8">
        <w:t xml:space="preserve"> at the top by positioning your thumbs on the ridges on each end of the comb and pushing upward with a smooth, continuous motion. </w:t>
      </w:r>
    </w:p>
    <w:p w14:paraId="715BC073" w14:textId="77777777" w:rsidR="007F47D8" w:rsidRPr="007F47D8" w:rsidRDefault="007F47D8" w:rsidP="001D4272">
      <w:pPr>
        <w:pStyle w:val="ListParagraph"/>
        <w:numPr>
          <w:ilvl w:val="0"/>
          <w:numId w:val="19"/>
        </w:numPr>
        <w:rPr>
          <w:b/>
          <w:u w:val="single"/>
        </w:rPr>
      </w:pPr>
      <w:r w:rsidRPr="007F47D8">
        <w:rPr>
          <w:b/>
          <w:u w:val="single"/>
        </w:rPr>
        <w:t>Remove the tape at the bottom of the cassette. THIS IS IMPORTANT! IF YOU DO NOT REMOVE THE TAPE, THE ELECTROPHORESIS CELL WILL NOT RUN.</w:t>
      </w:r>
    </w:p>
    <w:p w14:paraId="67F2FDDA" w14:textId="77777777" w:rsidR="007F47D8" w:rsidRPr="007F47D8" w:rsidRDefault="007F47D8" w:rsidP="001D4272">
      <w:pPr>
        <w:pStyle w:val="ListParagraph"/>
        <w:numPr>
          <w:ilvl w:val="0"/>
          <w:numId w:val="19"/>
        </w:numPr>
        <w:rPr>
          <w:u w:val="single"/>
        </w:rPr>
      </w:pPr>
      <w:r w:rsidRPr="007F47D8">
        <w:t>Rinse out the wells with Running Buffer using a pipette.</w:t>
      </w:r>
    </w:p>
    <w:p w14:paraId="70017A9F" w14:textId="77777777" w:rsidR="007F47D8" w:rsidRPr="007F47D8" w:rsidRDefault="007F47D8" w:rsidP="001D4272">
      <w:pPr>
        <w:pStyle w:val="ListParagraph"/>
        <w:numPr>
          <w:ilvl w:val="0"/>
          <w:numId w:val="19"/>
        </w:numPr>
        <w:rPr>
          <w:b/>
        </w:rPr>
      </w:pPr>
      <w:r w:rsidRPr="007F47D8">
        <w:rPr>
          <w:b/>
        </w:rPr>
        <w:t xml:space="preserve">Assemble the apparatus </w:t>
      </w:r>
      <w:r w:rsidRPr="007F47D8">
        <w:t>(see figure)</w:t>
      </w:r>
    </w:p>
    <w:p w14:paraId="03CA0B38" w14:textId="77777777" w:rsidR="007F47D8" w:rsidRPr="007F47D8" w:rsidRDefault="007F47D8" w:rsidP="001D4272">
      <w:pPr>
        <w:pStyle w:val="ListParagraph"/>
        <w:numPr>
          <w:ilvl w:val="1"/>
          <w:numId w:val="19"/>
        </w:numPr>
        <w:rPr>
          <w:u w:val="single"/>
        </w:rPr>
      </w:pPr>
      <w:r w:rsidRPr="007F47D8">
        <w:t>Take out the Electrode Assembly Module. Open the green clamps (</w:t>
      </w:r>
      <w:r w:rsidRPr="007F47D8">
        <w:rPr>
          <w:b/>
        </w:rPr>
        <w:t>figure 2a</w:t>
      </w:r>
      <w:r w:rsidRPr="007F47D8">
        <w:t>).</w:t>
      </w:r>
    </w:p>
    <w:p w14:paraId="791D14B8" w14:textId="77777777" w:rsidR="007F47D8" w:rsidRPr="007F47D8" w:rsidRDefault="007F47D8" w:rsidP="001D4272">
      <w:pPr>
        <w:pStyle w:val="ListParagraph"/>
        <w:numPr>
          <w:ilvl w:val="1"/>
          <w:numId w:val="19"/>
        </w:numPr>
        <w:rPr>
          <w:u w:val="single"/>
        </w:rPr>
      </w:pPr>
      <w:r w:rsidRPr="007F47D8">
        <w:rPr>
          <w:b/>
        </w:rPr>
        <w:t>Place the first gel onto the gel supports</w:t>
      </w:r>
      <w:r w:rsidRPr="007F47D8">
        <w:t xml:space="preserve"> (the little white crossbars on the bottom of the Electrode Assembly Module with the half-circle bumps on the fronts), short plate inward. Allow the gel to rest at a 30° angle, tilting away from the center of the Module (</w:t>
      </w:r>
      <w:r w:rsidRPr="007F47D8">
        <w:rPr>
          <w:b/>
        </w:rPr>
        <w:t>figure 2b</w:t>
      </w:r>
      <w:r w:rsidRPr="007F47D8">
        <w:t xml:space="preserve">). </w:t>
      </w:r>
    </w:p>
    <w:p w14:paraId="6BB0CB94" w14:textId="77777777" w:rsidR="007F47D8" w:rsidRPr="007F47D8" w:rsidRDefault="007F47D8" w:rsidP="001D4272">
      <w:pPr>
        <w:pStyle w:val="ListParagraph"/>
        <w:numPr>
          <w:ilvl w:val="1"/>
          <w:numId w:val="19"/>
        </w:numPr>
        <w:rPr>
          <w:b/>
          <w:u w:val="single"/>
        </w:rPr>
      </w:pPr>
      <w:r w:rsidRPr="007F47D8">
        <w:rPr>
          <w:b/>
        </w:rPr>
        <w:t>Place the second gel onto the gel supports.</w:t>
      </w:r>
    </w:p>
    <w:p w14:paraId="787EECF7" w14:textId="77777777" w:rsidR="007F47D8" w:rsidRPr="007F47D8" w:rsidRDefault="007F47D8" w:rsidP="001D4272">
      <w:pPr>
        <w:pStyle w:val="ListParagraph"/>
        <w:numPr>
          <w:ilvl w:val="2"/>
          <w:numId w:val="19"/>
        </w:numPr>
        <w:rPr>
          <w:u w:val="single"/>
        </w:rPr>
      </w:pPr>
      <w:r w:rsidRPr="007F47D8">
        <w:t xml:space="preserve">Use the Buffer Dam when running only one gel (clear plastic square that serves as a divider). Make sure the writing faces the green gaskets at the center of the Module. </w:t>
      </w:r>
    </w:p>
    <w:p w14:paraId="3855B7D7" w14:textId="77777777" w:rsidR="007F47D8" w:rsidRPr="007F47D8" w:rsidRDefault="007F47D8" w:rsidP="001D4272">
      <w:pPr>
        <w:pStyle w:val="ListParagraph"/>
        <w:numPr>
          <w:ilvl w:val="2"/>
          <w:numId w:val="19"/>
        </w:numPr>
        <w:rPr>
          <w:u w:val="single"/>
        </w:rPr>
      </w:pPr>
      <w:r w:rsidRPr="007F47D8">
        <w:t>Only use the second module when running 3-4 gels.</w:t>
      </w:r>
    </w:p>
    <w:p w14:paraId="4B7A938A" w14:textId="77777777" w:rsidR="007F47D8" w:rsidRPr="007F47D8" w:rsidRDefault="007F47D8" w:rsidP="001D4272">
      <w:pPr>
        <w:pStyle w:val="ListParagraph"/>
        <w:numPr>
          <w:ilvl w:val="0"/>
          <w:numId w:val="19"/>
        </w:numPr>
        <w:rPr>
          <w:u w:val="single"/>
        </w:rPr>
      </w:pPr>
      <w:r w:rsidRPr="007F47D8">
        <w:t xml:space="preserve">Pull gels toward center and slide green clamps over them </w:t>
      </w:r>
      <w:r w:rsidRPr="007F47D8">
        <w:rPr>
          <w:b/>
        </w:rPr>
        <w:t>simultaneously</w:t>
      </w:r>
      <w:r w:rsidRPr="007F47D8">
        <w:t xml:space="preserve"> to lock (</w:t>
      </w:r>
      <w:r w:rsidRPr="007F47D8">
        <w:rPr>
          <w:b/>
        </w:rPr>
        <w:t>figure 2c</w:t>
      </w:r>
      <w:r w:rsidRPr="007F47D8">
        <w:t xml:space="preserve">). </w:t>
      </w:r>
    </w:p>
    <w:p w14:paraId="387AE635" w14:textId="77777777" w:rsidR="007F47D8" w:rsidRPr="007F47D8" w:rsidRDefault="007F47D8" w:rsidP="001D4272">
      <w:pPr>
        <w:pStyle w:val="ListParagraph"/>
        <w:numPr>
          <w:ilvl w:val="1"/>
          <w:numId w:val="19"/>
        </w:numPr>
        <w:rPr>
          <w:u w:val="single"/>
        </w:rPr>
      </w:pPr>
      <w:r w:rsidRPr="007F47D8">
        <w:t>The module can leak if both clamps are not closed at the same time.</w:t>
      </w:r>
    </w:p>
    <w:p w14:paraId="5DDE4742" w14:textId="77777777" w:rsidR="007F47D8" w:rsidRPr="007F47D8" w:rsidRDefault="007F47D8" w:rsidP="001D4272">
      <w:pPr>
        <w:pStyle w:val="ListParagraph"/>
        <w:numPr>
          <w:ilvl w:val="0"/>
          <w:numId w:val="19"/>
        </w:numPr>
        <w:rPr>
          <w:u w:val="single"/>
        </w:rPr>
      </w:pPr>
      <w:r w:rsidRPr="007F47D8">
        <w:rPr>
          <w:b/>
        </w:rPr>
        <w:t xml:space="preserve">Place the Module(s) into the tank </w:t>
      </w:r>
      <w:r w:rsidRPr="007F47D8">
        <w:t>(</w:t>
      </w:r>
      <w:r w:rsidRPr="007F47D8">
        <w:rPr>
          <w:b/>
        </w:rPr>
        <w:t>figure 2f</w:t>
      </w:r>
      <w:r w:rsidRPr="007F47D8">
        <w:t xml:space="preserve">). </w:t>
      </w:r>
    </w:p>
    <w:p w14:paraId="33609E2C" w14:textId="77777777" w:rsidR="007F47D8" w:rsidRPr="007F47D8" w:rsidRDefault="007F47D8" w:rsidP="001D4272">
      <w:pPr>
        <w:pStyle w:val="ListParagraph"/>
        <w:numPr>
          <w:ilvl w:val="1"/>
          <w:numId w:val="19"/>
        </w:numPr>
        <w:rPr>
          <w:u w:val="single"/>
        </w:rPr>
      </w:pPr>
      <w:r w:rsidRPr="007F47D8">
        <w:rPr>
          <w:u w:val="single"/>
        </w:rPr>
        <w:t>If only running one or two gels, do not place the second module in the tank.</w:t>
      </w:r>
      <w:r w:rsidRPr="007F47D8">
        <w:t xml:space="preserve"> Place the Electrode Assembly Module (the one with the banana plugs) in the back position of the tank. Make sure that the black/ negative electrode is on the left with the black strip in the tank and the red electrode is on the right matching the red strip in the tank. </w:t>
      </w:r>
    </w:p>
    <w:p w14:paraId="1CA0C6BE" w14:textId="77777777" w:rsidR="007F47D8" w:rsidRPr="007F47D8" w:rsidRDefault="007F47D8" w:rsidP="001D4272">
      <w:pPr>
        <w:pStyle w:val="ListParagraph"/>
        <w:numPr>
          <w:ilvl w:val="1"/>
          <w:numId w:val="19"/>
        </w:numPr>
        <w:rPr>
          <w:u w:val="single"/>
        </w:rPr>
      </w:pPr>
      <w:r w:rsidRPr="007F47D8">
        <w:t xml:space="preserve">If loading samples is difficult, you can leave the Module out of the tank while loading. If you do this, </w:t>
      </w:r>
      <w:r w:rsidRPr="007F47D8">
        <w:rPr>
          <w:b/>
        </w:rPr>
        <w:t xml:space="preserve">PICK UP THE MODULES BY THE WHITE BRACKETS ON THE TOP! </w:t>
      </w:r>
      <w:r w:rsidRPr="007F47D8">
        <w:rPr>
          <w:b/>
          <w:u w:val="single"/>
        </w:rPr>
        <w:t>DO NOT</w:t>
      </w:r>
      <w:r w:rsidRPr="007F47D8">
        <w:rPr>
          <w:b/>
        </w:rPr>
        <w:t xml:space="preserve"> grab by the gel plates in the middle.</w:t>
      </w:r>
      <w:r w:rsidRPr="007F47D8">
        <w:t xml:space="preserve"> This squeezes the gels together and samples will shoot out of the wells.</w:t>
      </w:r>
    </w:p>
    <w:p w14:paraId="5EF528CF" w14:textId="77777777" w:rsidR="007F47D8" w:rsidRPr="007F47D8" w:rsidRDefault="007F47D8" w:rsidP="001D4272">
      <w:pPr>
        <w:pStyle w:val="ListParagraph"/>
        <w:numPr>
          <w:ilvl w:val="0"/>
          <w:numId w:val="19"/>
        </w:numPr>
        <w:rPr>
          <w:u w:val="single"/>
        </w:rPr>
      </w:pPr>
      <w:r w:rsidRPr="007F47D8">
        <w:rPr>
          <w:b/>
        </w:rPr>
        <w:t xml:space="preserve">Fill the chamber in between the two gels </w:t>
      </w:r>
      <w:r w:rsidRPr="007F47D8">
        <w:t xml:space="preserve">(or one gel and buffer dam) with Running Buffer to just under the edge of the outer gel plate. </w:t>
      </w:r>
    </w:p>
    <w:p w14:paraId="7E2B7978" w14:textId="77777777" w:rsidR="007F47D8" w:rsidRPr="007F47D8" w:rsidRDefault="007F47D8" w:rsidP="001D4272">
      <w:pPr>
        <w:pStyle w:val="ListParagraph"/>
        <w:numPr>
          <w:ilvl w:val="0"/>
          <w:numId w:val="19"/>
        </w:numPr>
        <w:rPr>
          <w:u w:val="single"/>
        </w:rPr>
      </w:pPr>
      <w:r w:rsidRPr="007F47D8">
        <w:rPr>
          <w:b/>
        </w:rPr>
        <w:t>Fill the tank</w:t>
      </w:r>
      <w:r w:rsidRPr="007F47D8">
        <w:t xml:space="preserve"> with Running Buffer to appropriate the mark on the front of the tank.</w:t>
      </w:r>
    </w:p>
    <w:p w14:paraId="7B1A96D3" w14:textId="6D28B8CC" w:rsidR="007F47D8" w:rsidRPr="007F47D8" w:rsidRDefault="007F47D8" w:rsidP="001D4272">
      <w:pPr>
        <w:pStyle w:val="ListParagraph"/>
        <w:numPr>
          <w:ilvl w:val="1"/>
          <w:numId w:val="19"/>
        </w:numPr>
        <w:rPr>
          <w:b/>
        </w:rPr>
      </w:pPr>
      <w:r w:rsidRPr="007F47D8">
        <w:t>The “blotting” mark is for using the mini trans-blot module with the tetra-cell tank for transfer.</w:t>
      </w:r>
      <w:r w:rsidRPr="007F47D8">
        <w:rPr>
          <w:b/>
          <w:noProof/>
        </w:rPr>
        <mc:AlternateContent>
          <mc:Choice Requires="wpg">
            <w:drawing>
              <wp:anchor distT="0" distB="0" distL="114300" distR="114300" simplePos="0" relativeHeight="251663360" behindDoc="0" locked="0" layoutInCell="1" allowOverlap="1" wp14:anchorId="461920AD" wp14:editId="00E8CF35">
                <wp:simplePos x="0" y="0"/>
                <wp:positionH relativeFrom="column">
                  <wp:posOffset>0</wp:posOffset>
                </wp:positionH>
                <wp:positionV relativeFrom="paragraph">
                  <wp:posOffset>466090</wp:posOffset>
                </wp:positionV>
                <wp:extent cx="5943600" cy="1600200"/>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5943600" cy="1600200"/>
                          <a:chOff x="0" y="0"/>
                          <a:chExt cx="5943600" cy="1600702"/>
                        </a:xfrm>
                      </wpg:grpSpPr>
                      <wps:wsp>
                        <wps:cNvPr id="11" name="Text Box 11"/>
                        <wps:cNvSpPr txBox="1"/>
                        <wps:spPr>
                          <a:xfrm>
                            <a:off x="285750" y="1365250"/>
                            <a:ext cx="5372100" cy="235452"/>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72A6F1" w14:textId="77777777" w:rsidR="00A07765" w:rsidRPr="004B5D58" w:rsidRDefault="00A07765" w:rsidP="007F47D8">
                              <w:pPr>
                                <w:jc w:val="center"/>
                                <w:rPr>
                                  <w:rFonts w:asciiTheme="minorHAnsi" w:hAnsiTheme="minorHAnsi"/>
                                  <w:b/>
                                  <w:sz w:val="16"/>
                                  <w:szCs w:val="16"/>
                                </w:rPr>
                              </w:pPr>
                              <w:r w:rsidRPr="004B5D58">
                                <w:rPr>
                                  <w:rFonts w:asciiTheme="minorHAnsi" w:hAnsiTheme="minorHAnsi"/>
                                  <w:b/>
                                  <w:sz w:val="16"/>
                                  <w:szCs w:val="16"/>
                                </w:rPr>
                                <w:t>Figures from Bio-Rad Mini Protean TGX gels instruction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 name="Group 14"/>
                        <wpg:cNvGrpSpPr/>
                        <wpg:grpSpPr>
                          <a:xfrm>
                            <a:off x="0" y="0"/>
                            <a:ext cx="5943600" cy="1371600"/>
                            <a:chOff x="0" y="0"/>
                            <a:chExt cx="5943600" cy="1371600"/>
                          </a:xfrm>
                        </wpg:grpSpPr>
                        <pic:pic xmlns:pic="http://schemas.openxmlformats.org/drawingml/2006/picture">
                          <pic:nvPicPr>
                            <pic:cNvPr id="5" name="Picture 1"/>
                            <pic:cNvPicPr>
                              <a:picLocks noChangeAspect="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744345" cy="1371600"/>
                            </a:xfrm>
                            <a:prstGeom prst="rect">
                              <a:avLst/>
                            </a:prstGeom>
                            <a:noFill/>
                            <a:ln>
                              <a:noFill/>
                            </a:ln>
                          </pic:spPr>
                        </pic:pic>
                        <pic:pic xmlns:pic="http://schemas.openxmlformats.org/drawingml/2006/picture">
                          <pic:nvPicPr>
                            <pic:cNvPr id="10" name="Picture 3"/>
                            <pic:cNvPicPr>
                              <a:picLocks noChangeAspect="1"/>
                            </pic:cNvPicPr>
                          </pic:nvPicPr>
                          <pic:blipFill>
                            <a:blip r:embed="rId28">
                              <a:extLst>
                                <a:ext uri="{28A0092B-C50C-407E-A947-70E740481C1C}">
                                  <a14:useLocalDpi xmlns:a14="http://schemas.microsoft.com/office/drawing/2010/main"/>
                                </a:ext>
                              </a:extLst>
                            </a:blip>
                            <a:srcRect/>
                            <a:stretch>
                              <a:fillRect/>
                            </a:stretch>
                          </pic:blipFill>
                          <pic:spPr bwMode="auto">
                            <a:xfrm>
                              <a:off x="4027805" y="0"/>
                              <a:ext cx="1915795" cy="1371600"/>
                            </a:xfrm>
                            <a:prstGeom prst="rect">
                              <a:avLst/>
                            </a:prstGeom>
                            <a:noFill/>
                            <a:ln>
                              <a:noFill/>
                            </a:ln>
                          </pic:spPr>
                        </pic:pic>
                        <pic:pic xmlns:pic="http://schemas.openxmlformats.org/drawingml/2006/picture">
                          <pic:nvPicPr>
                            <pic:cNvPr id="6" name="Picture 2"/>
                            <pic:cNvPicPr>
                              <a:picLocks noChangeAspect="1"/>
                            </pic:cNvPicPr>
                          </pic:nvPicPr>
                          <pic:blipFill>
                            <a:blip r:embed="rId29">
                              <a:extLst>
                                <a:ext uri="{28A0092B-C50C-407E-A947-70E740481C1C}">
                                  <a14:useLocalDpi xmlns:a14="http://schemas.microsoft.com/office/drawing/2010/main"/>
                                </a:ext>
                              </a:extLst>
                            </a:blip>
                            <a:srcRect/>
                            <a:stretch>
                              <a:fillRect/>
                            </a:stretch>
                          </pic:blipFill>
                          <pic:spPr bwMode="auto">
                            <a:xfrm>
                              <a:off x="1714500" y="0"/>
                              <a:ext cx="2354580" cy="1371600"/>
                            </a:xfrm>
                            <a:prstGeom prst="rect">
                              <a:avLst/>
                            </a:prstGeom>
                            <a:noFill/>
                            <a:ln>
                              <a:noFill/>
                            </a:ln>
                          </pic:spPr>
                        </pic:pic>
                      </wpg:grpSp>
                    </wpg:wgp>
                  </a:graphicData>
                </a:graphic>
              </wp:anchor>
            </w:drawing>
          </mc:Choice>
          <mc:Fallback>
            <w:pict>
              <v:group w14:anchorId="461920AD" id="Group 15" o:spid="_x0000_s1032" style="position:absolute;left:0;text-align:left;margin-left:0;margin-top:36.7pt;width:468pt;height:126pt;z-index:251663360" coordsize="5943600,160070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">
                <v:shape id="Text Box 11" o:spid="_x0000_s1033" type="#_x0000_t202" style="position:absolute;left:285750;top:1365250;width:5372100;height:235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3C72A6F1" w14:textId="77777777" w:rsidR="00A07765" w:rsidRPr="004B5D58" w:rsidRDefault="00A07765" w:rsidP="007F47D8">
                        <w:pPr>
                          <w:jc w:val="center"/>
                          <w:rPr>
                            <w:rFonts w:asciiTheme="minorHAnsi" w:hAnsiTheme="minorHAnsi"/>
                            <w:b/>
                            <w:sz w:val="16"/>
                            <w:szCs w:val="16"/>
                          </w:rPr>
                        </w:pPr>
                        <w:r w:rsidRPr="004B5D58">
                          <w:rPr>
                            <w:rFonts w:asciiTheme="minorHAnsi" w:hAnsiTheme="minorHAnsi"/>
                            <w:b/>
                            <w:sz w:val="16"/>
                            <w:szCs w:val="16"/>
                          </w:rPr>
                          <w:t>Figures from Bio-Rad Mini Protean TGX gels instruction manual.</w:t>
                        </w:r>
                      </w:p>
                    </w:txbxContent>
                  </v:textbox>
                </v:shape>
                <v:group id="Group 14" o:spid="_x0000_s1034" style="position:absolute;width:5943600;height:1371600" coordsize="59436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shape id="Picture 1" o:spid="_x0000_s1035" type="#_x0000_t75" style="position:absolute;width:1744345;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B&#10;aSbEAAAA2gAAAA8AAABkcnMvZG93bnJldi54bWxEj0FrwkAUhO+C/2F5gjfdVbBo6ioiFDxIW6OU&#10;9vbMPpNg9m2a3cb033cLgsdhZr5hluvOVqKlxpeONUzGCgRx5kzJuYbT8WU0B+EDssHKMWn4JQ/r&#10;Vb+3xMS4Gx+oTUMuIoR9ghqKEOpESp8VZNGPXU0cvYtrLIYom1yaBm8Rbis5VepJWiw5LhRY07ag&#10;7Jr+WA35aa/2ql18fL+/Va/p1+Gznp53Wg8H3eYZRKAuPML39s5omMH/lXgD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oBaSbEAAAA2gAAAA8AAAAAAAAAAAAAAAAAnAIA&#10;AGRycy9kb3ducmV2LnhtbFBLBQYAAAAABAAEAPcAAACNAwAAAAA=&#10;">
                    <v:imagedata r:id="rId30" o:title=""/>
                    <v:path arrowok="t"/>
                  </v:shape>
                  <v:shape id="Picture 3" o:spid="_x0000_s1036" type="#_x0000_t75" style="position:absolute;left:4027805;width:1915795;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10;tLLEAAAA2wAAAA8AAABkcnMvZG93bnJldi54bWxEj09rwkAQxe8Fv8MyQm91Y4Uiqav4B8GT0Kjg&#10;cdidJmmzsyG7jamf3jkUepvhvXnvN4vV4BvVUxfrwAamkwwUsQ2u5tLA+bR/mYOKCdlhE5gM/FKE&#10;1XL0tMDchRt/UF+kUkkIxxwNVCm1udbRVuQxTkJLLNpn6DwmWbtSuw5vEu4b/Zplb9pjzdJQYUvb&#10;iux38eMNXO09Fnaza+aDDsf+Pp2dvi4zY57Hw/odVKIh/Zv/rg9O8IVefpEB9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NtLLEAAAA2wAAAA8AAAAAAAAAAAAAAAAAnAIA&#10;AGRycy9kb3ducmV2LnhtbFBLBQYAAAAABAAEAPcAAACNAwAAAAA=&#10;">
                    <v:imagedata r:id="rId31" o:title=""/>
                    <v:path arrowok="t"/>
                  </v:shape>
                  <v:shape id="Picture 2" o:spid="_x0000_s1037" type="#_x0000_t75" style="position:absolute;left:1714500;width:235458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Q&#10;pfrEAAAA2gAAAA8AAABkcnMvZG93bnJldi54bWxEj09rwkAUxO8Fv8PyBC+l7kZKkNRNEKHUk1D1&#10;oLfX7Mufmn0bsqvGb98tFHocZuY3zKoYbSduNPjWsYZkrkAQl860XGs4Ht5fliB8QDbYOSYND/JQ&#10;5JOnFWbG3fmTbvtQiwhhn6GGJoQ+k9KXDVn0c9cTR69yg8UQ5VBLM+A9wm0nF0ql0mLLcaHBnjYN&#10;lZf91WqoTutEfamPNKnRnp/b3et3dThpPZuO6zcQgcbwH/5rb42GFH6vxBsg8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GQpfrEAAAA2gAAAA8AAAAAAAAAAAAAAAAAnAIA&#10;AGRycy9kb3ducmV2LnhtbFBLBQYAAAAABAAEAPcAAACNAwAAAAA=&#10;">
                    <v:imagedata r:id="rId32" o:title=""/>
                    <v:path arrowok="t"/>
                  </v:shape>
                </v:group>
                <w10:wrap type="square"/>
              </v:group>
            </w:pict>
          </mc:Fallback>
        </mc:AlternateContent>
      </w:r>
      <w:r w:rsidRPr="007F47D8">
        <w:rPr>
          <w:b/>
        </w:rPr>
        <w:br w:type="page"/>
      </w:r>
    </w:p>
    <w:p w14:paraId="13DD262E" w14:textId="7E077B0E" w:rsidR="007F47D8" w:rsidRDefault="007F47D8" w:rsidP="00184242">
      <w:pPr>
        <w:pStyle w:val="Heading2"/>
      </w:pPr>
      <w:r>
        <w:lastRenderedPageBreak/>
        <w:t>Sample loading</w:t>
      </w:r>
    </w:p>
    <w:p w14:paraId="792AC51B" w14:textId="77777777" w:rsidR="00184242" w:rsidRPr="00184242" w:rsidRDefault="00184242" w:rsidP="001D4272">
      <w:pPr>
        <w:pStyle w:val="ListParagraph"/>
        <w:numPr>
          <w:ilvl w:val="0"/>
          <w:numId w:val="20"/>
        </w:numPr>
        <w:rPr>
          <w:b/>
          <w:u w:val="single"/>
        </w:rPr>
      </w:pPr>
      <w:r w:rsidRPr="00184242">
        <w:rPr>
          <w:b/>
          <w:u w:val="single"/>
        </w:rPr>
        <w:t>ENSURE TAPE HAS BEEN REMOVED FROM BOTTOM OF GEL.</w:t>
      </w:r>
    </w:p>
    <w:p w14:paraId="78D8A327" w14:textId="77777777" w:rsidR="00184242" w:rsidRPr="00184242" w:rsidRDefault="00184242" w:rsidP="001D4272">
      <w:pPr>
        <w:pStyle w:val="ListParagraph"/>
        <w:numPr>
          <w:ilvl w:val="0"/>
          <w:numId w:val="20"/>
        </w:numPr>
        <w:rPr>
          <w:u w:val="single"/>
        </w:rPr>
      </w:pPr>
      <w:r w:rsidRPr="00184242">
        <w:rPr>
          <w:b/>
        </w:rPr>
        <w:t>Add 5 μL molecular weight marker to lane 1 (on the left if looking through the tall plate).</w:t>
      </w:r>
    </w:p>
    <w:p w14:paraId="29F8033C" w14:textId="77777777" w:rsidR="00184242" w:rsidRPr="00184242" w:rsidRDefault="00184242" w:rsidP="001D4272">
      <w:pPr>
        <w:pStyle w:val="ListParagraph"/>
        <w:numPr>
          <w:ilvl w:val="1"/>
          <w:numId w:val="20"/>
        </w:numPr>
        <w:rPr>
          <w:u w:val="single"/>
        </w:rPr>
      </w:pPr>
      <w:r w:rsidRPr="00184242">
        <w:t xml:space="preserve">Gels can curve so it is best not to have samples in the outside lanes. </w:t>
      </w:r>
    </w:p>
    <w:p w14:paraId="2AA0D636" w14:textId="77777777" w:rsidR="00184242" w:rsidRPr="00184242" w:rsidRDefault="00184242" w:rsidP="001D4272">
      <w:pPr>
        <w:pStyle w:val="ListParagraph"/>
        <w:numPr>
          <w:ilvl w:val="1"/>
          <w:numId w:val="20"/>
        </w:numPr>
        <w:rPr>
          <w:u w:val="single"/>
        </w:rPr>
      </w:pPr>
      <w:r w:rsidRPr="00184242">
        <w:t>Optional: Add 20 µL sample buffer to last lane as a blank.</w:t>
      </w:r>
    </w:p>
    <w:p w14:paraId="77469F0B" w14:textId="77777777" w:rsidR="00184242" w:rsidRPr="00184242" w:rsidRDefault="00184242" w:rsidP="001D4272">
      <w:pPr>
        <w:pStyle w:val="ListParagraph"/>
        <w:numPr>
          <w:ilvl w:val="0"/>
          <w:numId w:val="20"/>
        </w:numPr>
        <w:rPr>
          <w:b/>
          <w:u w:val="single"/>
        </w:rPr>
      </w:pPr>
      <w:r w:rsidRPr="00184242">
        <w:rPr>
          <w:b/>
        </w:rPr>
        <w:t>Load samples</w:t>
      </w:r>
    </w:p>
    <w:tbl>
      <w:tblPr>
        <w:tblStyle w:val="TableGrid"/>
        <w:tblW w:w="0" w:type="auto"/>
        <w:jc w:val="center"/>
        <w:tblLook w:val="04A0" w:firstRow="1" w:lastRow="0" w:firstColumn="1" w:lastColumn="0" w:noHBand="0" w:noVBand="1"/>
      </w:tblPr>
      <w:tblGrid>
        <w:gridCol w:w="2865"/>
        <w:gridCol w:w="584"/>
        <w:gridCol w:w="1255"/>
        <w:gridCol w:w="1426"/>
      </w:tblGrid>
      <w:tr w:rsidR="00184242" w:rsidRPr="004E3491" w14:paraId="18E9A597" w14:textId="77777777" w:rsidTr="00DA4EF3">
        <w:trPr>
          <w:jc w:val="center"/>
        </w:trPr>
        <w:tc>
          <w:tcPr>
            <w:tcW w:w="0" w:type="auto"/>
          </w:tcPr>
          <w:p w14:paraId="2E169BAD" w14:textId="77777777" w:rsidR="00184242" w:rsidRPr="004E3491" w:rsidRDefault="00184242" w:rsidP="00DA4EF3">
            <w:pPr>
              <w:spacing w:before="40"/>
              <w:rPr>
                <w:b/>
                <w:sz w:val="16"/>
                <w:szCs w:val="16"/>
              </w:rPr>
            </w:pPr>
            <w:r w:rsidRPr="004B5D58">
              <w:rPr>
                <w:rFonts w:asciiTheme="minorHAnsi" w:hAnsiTheme="minorHAnsi"/>
                <w:b/>
                <w:sz w:val="16"/>
                <w:szCs w:val="16"/>
              </w:rPr>
              <w:t>Gel</w:t>
            </w:r>
          </w:p>
        </w:tc>
        <w:tc>
          <w:tcPr>
            <w:tcW w:w="0" w:type="auto"/>
          </w:tcPr>
          <w:p w14:paraId="345F0EDF" w14:textId="77777777" w:rsidR="00184242" w:rsidRPr="004E3491" w:rsidRDefault="00184242" w:rsidP="00DA4EF3">
            <w:pPr>
              <w:spacing w:before="40"/>
              <w:rPr>
                <w:b/>
                <w:sz w:val="16"/>
                <w:szCs w:val="16"/>
              </w:rPr>
            </w:pPr>
            <w:r w:rsidRPr="004B5D58">
              <w:rPr>
                <w:rFonts w:asciiTheme="minorHAnsi" w:hAnsiTheme="minorHAnsi"/>
                <w:b/>
                <w:sz w:val="16"/>
                <w:szCs w:val="16"/>
              </w:rPr>
              <w:t>Wells</w:t>
            </w:r>
          </w:p>
        </w:tc>
        <w:tc>
          <w:tcPr>
            <w:tcW w:w="0" w:type="auto"/>
          </w:tcPr>
          <w:p w14:paraId="3DCA3E61" w14:textId="50F7D950" w:rsidR="00184242" w:rsidRPr="004E3491" w:rsidRDefault="00184242" w:rsidP="00DA4EF3">
            <w:pPr>
              <w:spacing w:before="40"/>
              <w:rPr>
                <w:b/>
                <w:sz w:val="16"/>
                <w:szCs w:val="16"/>
              </w:rPr>
            </w:pPr>
            <w:r>
              <w:rPr>
                <w:rFonts w:asciiTheme="minorHAnsi" w:hAnsiTheme="minorHAnsi"/>
                <w:b/>
                <w:sz w:val="16"/>
                <w:szCs w:val="16"/>
              </w:rPr>
              <w:t>Thickness</w:t>
            </w:r>
            <w:r w:rsidRPr="004B5D58">
              <w:rPr>
                <w:rFonts w:asciiTheme="minorHAnsi" w:hAnsiTheme="minorHAnsi"/>
                <w:b/>
                <w:sz w:val="16"/>
                <w:szCs w:val="16"/>
              </w:rPr>
              <w:t xml:space="preserve"> (mm)</w:t>
            </w:r>
          </w:p>
        </w:tc>
        <w:tc>
          <w:tcPr>
            <w:tcW w:w="0" w:type="auto"/>
          </w:tcPr>
          <w:p w14:paraId="12C7E004" w14:textId="77777777" w:rsidR="00184242" w:rsidRPr="004E3491" w:rsidRDefault="00184242" w:rsidP="00DA4EF3">
            <w:pPr>
              <w:spacing w:before="40"/>
              <w:rPr>
                <w:b/>
                <w:sz w:val="16"/>
                <w:szCs w:val="16"/>
              </w:rPr>
            </w:pPr>
            <w:r w:rsidRPr="004B5D58">
              <w:rPr>
                <w:rFonts w:asciiTheme="minorHAnsi" w:hAnsiTheme="minorHAnsi"/>
                <w:b/>
                <w:sz w:val="16"/>
                <w:szCs w:val="16"/>
              </w:rPr>
              <w:t>Well capacity (</w:t>
            </w:r>
            <w:r w:rsidRPr="004E3491">
              <w:rPr>
                <w:b/>
                <w:sz w:val="16"/>
                <w:szCs w:val="16"/>
              </w:rPr>
              <w:t>μL</w:t>
            </w:r>
            <w:r w:rsidRPr="004B5D58">
              <w:rPr>
                <w:rFonts w:asciiTheme="minorHAnsi" w:hAnsiTheme="minorHAnsi"/>
                <w:b/>
                <w:sz w:val="16"/>
                <w:szCs w:val="16"/>
              </w:rPr>
              <w:t>)</w:t>
            </w:r>
          </w:p>
        </w:tc>
      </w:tr>
      <w:tr w:rsidR="00184242" w:rsidRPr="004E3491" w14:paraId="494E3882" w14:textId="77777777" w:rsidTr="00DA4EF3">
        <w:trPr>
          <w:jc w:val="center"/>
        </w:trPr>
        <w:tc>
          <w:tcPr>
            <w:tcW w:w="0" w:type="auto"/>
          </w:tcPr>
          <w:p w14:paraId="568244CE" w14:textId="77777777" w:rsidR="00184242" w:rsidRPr="004E3491" w:rsidRDefault="00184242" w:rsidP="00DA4EF3">
            <w:pPr>
              <w:spacing w:before="40"/>
              <w:rPr>
                <w:sz w:val="16"/>
                <w:szCs w:val="16"/>
              </w:rPr>
            </w:pPr>
            <w:r w:rsidRPr="004B5D58">
              <w:rPr>
                <w:rFonts w:asciiTheme="minorHAnsi" w:hAnsiTheme="minorHAnsi"/>
                <w:sz w:val="16"/>
                <w:szCs w:val="16"/>
              </w:rPr>
              <w:t>Bio-Rad Mini-Protean TGX</w:t>
            </w:r>
          </w:p>
        </w:tc>
        <w:tc>
          <w:tcPr>
            <w:tcW w:w="0" w:type="auto"/>
          </w:tcPr>
          <w:p w14:paraId="5E968074" w14:textId="77777777" w:rsidR="00184242" w:rsidRPr="004E3491" w:rsidRDefault="00184242" w:rsidP="00DA4EF3">
            <w:pPr>
              <w:spacing w:before="40"/>
              <w:rPr>
                <w:sz w:val="16"/>
                <w:szCs w:val="16"/>
              </w:rPr>
            </w:pPr>
            <w:r w:rsidRPr="004B5D58">
              <w:rPr>
                <w:rFonts w:asciiTheme="minorHAnsi" w:hAnsiTheme="minorHAnsi"/>
                <w:sz w:val="16"/>
                <w:szCs w:val="16"/>
              </w:rPr>
              <w:t>10</w:t>
            </w:r>
          </w:p>
        </w:tc>
        <w:tc>
          <w:tcPr>
            <w:tcW w:w="0" w:type="auto"/>
          </w:tcPr>
          <w:p w14:paraId="4ECAD860" w14:textId="77777777" w:rsidR="00184242" w:rsidRPr="004E3491" w:rsidRDefault="00184242" w:rsidP="00DA4EF3">
            <w:pPr>
              <w:spacing w:before="40"/>
              <w:rPr>
                <w:sz w:val="16"/>
                <w:szCs w:val="16"/>
              </w:rPr>
            </w:pPr>
            <w:r w:rsidRPr="004B5D58">
              <w:rPr>
                <w:rFonts w:asciiTheme="minorHAnsi" w:hAnsiTheme="minorHAnsi"/>
                <w:sz w:val="16"/>
                <w:szCs w:val="16"/>
              </w:rPr>
              <w:t>1</w:t>
            </w:r>
          </w:p>
        </w:tc>
        <w:tc>
          <w:tcPr>
            <w:tcW w:w="0" w:type="auto"/>
          </w:tcPr>
          <w:p w14:paraId="56DBCCD7" w14:textId="77777777" w:rsidR="00184242" w:rsidRPr="004E3491" w:rsidRDefault="00184242" w:rsidP="00DA4EF3">
            <w:pPr>
              <w:spacing w:before="40"/>
              <w:rPr>
                <w:sz w:val="16"/>
                <w:szCs w:val="16"/>
              </w:rPr>
            </w:pPr>
            <w:r w:rsidRPr="004B5D58">
              <w:rPr>
                <w:rFonts w:asciiTheme="minorHAnsi" w:hAnsiTheme="minorHAnsi"/>
                <w:sz w:val="16"/>
                <w:szCs w:val="16"/>
              </w:rPr>
              <w:t>25</w:t>
            </w:r>
          </w:p>
        </w:tc>
      </w:tr>
      <w:tr w:rsidR="00184242" w:rsidRPr="004E3491" w14:paraId="31490FDA" w14:textId="77777777" w:rsidTr="00DA4EF3">
        <w:trPr>
          <w:jc w:val="center"/>
        </w:trPr>
        <w:tc>
          <w:tcPr>
            <w:tcW w:w="0" w:type="auto"/>
          </w:tcPr>
          <w:p w14:paraId="58DABC5A" w14:textId="77777777" w:rsidR="00184242" w:rsidRPr="004E3491" w:rsidRDefault="00184242" w:rsidP="00DA4EF3">
            <w:pPr>
              <w:spacing w:before="40"/>
              <w:rPr>
                <w:sz w:val="16"/>
                <w:szCs w:val="16"/>
              </w:rPr>
            </w:pPr>
            <w:r w:rsidRPr="004B5D58">
              <w:rPr>
                <w:rFonts w:asciiTheme="minorHAnsi" w:hAnsiTheme="minorHAnsi"/>
                <w:sz w:val="16"/>
                <w:szCs w:val="16"/>
              </w:rPr>
              <w:t>Bio-Rad Mini-Protean TGX</w:t>
            </w:r>
          </w:p>
        </w:tc>
        <w:tc>
          <w:tcPr>
            <w:tcW w:w="0" w:type="auto"/>
          </w:tcPr>
          <w:p w14:paraId="5A789C77" w14:textId="77777777" w:rsidR="00184242" w:rsidRPr="004E3491" w:rsidRDefault="00184242" w:rsidP="00DA4EF3">
            <w:pPr>
              <w:spacing w:before="40"/>
              <w:rPr>
                <w:sz w:val="16"/>
                <w:szCs w:val="16"/>
              </w:rPr>
            </w:pPr>
            <w:r w:rsidRPr="004B5D58">
              <w:rPr>
                <w:rFonts w:asciiTheme="minorHAnsi" w:hAnsiTheme="minorHAnsi"/>
                <w:sz w:val="16"/>
                <w:szCs w:val="16"/>
              </w:rPr>
              <w:t>15</w:t>
            </w:r>
          </w:p>
        </w:tc>
        <w:tc>
          <w:tcPr>
            <w:tcW w:w="0" w:type="auto"/>
          </w:tcPr>
          <w:p w14:paraId="60175DEA" w14:textId="77777777" w:rsidR="00184242" w:rsidRPr="004E3491" w:rsidRDefault="00184242" w:rsidP="00DA4EF3">
            <w:pPr>
              <w:spacing w:before="40"/>
              <w:rPr>
                <w:sz w:val="16"/>
                <w:szCs w:val="16"/>
              </w:rPr>
            </w:pPr>
            <w:r w:rsidRPr="004B5D58">
              <w:rPr>
                <w:rFonts w:asciiTheme="minorHAnsi" w:hAnsiTheme="minorHAnsi"/>
                <w:sz w:val="16"/>
                <w:szCs w:val="16"/>
              </w:rPr>
              <w:t>1</w:t>
            </w:r>
          </w:p>
        </w:tc>
        <w:tc>
          <w:tcPr>
            <w:tcW w:w="0" w:type="auto"/>
          </w:tcPr>
          <w:p w14:paraId="7B7ACE4B" w14:textId="77777777" w:rsidR="00184242" w:rsidRPr="004E3491" w:rsidRDefault="00184242" w:rsidP="00DA4EF3">
            <w:pPr>
              <w:spacing w:before="40"/>
              <w:rPr>
                <w:sz w:val="16"/>
                <w:szCs w:val="16"/>
              </w:rPr>
            </w:pPr>
            <w:r w:rsidRPr="004B5D58">
              <w:rPr>
                <w:rFonts w:asciiTheme="minorHAnsi" w:hAnsiTheme="minorHAnsi"/>
                <w:sz w:val="16"/>
                <w:szCs w:val="16"/>
              </w:rPr>
              <w:t>15</w:t>
            </w:r>
          </w:p>
        </w:tc>
      </w:tr>
      <w:tr w:rsidR="00184242" w:rsidRPr="004E3491" w14:paraId="06E9B655" w14:textId="77777777" w:rsidTr="00DA4EF3">
        <w:trPr>
          <w:jc w:val="center"/>
        </w:trPr>
        <w:tc>
          <w:tcPr>
            <w:tcW w:w="0" w:type="auto"/>
          </w:tcPr>
          <w:p w14:paraId="5AF1FABB" w14:textId="77777777" w:rsidR="00184242" w:rsidRPr="004E3491" w:rsidRDefault="00184242" w:rsidP="00DA4EF3">
            <w:pPr>
              <w:spacing w:before="40"/>
              <w:rPr>
                <w:sz w:val="16"/>
                <w:szCs w:val="16"/>
              </w:rPr>
            </w:pPr>
            <w:r w:rsidRPr="004B5D58">
              <w:rPr>
                <w:rFonts w:asciiTheme="minorHAnsi" w:hAnsiTheme="minorHAnsi"/>
                <w:sz w:val="16"/>
                <w:szCs w:val="16"/>
              </w:rPr>
              <w:t xml:space="preserve">Life Technologies NuPAGE </w:t>
            </w:r>
            <w:proofErr w:type="spellStart"/>
            <w:r w:rsidRPr="004B5D58">
              <w:rPr>
                <w:rFonts w:asciiTheme="minorHAnsi" w:hAnsiTheme="minorHAnsi"/>
                <w:sz w:val="16"/>
                <w:szCs w:val="16"/>
              </w:rPr>
              <w:t>Novex</w:t>
            </w:r>
            <w:proofErr w:type="spellEnd"/>
            <w:r w:rsidRPr="004B5D58">
              <w:rPr>
                <w:rFonts w:asciiTheme="minorHAnsi" w:hAnsiTheme="minorHAnsi"/>
                <w:sz w:val="16"/>
                <w:szCs w:val="16"/>
              </w:rPr>
              <w:t xml:space="preserve"> Bis-Tris</w:t>
            </w:r>
          </w:p>
        </w:tc>
        <w:tc>
          <w:tcPr>
            <w:tcW w:w="0" w:type="auto"/>
          </w:tcPr>
          <w:p w14:paraId="102CBE4A" w14:textId="77777777" w:rsidR="00184242" w:rsidRPr="004E3491" w:rsidRDefault="00184242" w:rsidP="00DA4EF3">
            <w:pPr>
              <w:spacing w:before="40"/>
              <w:rPr>
                <w:sz w:val="16"/>
                <w:szCs w:val="16"/>
              </w:rPr>
            </w:pPr>
            <w:r w:rsidRPr="004B5D58">
              <w:rPr>
                <w:rFonts w:asciiTheme="minorHAnsi" w:hAnsiTheme="minorHAnsi"/>
                <w:sz w:val="16"/>
                <w:szCs w:val="16"/>
              </w:rPr>
              <w:t>10</w:t>
            </w:r>
          </w:p>
        </w:tc>
        <w:tc>
          <w:tcPr>
            <w:tcW w:w="0" w:type="auto"/>
          </w:tcPr>
          <w:p w14:paraId="1F8CD502" w14:textId="77777777" w:rsidR="00184242" w:rsidRPr="004E3491" w:rsidRDefault="00184242" w:rsidP="00DA4EF3">
            <w:pPr>
              <w:spacing w:before="40"/>
              <w:rPr>
                <w:sz w:val="16"/>
                <w:szCs w:val="16"/>
              </w:rPr>
            </w:pPr>
            <w:r w:rsidRPr="004B5D58">
              <w:rPr>
                <w:rFonts w:asciiTheme="minorHAnsi" w:hAnsiTheme="minorHAnsi"/>
                <w:sz w:val="16"/>
                <w:szCs w:val="16"/>
              </w:rPr>
              <w:t>1</w:t>
            </w:r>
          </w:p>
        </w:tc>
        <w:tc>
          <w:tcPr>
            <w:tcW w:w="0" w:type="auto"/>
          </w:tcPr>
          <w:p w14:paraId="78D46313" w14:textId="77777777" w:rsidR="00184242" w:rsidRPr="004E3491" w:rsidRDefault="00184242" w:rsidP="00DA4EF3">
            <w:pPr>
              <w:spacing w:before="40"/>
              <w:rPr>
                <w:sz w:val="16"/>
                <w:szCs w:val="16"/>
              </w:rPr>
            </w:pPr>
            <w:r w:rsidRPr="004B5D58">
              <w:rPr>
                <w:rFonts w:asciiTheme="minorHAnsi" w:hAnsiTheme="minorHAnsi"/>
                <w:sz w:val="16"/>
                <w:szCs w:val="16"/>
              </w:rPr>
              <w:t>25</w:t>
            </w:r>
          </w:p>
        </w:tc>
      </w:tr>
      <w:tr w:rsidR="00184242" w:rsidRPr="004E3491" w14:paraId="03394181" w14:textId="77777777" w:rsidTr="00DA4EF3">
        <w:trPr>
          <w:jc w:val="center"/>
        </w:trPr>
        <w:tc>
          <w:tcPr>
            <w:tcW w:w="0" w:type="auto"/>
          </w:tcPr>
          <w:p w14:paraId="4F049A0B" w14:textId="77777777" w:rsidR="00184242" w:rsidRPr="004E3491" w:rsidRDefault="00184242" w:rsidP="00DA4EF3">
            <w:pPr>
              <w:spacing w:before="40"/>
              <w:rPr>
                <w:sz w:val="16"/>
                <w:szCs w:val="16"/>
              </w:rPr>
            </w:pPr>
            <w:r w:rsidRPr="004B5D58">
              <w:rPr>
                <w:rFonts w:asciiTheme="minorHAnsi" w:hAnsiTheme="minorHAnsi"/>
                <w:sz w:val="16"/>
                <w:szCs w:val="16"/>
              </w:rPr>
              <w:t xml:space="preserve">Life Technologies NuPAGE </w:t>
            </w:r>
            <w:proofErr w:type="spellStart"/>
            <w:r w:rsidRPr="004B5D58">
              <w:rPr>
                <w:rFonts w:asciiTheme="minorHAnsi" w:hAnsiTheme="minorHAnsi"/>
                <w:sz w:val="16"/>
                <w:szCs w:val="16"/>
              </w:rPr>
              <w:t>Novex</w:t>
            </w:r>
            <w:proofErr w:type="spellEnd"/>
            <w:r w:rsidRPr="004B5D58">
              <w:rPr>
                <w:rFonts w:asciiTheme="minorHAnsi" w:hAnsiTheme="minorHAnsi"/>
                <w:sz w:val="16"/>
                <w:szCs w:val="16"/>
              </w:rPr>
              <w:t xml:space="preserve"> Bis-Tris</w:t>
            </w:r>
          </w:p>
        </w:tc>
        <w:tc>
          <w:tcPr>
            <w:tcW w:w="0" w:type="auto"/>
          </w:tcPr>
          <w:p w14:paraId="7E96768D" w14:textId="77777777" w:rsidR="00184242" w:rsidRPr="004E3491" w:rsidRDefault="00184242" w:rsidP="00DA4EF3">
            <w:pPr>
              <w:spacing w:before="40"/>
              <w:rPr>
                <w:sz w:val="16"/>
                <w:szCs w:val="16"/>
              </w:rPr>
            </w:pPr>
            <w:r w:rsidRPr="004B5D58">
              <w:rPr>
                <w:rFonts w:asciiTheme="minorHAnsi" w:hAnsiTheme="minorHAnsi"/>
                <w:sz w:val="16"/>
                <w:szCs w:val="16"/>
              </w:rPr>
              <w:t>10</w:t>
            </w:r>
          </w:p>
        </w:tc>
        <w:tc>
          <w:tcPr>
            <w:tcW w:w="0" w:type="auto"/>
          </w:tcPr>
          <w:p w14:paraId="6D4F0844" w14:textId="77777777" w:rsidR="00184242" w:rsidRPr="004E3491" w:rsidRDefault="00184242" w:rsidP="00DA4EF3">
            <w:pPr>
              <w:spacing w:before="40"/>
              <w:rPr>
                <w:sz w:val="16"/>
                <w:szCs w:val="16"/>
              </w:rPr>
            </w:pPr>
            <w:r w:rsidRPr="004B5D58">
              <w:rPr>
                <w:rFonts w:asciiTheme="minorHAnsi" w:hAnsiTheme="minorHAnsi"/>
                <w:sz w:val="16"/>
                <w:szCs w:val="16"/>
              </w:rPr>
              <w:t>1.5</w:t>
            </w:r>
          </w:p>
        </w:tc>
        <w:tc>
          <w:tcPr>
            <w:tcW w:w="0" w:type="auto"/>
          </w:tcPr>
          <w:p w14:paraId="0BFCFB16" w14:textId="77777777" w:rsidR="00184242" w:rsidRPr="004E3491" w:rsidRDefault="00184242" w:rsidP="00DA4EF3">
            <w:pPr>
              <w:spacing w:before="40"/>
              <w:rPr>
                <w:sz w:val="16"/>
                <w:szCs w:val="16"/>
              </w:rPr>
            </w:pPr>
            <w:r w:rsidRPr="004B5D58">
              <w:rPr>
                <w:rFonts w:asciiTheme="minorHAnsi" w:hAnsiTheme="minorHAnsi"/>
                <w:sz w:val="16"/>
                <w:szCs w:val="16"/>
              </w:rPr>
              <w:t>37</w:t>
            </w:r>
          </w:p>
        </w:tc>
      </w:tr>
      <w:tr w:rsidR="00184242" w:rsidRPr="004E3491" w14:paraId="78E38FC5" w14:textId="77777777" w:rsidTr="00DA4EF3">
        <w:trPr>
          <w:jc w:val="center"/>
        </w:trPr>
        <w:tc>
          <w:tcPr>
            <w:tcW w:w="0" w:type="auto"/>
          </w:tcPr>
          <w:p w14:paraId="4692A26B" w14:textId="77777777" w:rsidR="00184242" w:rsidRPr="004E3491" w:rsidRDefault="00184242" w:rsidP="00DA4EF3">
            <w:pPr>
              <w:spacing w:before="40"/>
              <w:rPr>
                <w:sz w:val="16"/>
                <w:szCs w:val="16"/>
              </w:rPr>
            </w:pPr>
            <w:r w:rsidRPr="004B5D58">
              <w:rPr>
                <w:rFonts w:asciiTheme="minorHAnsi" w:hAnsiTheme="minorHAnsi"/>
                <w:sz w:val="16"/>
                <w:szCs w:val="16"/>
              </w:rPr>
              <w:t xml:space="preserve">Life Technologies NuPAGE </w:t>
            </w:r>
            <w:proofErr w:type="spellStart"/>
            <w:r w:rsidRPr="004B5D58">
              <w:rPr>
                <w:rFonts w:asciiTheme="minorHAnsi" w:hAnsiTheme="minorHAnsi"/>
                <w:sz w:val="16"/>
                <w:szCs w:val="16"/>
              </w:rPr>
              <w:t>Novex</w:t>
            </w:r>
            <w:proofErr w:type="spellEnd"/>
            <w:r w:rsidRPr="004B5D58">
              <w:rPr>
                <w:rFonts w:asciiTheme="minorHAnsi" w:hAnsiTheme="minorHAnsi"/>
                <w:sz w:val="16"/>
                <w:szCs w:val="16"/>
              </w:rPr>
              <w:t xml:space="preserve"> Bis-Tris</w:t>
            </w:r>
          </w:p>
        </w:tc>
        <w:tc>
          <w:tcPr>
            <w:tcW w:w="0" w:type="auto"/>
          </w:tcPr>
          <w:p w14:paraId="026DB154" w14:textId="77777777" w:rsidR="00184242" w:rsidRPr="004E3491" w:rsidRDefault="00184242" w:rsidP="00DA4EF3">
            <w:pPr>
              <w:spacing w:before="40"/>
              <w:rPr>
                <w:sz w:val="16"/>
                <w:szCs w:val="16"/>
              </w:rPr>
            </w:pPr>
            <w:r w:rsidRPr="004B5D58">
              <w:rPr>
                <w:rFonts w:asciiTheme="minorHAnsi" w:hAnsiTheme="minorHAnsi"/>
                <w:sz w:val="16"/>
                <w:szCs w:val="16"/>
              </w:rPr>
              <w:t>15</w:t>
            </w:r>
          </w:p>
        </w:tc>
        <w:tc>
          <w:tcPr>
            <w:tcW w:w="0" w:type="auto"/>
          </w:tcPr>
          <w:p w14:paraId="45388E73" w14:textId="77777777" w:rsidR="00184242" w:rsidRPr="004E3491" w:rsidRDefault="00184242" w:rsidP="00DA4EF3">
            <w:pPr>
              <w:spacing w:before="40"/>
              <w:rPr>
                <w:sz w:val="16"/>
                <w:szCs w:val="16"/>
              </w:rPr>
            </w:pPr>
            <w:r w:rsidRPr="004B5D58">
              <w:rPr>
                <w:rFonts w:asciiTheme="minorHAnsi" w:hAnsiTheme="minorHAnsi"/>
                <w:sz w:val="16"/>
                <w:szCs w:val="16"/>
              </w:rPr>
              <w:t>1</w:t>
            </w:r>
          </w:p>
        </w:tc>
        <w:tc>
          <w:tcPr>
            <w:tcW w:w="0" w:type="auto"/>
          </w:tcPr>
          <w:p w14:paraId="25BDAEB1" w14:textId="77777777" w:rsidR="00184242" w:rsidRPr="004E3491" w:rsidRDefault="00184242" w:rsidP="00DA4EF3">
            <w:pPr>
              <w:spacing w:before="40"/>
              <w:rPr>
                <w:sz w:val="16"/>
                <w:szCs w:val="16"/>
              </w:rPr>
            </w:pPr>
            <w:r w:rsidRPr="004B5D58">
              <w:rPr>
                <w:rFonts w:asciiTheme="minorHAnsi" w:hAnsiTheme="minorHAnsi"/>
                <w:sz w:val="16"/>
                <w:szCs w:val="16"/>
              </w:rPr>
              <w:t>15</w:t>
            </w:r>
          </w:p>
        </w:tc>
      </w:tr>
      <w:tr w:rsidR="00184242" w:rsidRPr="004E3491" w14:paraId="14207D7E" w14:textId="77777777" w:rsidTr="00DA4EF3">
        <w:trPr>
          <w:jc w:val="center"/>
        </w:trPr>
        <w:tc>
          <w:tcPr>
            <w:tcW w:w="0" w:type="auto"/>
          </w:tcPr>
          <w:p w14:paraId="4D0F5FBE" w14:textId="77777777" w:rsidR="00184242" w:rsidRPr="004E3491" w:rsidRDefault="00184242" w:rsidP="00DA4EF3">
            <w:pPr>
              <w:spacing w:before="40"/>
              <w:rPr>
                <w:sz w:val="16"/>
                <w:szCs w:val="16"/>
              </w:rPr>
            </w:pPr>
            <w:r w:rsidRPr="004B5D58">
              <w:rPr>
                <w:rFonts w:asciiTheme="minorHAnsi" w:hAnsiTheme="minorHAnsi"/>
                <w:sz w:val="16"/>
                <w:szCs w:val="16"/>
              </w:rPr>
              <w:t xml:space="preserve">Life Technologies NuPAGE </w:t>
            </w:r>
            <w:proofErr w:type="spellStart"/>
            <w:r w:rsidRPr="004B5D58">
              <w:rPr>
                <w:rFonts w:asciiTheme="minorHAnsi" w:hAnsiTheme="minorHAnsi"/>
                <w:sz w:val="16"/>
                <w:szCs w:val="16"/>
              </w:rPr>
              <w:t>Novex</w:t>
            </w:r>
            <w:proofErr w:type="spellEnd"/>
            <w:r w:rsidRPr="004B5D58">
              <w:rPr>
                <w:rFonts w:asciiTheme="minorHAnsi" w:hAnsiTheme="minorHAnsi"/>
                <w:sz w:val="16"/>
                <w:szCs w:val="16"/>
              </w:rPr>
              <w:t xml:space="preserve"> Bis-Tris</w:t>
            </w:r>
          </w:p>
        </w:tc>
        <w:tc>
          <w:tcPr>
            <w:tcW w:w="0" w:type="auto"/>
          </w:tcPr>
          <w:p w14:paraId="61D8DA82" w14:textId="77777777" w:rsidR="00184242" w:rsidRPr="004E3491" w:rsidRDefault="00184242" w:rsidP="00DA4EF3">
            <w:pPr>
              <w:spacing w:before="40"/>
              <w:rPr>
                <w:sz w:val="16"/>
                <w:szCs w:val="16"/>
              </w:rPr>
            </w:pPr>
            <w:r w:rsidRPr="004B5D58">
              <w:rPr>
                <w:rFonts w:asciiTheme="minorHAnsi" w:hAnsiTheme="minorHAnsi"/>
                <w:sz w:val="16"/>
                <w:szCs w:val="16"/>
              </w:rPr>
              <w:t>15</w:t>
            </w:r>
          </w:p>
        </w:tc>
        <w:tc>
          <w:tcPr>
            <w:tcW w:w="0" w:type="auto"/>
          </w:tcPr>
          <w:p w14:paraId="574388F0" w14:textId="77777777" w:rsidR="00184242" w:rsidRPr="004E3491" w:rsidRDefault="00184242" w:rsidP="00DA4EF3">
            <w:pPr>
              <w:spacing w:before="40"/>
              <w:rPr>
                <w:sz w:val="16"/>
                <w:szCs w:val="16"/>
              </w:rPr>
            </w:pPr>
            <w:r w:rsidRPr="004B5D58">
              <w:rPr>
                <w:rFonts w:asciiTheme="minorHAnsi" w:hAnsiTheme="minorHAnsi"/>
                <w:sz w:val="16"/>
                <w:szCs w:val="16"/>
              </w:rPr>
              <w:t>1.5</w:t>
            </w:r>
          </w:p>
        </w:tc>
        <w:tc>
          <w:tcPr>
            <w:tcW w:w="0" w:type="auto"/>
          </w:tcPr>
          <w:p w14:paraId="54E9459D" w14:textId="77777777" w:rsidR="00184242" w:rsidRPr="004E3491" w:rsidRDefault="00184242" w:rsidP="00DA4EF3">
            <w:pPr>
              <w:spacing w:before="40"/>
              <w:rPr>
                <w:sz w:val="16"/>
                <w:szCs w:val="16"/>
              </w:rPr>
            </w:pPr>
            <w:r w:rsidRPr="004B5D58">
              <w:rPr>
                <w:rFonts w:asciiTheme="minorHAnsi" w:hAnsiTheme="minorHAnsi"/>
                <w:sz w:val="16"/>
                <w:szCs w:val="16"/>
              </w:rPr>
              <w:t>25</w:t>
            </w:r>
          </w:p>
        </w:tc>
      </w:tr>
      <w:tr w:rsidR="00184242" w:rsidRPr="004B5D58" w14:paraId="6F306406" w14:textId="77777777" w:rsidTr="00DA4EF3">
        <w:trPr>
          <w:jc w:val="center"/>
        </w:trPr>
        <w:tc>
          <w:tcPr>
            <w:tcW w:w="0" w:type="auto"/>
          </w:tcPr>
          <w:p w14:paraId="3D7AFC00" w14:textId="77777777" w:rsidR="00184242" w:rsidRPr="004E3491" w:rsidRDefault="00184242" w:rsidP="00DA4EF3">
            <w:pPr>
              <w:spacing w:before="40"/>
              <w:rPr>
                <w:sz w:val="16"/>
                <w:szCs w:val="16"/>
              </w:rPr>
            </w:pPr>
            <w:r w:rsidRPr="004B5D58">
              <w:rPr>
                <w:rFonts w:asciiTheme="minorHAnsi" w:hAnsiTheme="minorHAnsi"/>
                <w:sz w:val="16"/>
                <w:szCs w:val="16"/>
              </w:rPr>
              <w:t xml:space="preserve">Life Technologies NuPAGE </w:t>
            </w:r>
            <w:proofErr w:type="spellStart"/>
            <w:r w:rsidRPr="004B5D58">
              <w:rPr>
                <w:rFonts w:asciiTheme="minorHAnsi" w:hAnsiTheme="minorHAnsi"/>
                <w:sz w:val="16"/>
                <w:szCs w:val="16"/>
              </w:rPr>
              <w:t>Novex</w:t>
            </w:r>
            <w:proofErr w:type="spellEnd"/>
            <w:r w:rsidRPr="004B5D58">
              <w:rPr>
                <w:rFonts w:asciiTheme="minorHAnsi" w:hAnsiTheme="minorHAnsi"/>
                <w:sz w:val="16"/>
                <w:szCs w:val="16"/>
              </w:rPr>
              <w:t xml:space="preserve"> Bis-Tris</w:t>
            </w:r>
          </w:p>
        </w:tc>
        <w:tc>
          <w:tcPr>
            <w:tcW w:w="0" w:type="auto"/>
          </w:tcPr>
          <w:p w14:paraId="322272CE" w14:textId="77777777" w:rsidR="00184242" w:rsidRDefault="00184242" w:rsidP="00DA4EF3">
            <w:pPr>
              <w:spacing w:before="40"/>
              <w:rPr>
                <w:sz w:val="16"/>
                <w:szCs w:val="16"/>
              </w:rPr>
            </w:pPr>
            <w:r w:rsidRPr="004B5D58">
              <w:rPr>
                <w:rFonts w:asciiTheme="minorHAnsi" w:hAnsiTheme="minorHAnsi"/>
                <w:sz w:val="16"/>
                <w:szCs w:val="16"/>
              </w:rPr>
              <w:t>20</w:t>
            </w:r>
          </w:p>
        </w:tc>
        <w:tc>
          <w:tcPr>
            <w:tcW w:w="0" w:type="auto"/>
          </w:tcPr>
          <w:p w14:paraId="6E9B0467" w14:textId="77777777" w:rsidR="00184242" w:rsidRDefault="00184242" w:rsidP="00DA4EF3">
            <w:pPr>
              <w:spacing w:before="40"/>
              <w:rPr>
                <w:sz w:val="16"/>
                <w:szCs w:val="16"/>
              </w:rPr>
            </w:pPr>
            <w:r w:rsidRPr="004B5D58">
              <w:rPr>
                <w:rFonts w:asciiTheme="minorHAnsi" w:hAnsiTheme="minorHAnsi"/>
                <w:sz w:val="16"/>
                <w:szCs w:val="16"/>
              </w:rPr>
              <w:t>1</w:t>
            </w:r>
          </w:p>
        </w:tc>
        <w:tc>
          <w:tcPr>
            <w:tcW w:w="0" w:type="auto"/>
          </w:tcPr>
          <w:p w14:paraId="4C04CCC4" w14:textId="77777777" w:rsidR="00184242" w:rsidRPr="004B5D58" w:rsidRDefault="00184242" w:rsidP="00DA4EF3">
            <w:pPr>
              <w:spacing w:before="40"/>
              <w:rPr>
                <w:rFonts w:asciiTheme="minorHAnsi" w:hAnsiTheme="minorHAnsi"/>
                <w:sz w:val="16"/>
                <w:szCs w:val="16"/>
              </w:rPr>
            </w:pPr>
            <w:r w:rsidRPr="004B5D58">
              <w:rPr>
                <w:rFonts w:asciiTheme="minorHAnsi" w:hAnsiTheme="minorHAnsi"/>
                <w:sz w:val="16"/>
                <w:szCs w:val="16"/>
              </w:rPr>
              <w:t>25</w:t>
            </w:r>
          </w:p>
        </w:tc>
      </w:tr>
    </w:tbl>
    <w:p w14:paraId="4F1F67A3" w14:textId="77777777" w:rsidR="00184242" w:rsidRPr="00184242" w:rsidRDefault="00184242" w:rsidP="00184242">
      <w:pPr>
        <w:rPr>
          <w:b/>
          <w:u w:val="single"/>
        </w:rPr>
      </w:pPr>
    </w:p>
    <w:p w14:paraId="79895846" w14:textId="77777777" w:rsidR="00184242" w:rsidRPr="00184242" w:rsidRDefault="00184242" w:rsidP="001D4272">
      <w:pPr>
        <w:pStyle w:val="ListParagraph"/>
        <w:numPr>
          <w:ilvl w:val="1"/>
          <w:numId w:val="20"/>
        </w:numPr>
        <w:rPr>
          <w:b/>
        </w:rPr>
      </w:pPr>
      <w:r w:rsidRPr="00184242">
        <w:t>Pipette samples the same way for each well. Dispense sample slowly and allow to settle in well.</w:t>
      </w:r>
      <w:r w:rsidRPr="00184242">
        <w:rPr>
          <w:b/>
        </w:rPr>
        <w:t xml:space="preserve"> </w:t>
      </w:r>
      <w:r w:rsidRPr="00184242">
        <w:t xml:space="preserve">Only dispense to first stop. Do not puncture the well. Shift tubes up or over in rack after loading to keep track. For best results, load sample buffer in empty wells. </w:t>
      </w:r>
    </w:p>
    <w:p w14:paraId="250C763C" w14:textId="77777777" w:rsidR="00184242" w:rsidRPr="00184242" w:rsidRDefault="00184242" w:rsidP="001D4272">
      <w:pPr>
        <w:pStyle w:val="ListParagraph"/>
        <w:numPr>
          <w:ilvl w:val="1"/>
          <w:numId w:val="20"/>
        </w:numPr>
        <w:rPr>
          <w:u w:val="single"/>
        </w:rPr>
      </w:pPr>
      <w:r w:rsidRPr="00184242">
        <w:t>Use 10 or 200 μL tips. Gel loading tips can be difficult to use. Sorenson barrier tips are too thick. Lower chair and elevate electrophoresis cell to make loading easier.</w:t>
      </w:r>
    </w:p>
    <w:p w14:paraId="6A209890" w14:textId="77777777" w:rsidR="00184242" w:rsidRPr="00184242" w:rsidRDefault="00184242" w:rsidP="001D4272">
      <w:pPr>
        <w:pStyle w:val="ListParagraph"/>
        <w:numPr>
          <w:ilvl w:val="1"/>
          <w:numId w:val="20"/>
        </w:numPr>
      </w:pPr>
      <w:r w:rsidRPr="00184242">
        <w:t>Load 10-50 μg total protein, 10-100 ng purified protein.</w:t>
      </w:r>
      <w:r w:rsidRPr="00184242">
        <w:rPr>
          <w:b/>
        </w:rPr>
        <w:t xml:space="preserve"> </w:t>
      </w:r>
    </w:p>
    <w:p w14:paraId="7F89B210" w14:textId="77777777" w:rsidR="00184242" w:rsidRPr="00184242" w:rsidRDefault="00184242" w:rsidP="001D4272">
      <w:pPr>
        <w:pStyle w:val="ListParagraph"/>
        <w:numPr>
          <w:ilvl w:val="1"/>
          <w:numId w:val="20"/>
        </w:numPr>
        <w:rPr>
          <w:b/>
        </w:rPr>
      </w:pPr>
      <w:r w:rsidRPr="00184242">
        <w:rPr>
          <w:b/>
        </w:rPr>
        <w:t>1 mm gels hold less sample, but transfer more easily than 1.5 mm.</w:t>
      </w:r>
    </w:p>
    <w:p w14:paraId="60810346" w14:textId="77777777" w:rsidR="00184242" w:rsidRPr="00184242" w:rsidRDefault="00184242" w:rsidP="001D4272">
      <w:pPr>
        <w:pStyle w:val="ListParagraph"/>
        <w:numPr>
          <w:ilvl w:val="0"/>
          <w:numId w:val="20"/>
        </w:numPr>
        <w:rPr>
          <w:b/>
          <w:bCs/>
        </w:rPr>
      </w:pPr>
      <w:r w:rsidRPr="00184242">
        <w:rPr>
          <w:b/>
        </w:rPr>
        <w:t xml:space="preserve">Fill the lower buffer chamber with 1x MOPS SDS running buffer </w:t>
      </w:r>
      <w:r w:rsidRPr="00184242">
        <w:rPr>
          <w:b/>
          <w:u w:val="single"/>
        </w:rPr>
        <w:t>after</w:t>
      </w:r>
      <w:r w:rsidRPr="00184242">
        <w:rPr>
          <w:b/>
        </w:rPr>
        <w:t xml:space="preserve"> loading samples.</w:t>
      </w:r>
    </w:p>
    <w:p w14:paraId="5067912F" w14:textId="77777777" w:rsidR="00184242" w:rsidRPr="00184242" w:rsidRDefault="00184242" w:rsidP="001D4272">
      <w:pPr>
        <w:pStyle w:val="ListParagraph"/>
        <w:numPr>
          <w:ilvl w:val="1"/>
          <w:numId w:val="20"/>
        </w:numPr>
        <w:rPr>
          <w:bCs/>
        </w:rPr>
      </w:pPr>
      <w:proofErr w:type="spellStart"/>
      <w:r w:rsidRPr="00184242">
        <w:rPr>
          <w:bCs/>
        </w:rPr>
        <w:t>XCell</w:t>
      </w:r>
      <w:proofErr w:type="spellEnd"/>
      <w:r w:rsidRPr="00184242">
        <w:rPr>
          <w:bCs/>
        </w:rPr>
        <w:t xml:space="preserve"> mini cell: </w:t>
      </w:r>
      <w:r w:rsidRPr="00184242">
        <w:t>600 mL</w:t>
      </w:r>
    </w:p>
    <w:p w14:paraId="3039A279" w14:textId="77777777" w:rsidR="00184242" w:rsidRPr="00184242" w:rsidRDefault="00184242" w:rsidP="001D4272">
      <w:pPr>
        <w:pStyle w:val="ListParagraph"/>
        <w:numPr>
          <w:ilvl w:val="1"/>
          <w:numId w:val="20"/>
        </w:numPr>
        <w:rPr>
          <w:bCs/>
        </w:rPr>
      </w:pPr>
      <w:r w:rsidRPr="00184242">
        <w:t>XCell4 midi cell: 1 gel 540 mL, 2 gels 560 mL, 3 gels 680 mL, 4 gels 700 mL</w:t>
      </w:r>
    </w:p>
    <w:p w14:paraId="2E1AD31A" w14:textId="77777777" w:rsidR="00184242" w:rsidRPr="00184242" w:rsidRDefault="00184242" w:rsidP="001D4272">
      <w:pPr>
        <w:pStyle w:val="ListParagraph"/>
        <w:numPr>
          <w:ilvl w:val="0"/>
          <w:numId w:val="20"/>
        </w:numPr>
        <w:rPr>
          <w:u w:val="single"/>
        </w:rPr>
      </w:pPr>
      <w:r w:rsidRPr="00184242">
        <w:rPr>
          <w:b/>
        </w:rPr>
        <w:t>Secure the lid on top of the tank.</w:t>
      </w:r>
      <w:r w:rsidRPr="00184242">
        <w:t xml:space="preserve"> Make sure the lid is firmly in place and the clear plastic tabs on either side (next to the banana plugs) are sticking up.</w:t>
      </w:r>
    </w:p>
    <w:p w14:paraId="3EB9EEB5" w14:textId="08341221" w:rsidR="007F47D8" w:rsidRDefault="00184242" w:rsidP="00184242">
      <w:pPr>
        <w:pStyle w:val="Heading2"/>
      </w:pPr>
      <w:r>
        <w:t>Electrophoresis</w:t>
      </w:r>
    </w:p>
    <w:p w14:paraId="7F786E6E" w14:textId="77777777" w:rsidR="00184242" w:rsidRPr="00184242" w:rsidRDefault="00184242" w:rsidP="001D4272">
      <w:pPr>
        <w:pStyle w:val="ListParagraph"/>
        <w:numPr>
          <w:ilvl w:val="0"/>
          <w:numId w:val="21"/>
        </w:numPr>
        <w:rPr>
          <w:u w:val="single"/>
        </w:rPr>
      </w:pPr>
      <w:r w:rsidRPr="00184242">
        <w:t>Insert the electrical leads into the power supply. Check that they are securely inserted.</w:t>
      </w:r>
    </w:p>
    <w:p w14:paraId="4A316AE6" w14:textId="77777777" w:rsidR="00184242" w:rsidRPr="00184242" w:rsidRDefault="00184242" w:rsidP="001D4272">
      <w:pPr>
        <w:pStyle w:val="ListParagraph"/>
        <w:numPr>
          <w:ilvl w:val="0"/>
          <w:numId w:val="21"/>
        </w:numPr>
        <w:rPr>
          <w:u w:val="single"/>
        </w:rPr>
      </w:pPr>
      <w:r w:rsidRPr="00184242">
        <w:t>Set power supply.</w:t>
      </w:r>
    </w:p>
    <w:p w14:paraId="64DECA8D" w14:textId="77777777" w:rsidR="00184242" w:rsidRPr="00184242" w:rsidRDefault="00184242" w:rsidP="001D4272">
      <w:pPr>
        <w:pStyle w:val="ListParagraph"/>
        <w:numPr>
          <w:ilvl w:val="1"/>
          <w:numId w:val="21"/>
        </w:numPr>
        <w:rPr>
          <w:b/>
          <w:u w:val="single"/>
        </w:rPr>
      </w:pPr>
      <w:r w:rsidRPr="00184242">
        <w:rPr>
          <w:b/>
        </w:rPr>
        <w:t xml:space="preserve">NuPAGE </w:t>
      </w:r>
      <w:proofErr w:type="spellStart"/>
      <w:r w:rsidRPr="00184242">
        <w:rPr>
          <w:b/>
        </w:rPr>
        <w:t>XCell</w:t>
      </w:r>
      <w:proofErr w:type="spellEnd"/>
      <w:r w:rsidRPr="00184242">
        <w:rPr>
          <w:b/>
        </w:rPr>
        <w:t xml:space="preserve"> SureLock system: 150 V 75 min or 110 V for longer</w:t>
      </w:r>
    </w:p>
    <w:p w14:paraId="520D6A9F" w14:textId="77777777" w:rsidR="00184242" w:rsidRPr="00184242" w:rsidRDefault="00184242" w:rsidP="001D4272">
      <w:pPr>
        <w:pStyle w:val="ListParagraph"/>
        <w:numPr>
          <w:ilvl w:val="1"/>
          <w:numId w:val="21"/>
        </w:numPr>
        <w:rPr>
          <w:u w:val="single"/>
        </w:rPr>
      </w:pPr>
      <w:r w:rsidRPr="00184242">
        <w:t xml:space="preserve">Bio-Rad Mini-Protean Tetra Cell with tris-glycine gels: 200 V 20-35 min </w:t>
      </w:r>
    </w:p>
    <w:p w14:paraId="67C04913" w14:textId="77777777" w:rsidR="00184242" w:rsidRPr="00184242" w:rsidRDefault="00184242" w:rsidP="001D4272">
      <w:pPr>
        <w:pStyle w:val="ListParagraph"/>
        <w:numPr>
          <w:ilvl w:val="1"/>
          <w:numId w:val="21"/>
        </w:numPr>
        <w:rPr>
          <w:u w:val="single"/>
        </w:rPr>
      </w:pPr>
      <w:r w:rsidRPr="00184242">
        <w:t>Hand-cast gels: 70V 15 min until dye front passes stacking gel, then 90V to bottom of gel.</w:t>
      </w:r>
    </w:p>
    <w:p w14:paraId="56C04CA5" w14:textId="77777777" w:rsidR="00184242" w:rsidRPr="00184242" w:rsidRDefault="00184242" w:rsidP="001D4272">
      <w:pPr>
        <w:pStyle w:val="ListParagraph"/>
        <w:numPr>
          <w:ilvl w:val="1"/>
          <w:numId w:val="21"/>
        </w:numPr>
      </w:pPr>
      <w:r w:rsidRPr="00184242">
        <w:t>Ice can be helpful because the buffer will get hot.</w:t>
      </w:r>
    </w:p>
    <w:p w14:paraId="2A49419D" w14:textId="77777777" w:rsidR="00184242" w:rsidRPr="00184242" w:rsidRDefault="00184242" w:rsidP="001D4272">
      <w:pPr>
        <w:pStyle w:val="ListParagraph"/>
        <w:numPr>
          <w:ilvl w:val="0"/>
          <w:numId w:val="21"/>
        </w:numPr>
        <w:rPr>
          <w:u w:val="single"/>
        </w:rPr>
      </w:pPr>
      <w:r w:rsidRPr="00184242">
        <w:t xml:space="preserve">Start power supply. </w:t>
      </w:r>
      <w:r w:rsidRPr="00184242">
        <w:rPr>
          <w:b/>
        </w:rPr>
        <w:t>Stop electrophoresis when the dye front reaches bottom of gel.</w:t>
      </w:r>
    </w:p>
    <w:p w14:paraId="5766FE8C" w14:textId="77777777" w:rsidR="00184242" w:rsidRPr="00184242" w:rsidRDefault="00184242" w:rsidP="001D4272">
      <w:pPr>
        <w:pStyle w:val="ListParagraph"/>
        <w:numPr>
          <w:ilvl w:val="0"/>
          <w:numId w:val="21"/>
        </w:numPr>
        <w:rPr>
          <w:b/>
        </w:rPr>
      </w:pPr>
      <w:r w:rsidRPr="00184242">
        <w:rPr>
          <w:b/>
        </w:rPr>
        <w:t>Refrigerate or freeze samples in case you need to re-run them.</w:t>
      </w:r>
    </w:p>
    <w:p w14:paraId="25402AE3" w14:textId="77777777" w:rsidR="00184242" w:rsidRPr="00184242" w:rsidRDefault="00184242" w:rsidP="001D4272">
      <w:pPr>
        <w:pStyle w:val="ListParagraph"/>
        <w:numPr>
          <w:ilvl w:val="0"/>
          <w:numId w:val="21"/>
        </w:numPr>
        <w:rPr>
          <w:b/>
        </w:rPr>
      </w:pPr>
      <w:r w:rsidRPr="00184242">
        <w:rPr>
          <w:b/>
        </w:rPr>
        <w:t>Remove Gels</w:t>
      </w:r>
    </w:p>
    <w:p w14:paraId="29B9FAC4" w14:textId="77777777" w:rsidR="00184242" w:rsidRPr="00184242" w:rsidRDefault="00184242" w:rsidP="001D4272">
      <w:pPr>
        <w:pStyle w:val="ListParagraph"/>
        <w:numPr>
          <w:ilvl w:val="1"/>
          <w:numId w:val="21"/>
        </w:numPr>
        <w:rPr>
          <w:u w:val="single"/>
        </w:rPr>
      </w:pPr>
      <w:r w:rsidRPr="00184242">
        <w:t xml:space="preserve">After electrophoresis run is complete, turn off power supply and disconnect electrical leads. </w:t>
      </w:r>
    </w:p>
    <w:p w14:paraId="5ED602CC" w14:textId="77777777" w:rsidR="00184242" w:rsidRPr="00184242" w:rsidRDefault="00184242" w:rsidP="001D4272">
      <w:pPr>
        <w:pStyle w:val="ListParagraph"/>
        <w:numPr>
          <w:ilvl w:val="1"/>
          <w:numId w:val="21"/>
        </w:numPr>
        <w:rPr>
          <w:u w:val="single"/>
        </w:rPr>
      </w:pPr>
      <w:r w:rsidRPr="00184242">
        <w:t xml:space="preserve">Discard running buffer from the modules. You can save and re-use buffer from the tank with the Mini-Protean system. This is not possible with the </w:t>
      </w:r>
      <w:proofErr w:type="spellStart"/>
      <w:r w:rsidRPr="00184242">
        <w:t>XCell</w:t>
      </w:r>
      <w:proofErr w:type="spellEnd"/>
      <w:r w:rsidRPr="00184242">
        <w:t xml:space="preserve"> SureLock system because the upper buffer chamber will leak as soon as you release the gel tension wedge.</w:t>
      </w:r>
    </w:p>
    <w:p w14:paraId="533644E5" w14:textId="77777777" w:rsidR="00184242" w:rsidRPr="00184242" w:rsidRDefault="00184242" w:rsidP="001D4272">
      <w:pPr>
        <w:pStyle w:val="ListParagraph"/>
        <w:numPr>
          <w:ilvl w:val="1"/>
          <w:numId w:val="21"/>
        </w:numPr>
        <w:rPr>
          <w:u w:val="single"/>
        </w:rPr>
      </w:pPr>
      <w:r w:rsidRPr="00184242">
        <w:t>Break open gel cassettes with gel opening lever. Remove tall plate, and leave gels on short plates. If gels remain on tall plate, carefully separate with a gel lifter and place on short plate.</w:t>
      </w:r>
    </w:p>
    <w:p w14:paraId="63FDD789" w14:textId="77777777" w:rsidR="00184242" w:rsidRPr="00184242" w:rsidRDefault="00184242" w:rsidP="001D4272">
      <w:pPr>
        <w:pStyle w:val="ListParagraph"/>
        <w:numPr>
          <w:ilvl w:val="1"/>
          <w:numId w:val="21"/>
        </w:numPr>
      </w:pPr>
      <w:r w:rsidRPr="00184242">
        <w:t>Cut off the wells and bottom end of the gel while it is on the short plate.</w:t>
      </w:r>
    </w:p>
    <w:p w14:paraId="1C429483" w14:textId="77777777" w:rsidR="00184242" w:rsidRPr="00184242" w:rsidRDefault="00184242" w:rsidP="001D4272">
      <w:pPr>
        <w:pStyle w:val="ListParagraph"/>
        <w:numPr>
          <w:ilvl w:val="1"/>
          <w:numId w:val="21"/>
        </w:numPr>
      </w:pPr>
      <w:r w:rsidRPr="00184242">
        <w:t>Notch top right of gel (above last well) for orientation.</w:t>
      </w:r>
    </w:p>
    <w:p w14:paraId="41A21CF4" w14:textId="43269126" w:rsidR="00184242" w:rsidRPr="00F25CCD" w:rsidRDefault="00184242" w:rsidP="001D4272">
      <w:pPr>
        <w:pStyle w:val="ListParagraph"/>
        <w:numPr>
          <w:ilvl w:val="1"/>
          <w:numId w:val="21"/>
        </w:numPr>
        <w:rPr>
          <w:u w:val="single"/>
        </w:rPr>
      </w:pPr>
      <w:r w:rsidRPr="00184242">
        <w:t>Clean the electrophoresis modules and tank with di-H</w:t>
      </w:r>
      <w:r w:rsidRPr="00184242">
        <w:rPr>
          <w:vertAlign w:val="subscript"/>
        </w:rPr>
        <w:t>2</w:t>
      </w:r>
      <w:r w:rsidRPr="00184242">
        <w:t>O.</w:t>
      </w:r>
    </w:p>
    <w:p w14:paraId="5A94D32E" w14:textId="77777777" w:rsidR="00F25CCD" w:rsidRDefault="00F25CCD">
      <w:pPr>
        <w:rPr>
          <w:rFonts w:asciiTheme="majorHAnsi" w:eastAsiaTheme="majorEastAsia" w:hAnsiTheme="majorHAnsi" w:cstheme="majorBidi"/>
          <w:color w:val="2E74B5" w:themeColor="accent1" w:themeShade="BF"/>
          <w:sz w:val="26"/>
          <w:szCs w:val="26"/>
        </w:rPr>
      </w:pPr>
      <w:r>
        <w:br w:type="page"/>
      </w:r>
    </w:p>
    <w:p w14:paraId="03E62B45" w14:textId="1DCBFA2F" w:rsidR="00F25CCD" w:rsidRDefault="00F25CCD" w:rsidP="00F25CCD">
      <w:pPr>
        <w:pStyle w:val="Heading2"/>
      </w:pPr>
      <w:r>
        <w:lastRenderedPageBreak/>
        <w:t>Protein standards</w:t>
      </w:r>
    </w:p>
    <w:p w14:paraId="35498CA8" w14:textId="6368C419" w:rsidR="00F25CCD" w:rsidRPr="00F25CCD" w:rsidRDefault="00F25CCD" w:rsidP="00F25CCD">
      <w:r>
        <w:rPr>
          <w:noProof/>
        </w:rPr>
        <mc:AlternateContent>
          <mc:Choice Requires="wpg">
            <w:drawing>
              <wp:anchor distT="0" distB="0" distL="114300" distR="114300" simplePos="0" relativeHeight="251665408" behindDoc="0" locked="0" layoutInCell="1" allowOverlap="1" wp14:anchorId="4537CC06" wp14:editId="7E61C54B">
                <wp:simplePos x="0" y="0"/>
                <wp:positionH relativeFrom="margin">
                  <wp:align>center</wp:align>
                </wp:positionH>
                <wp:positionV relativeFrom="paragraph">
                  <wp:posOffset>146685</wp:posOffset>
                </wp:positionV>
                <wp:extent cx="5931535" cy="7882467"/>
                <wp:effectExtent l="0" t="0" r="12065" b="0"/>
                <wp:wrapThrough wrapText="bothSides">
                  <wp:wrapPolygon edited="0">
                    <wp:start x="0" y="0"/>
                    <wp:lineTo x="0" y="14060"/>
                    <wp:lineTo x="2035" y="14478"/>
                    <wp:lineTo x="2035" y="21508"/>
                    <wp:lineTo x="19517" y="21508"/>
                    <wp:lineTo x="19702" y="14130"/>
                    <wp:lineTo x="19239" y="13990"/>
                    <wp:lineTo x="14244" y="13364"/>
                    <wp:lineTo x="14244" y="7796"/>
                    <wp:lineTo x="21551" y="7030"/>
                    <wp:lineTo x="21551" y="0"/>
                    <wp:lineTo x="0" y="0"/>
                  </wp:wrapPolygon>
                </wp:wrapThrough>
                <wp:docPr id="40" name="Group 40"/>
                <wp:cNvGraphicFramePr/>
                <a:graphic xmlns:a="http://schemas.openxmlformats.org/drawingml/2006/main">
                  <a:graphicData uri="http://schemas.microsoft.com/office/word/2010/wordprocessingGroup">
                    <wpg:wgp>
                      <wpg:cNvGrpSpPr/>
                      <wpg:grpSpPr>
                        <a:xfrm>
                          <a:off x="0" y="0"/>
                          <a:ext cx="5931535" cy="7882467"/>
                          <a:chOff x="0" y="0"/>
                          <a:chExt cx="5931535" cy="7882467"/>
                        </a:xfrm>
                      </wpg:grpSpPr>
                      <pic:pic xmlns:pic="http://schemas.openxmlformats.org/drawingml/2006/picture">
                        <pic:nvPicPr>
                          <pic:cNvPr id="30" name="Picture 30" descr="../../../../Desktop/Screen%20Shot%202016-09-27%20at%209.36.41%20AM.p"/>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50800" y="0"/>
                            <a:ext cx="1339850" cy="1828800"/>
                          </a:xfrm>
                          <a:prstGeom prst="rect">
                            <a:avLst/>
                          </a:prstGeom>
                          <a:noFill/>
                          <a:ln>
                            <a:noFill/>
                          </a:ln>
                        </pic:spPr>
                      </pic:pic>
                      <pic:pic xmlns:pic="http://schemas.openxmlformats.org/drawingml/2006/picture">
                        <pic:nvPicPr>
                          <pic:cNvPr id="31" name="Picture 31" descr="../../../../Desktop/Screen%20Shot%202016-09-27%20at%209.36.48%20AM.p"/>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226733" y="25400"/>
                            <a:ext cx="1491615" cy="1828800"/>
                          </a:xfrm>
                          <a:prstGeom prst="rect">
                            <a:avLst/>
                          </a:prstGeom>
                          <a:noFill/>
                          <a:ln>
                            <a:noFill/>
                          </a:ln>
                        </pic:spPr>
                      </pic:pic>
                      <pic:pic xmlns:pic="http://schemas.openxmlformats.org/drawingml/2006/picture">
                        <pic:nvPicPr>
                          <pic:cNvPr id="37" name="Picture 37" descr="../Gels%20and%20blots%20datasheets%20and%20information/Protein%20standards/Thermo%20PageRuler%20Plus%20Prestained%20protein%20standard%20migration%20pattern%2001.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4445000" y="0"/>
                            <a:ext cx="1486535" cy="2562860"/>
                          </a:xfrm>
                          <a:prstGeom prst="rect">
                            <a:avLst/>
                          </a:prstGeom>
                          <a:noFill/>
                          <a:ln>
                            <a:noFill/>
                          </a:ln>
                        </pic:spPr>
                      </pic:pic>
                      <pic:pic xmlns:pic="http://schemas.openxmlformats.org/drawingml/2006/picture">
                        <pic:nvPicPr>
                          <pic:cNvPr id="38" name="Picture 38" descr="../Gels%20and%20blots%20datasheets%20and%20information/Protein%20standards/Thermo%20PageRuler%20Plus%20Prestained%20protein%20standard%20migration%20pattern%2002.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601133" y="5139267"/>
                            <a:ext cx="4743450" cy="2743200"/>
                          </a:xfrm>
                          <a:prstGeom prst="rect">
                            <a:avLst/>
                          </a:prstGeom>
                          <a:noFill/>
                          <a:ln>
                            <a:noFill/>
                          </a:ln>
                        </pic:spPr>
                      </pic:pic>
                      <pic:pic xmlns:pic="http://schemas.openxmlformats.org/drawingml/2006/picture">
                        <pic:nvPicPr>
                          <pic:cNvPr id="39" name="Picture 39" descr="../Gels%20and%20blots%20datasheets%20and%20information/Protein%20standards/Thermo%20MagicMark%20XP%20migration%20pattern.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938867"/>
                            <a:ext cx="3876040" cy="3200400"/>
                          </a:xfrm>
                          <a:prstGeom prst="rect">
                            <a:avLst/>
                          </a:prstGeom>
                          <a:noFill/>
                          <a:ln>
                            <a:noFill/>
                          </a:ln>
                        </pic:spPr>
                      </pic:pic>
                    </wpg:wgp>
                  </a:graphicData>
                </a:graphic>
                <wp14:sizeRelV relativeFrom="margin">
                  <wp14:pctHeight>0</wp14:pctHeight>
                </wp14:sizeRelV>
              </wp:anchor>
            </w:drawing>
          </mc:Choice>
          <mc:Fallback>
            <w:pict>
              <v:group w14:anchorId="6DDDC927" id="Group 40" o:spid="_x0000_s1026" style="position:absolute;margin-left:0;margin-top:11.55pt;width:467.05pt;height:620.65pt;z-index:251665408;mso-position-horizontal:center;mso-position-horizontal-relative:margin;mso-height-relative:margin" coordsize="5931535,78824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">
                <v:shape id="Picture 30" o:spid="_x0000_s1027" type="#_x0000_t75" alt="../../../../Desktop/Screen%20Shot%202016-09-27%20at%209.36.41%20AM.p" style="position:absolute;left:50800;width:133985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10;oPrCAAAA2wAAAA8AAABkcnMvZG93bnJldi54bWxET8tqwkAU3Qv9h+EK3elE64vUUYJYFCkFX3R7&#10;m7lNQjN3QmaaxL93FoLLw3kv150pRUO1KywrGA0jEMSp1QVnCi7nj8EChPPIGkvLpOBGDtarl94S&#10;Y21bPlJz8pkIIexiVJB7X8VSujQng25oK+LA/draoA+wzqSusQ3hppTjKJpJgwWHhhwr2uSU/p3+&#10;jYLDtkqu0+Rz13x/LZKfrJ3Mpxur1Gu/S95BeOr8U/xw77WCt7A+fAk/QK7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f66D6wgAAANsAAAAPAAAAAAAAAAAAAAAAAJwCAABk&#10;cnMvZG93bnJldi54bWxQSwUGAAAAAAQABAD3AAAAiwMAAAAA&#10;">
                  <v:imagedata r:id="rId38" o:title="../../../../Desktop/Screen%20Shot%202016-09-27%20at%209.36.41%20AM.p"/>
                  <v:path arrowok="t"/>
                </v:shape>
                <v:shape id="Picture 31" o:spid="_x0000_s1028" type="#_x0000_t75" alt="../../../../Desktop/Screen%20Shot%202016-09-27%20at%209.36.48%20AM.p" style="position:absolute;left:2226733;top:25400;width:1491615;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U&#10;v1jEAAAA2wAAAA8AAABkcnMvZG93bnJldi54bWxEj0GLwjAUhO8L/ofwBC+LpiosUo0iguhJ3FrB&#10;46N5tsXmpTaxVn/9ZmFhj8PMfMMsVp2pREuNKy0rGI8iEMSZ1SXnCtLTdjgD4TyyxsoyKXiRg9Wy&#10;97HAWNsnf1Ob+FwECLsYFRTe17GULivIoBvZmjh4V9sY9EE2udQNPgPcVHISRV/SYMlhocCaNgVl&#10;t+RhFOy298slbZPz5zXfpEe3o+pdH5Qa9Lv1HISnzv+H/9p7rWA6ht8v4QfI5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kUv1jEAAAA2wAAAA8AAAAAAAAAAAAAAAAAnAIA&#10;AGRycy9kb3ducmV2LnhtbFBLBQYAAAAABAAEAPcAAACNAwAAAAA=&#10;">
                  <v:imagedata r:id="rId39" o:title="../../../../Desktop/Screen%20Shot%202016-09-27%20at%209.36.48%20AM.p"/>
                  <v:path arrowok="t"/>
                </v:shape>
                <v:shape id="Picture 37" o:spid="_x0000_s1029" type="#_x0000_t75" alt="../Gels%20and%20blots%20datasheets%20and%20information/Protein%20standards/Thermo%20PageRuler%20Plus%20Prestained%20protein%20standard%20migration%20pattern%2001.png" style="position:absolute;left:4445000;width:1486535;height:2562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s&#10;qSHDAAAA2wAAAA8AAABkcnMvZG93bnJldi54bWxEj9FqAjEURN8L/kO4Bd9q0lpqWY1iFWHtm2s/&#10;4Lq53Szd3CxJ1LVf3xQKfRxm5gyzWA2uExcKsfWs4XGiQBDX3rTcaPg47h5eQcSEbLDzTBpuFGG1&#10;HN0tsDD+yge6VKkRGcKxQA02pb6QMtaWHMaJ74mz9+mDw5RlaKQJeM1w18knpV6kw5bzgsWeNpbq&#10;r+rsNLRhS/yu1P67tLs43b89b09VqfX4fljPQSQa0n/4r10aDdMZ/H7JP0A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6ypIcMAAADbAAAADwAAAAAAAAAAAAAAAACcAgAA&#10;ZHJzL2Rvd25yZXYueG1sUEsFBgAAAAAEAAQA9wAAAIwDAAAAAA==&#10;">
                  <v:imagedata r:id="rId40" o:title="../Gels%20and%20blots%20datasheets%20and%20information/Protein%20standards/Thermo%20PageRuler%20Plus%20Prestained%20protein%20standard%20migration%20pattern%2001.png"/>
                  <v:path arrowok="t"/>
                </v:shape>
                <v:shape id="Picture 38" o:spid="_x0000_s1030" type="#_x0000_t75" alt="../Gels%20and%20blots%20datasheets%20and%20information/Protein%20standards/Thermo%20PageRuler%20Plus%20Prestained%20protein%20standard%20migration%20pattern%2002.png" style="position:absolute;left:601133;top:5139267;width:4743450;height:274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O&#10;ZPzAAAAA2wAAAA8AAABkcnMvZG93bnJldi54bWxET81qwkAQvhd8h2WEXopuakFKdBWxCpYeStUH&#10;GHbHJJidjZk1iW/fPRR6/Pj+l+vB16qjVqrABl6nGShiG1zFhYHzaT95ByUR2WEdmAw8SGC9Gj0t&#10;MXeh5x/qjrFQKYQlRwNljE2utdiSPMo0NMSJu4TWY0ywLbRrsU/hvtazLJtrjxWnhhIb2pZkr8e7&#10;N9DJoert/EWaYnf6+Py+2ccXijHP42GzABVpiP/iP/fBGXhLY9OX9AP06h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85k/MAAAADbAAAADwAAAAAAAAAAAAAAAACcAgAAZHJz&#10;L2Rvd25yZXYueG1sUEsFBgAAAAAEAAQA9wAAAIkDAAAAAA==&#10;">
                  <v:imagedata r:id="rId41" o:title="../Gels%20and%20blots%20datasheets%20and%20information/Protein%20standards/Thermo%20PageRuler%20Plus%20Prestained%20protein%20standard%20migration%20pattern%2002.png"/>
                  <v:path arrowok="t"/>
                </v:shape>
                <v:shape id="Picture 39" o:spid="_x0000_s1031" type="#_x0000_t75" alt="../Gels%20and%20blots%20datasheets%20and%20information/Protein%20standards/Thermo%20MagicMark%20XP%20migration%20pattern.png" style="position:absolute;top:1938867;width:3876040;height:3200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O&#10;qUvFAAAA2wAAAA8AAABkcnMvZG93bnJldi54bWxEj0FrwkAUhO+F/oflFbyUumkFW9NspJQK4k2T&#10;S2/P7DMbmn0bslsT/fWuIHgcZuYbJluOthVH6n3jWMHrNAFBXDndcK2gLFYvHyB8QNbYOiYFJ/Kw&#10;zB8fMky1G3hLx12oRYSwT1GBCaFLpfSVIYt+6jri6B1cbzFE2ddS9zhEuG3lW5LMpcWG44LBjr4N&#10;VX+7f6tgOHfmef27t0WRuNlmv/l5P7elUpOn8esTRKAx3MO39lormC3g+iX+AJl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YzqlLxQAAANsAAAAPAAAAAAAAAAAAAAAAAJwC&#10;AABkcnMvZG93bnJldi54bWxQSwUGAAAAAAQABAD3AAAAjgMAAAAA&#10;">
                  <v:imagedata r:id="rId42" o:title="../Gels%20and%20blots%20datasheets%20and%20information/Protein%20standards/Thermo%20MagicMark%20XP%20migration%20pattern.png"/>
                  <v:path arrowok="t"/>
                </v:shape>
                <w10:wrap type="through" anchorx="margin"/>
              </v:group>
            </w:pict>
          </mc:Fallback>
        </mc:AlternateContent>
      </w:r>
    </w:p>
    <w:p w14:paraId="47CBB672" w14:textId="77777777" w:rsidR="00F25CCD" w:rsidRDefault="00F25CCD">
      <w:pPr>
        <w:rPr>
          <w:u w:val="single"/>
        </w:rPr>
      </w:pPr>
      <w:r>
        <w:rPr>
          <w:u w:val="single"/>
        </w:rPr>
        <w:br w:type="page"/>
      </w:r>
    </w:p>
    <w:p w14:paraId="63DC5C0D" w14:textId="0E457400" w:rsidR="00DA4EF3" w:rsidRPr="007F77A3" w:rsidRDefault="00DA4EF3" w:rsidP="00DA4EF3">
      <w:pPr>
        <w:pStyle w:val="Heading1"/>
      </w:pPr>
      <w:r>
        <w:lastRenderedPageBreak/>
        <w:t xml:space="preserve">Membrane transfer </w:t>
      </w:r>
    </w:p>
    <w:p w14:paraId="17C45CC1" w14:textId="77777777" w:rsidR="00DA4EF3" w:rsidRPr="007F77A3" w:rsidRDefault="00DA4EF3" w:rsidP="00DA4EF3">
      <w:pPr>
        <w:pStyle w:val="Heading2"/>
      </w:pPr>
      <w:r w:rsidRPr="007F77A3">
        <w:t>Materials Needed</w:t>
      </w:r>
    </w:p>
    <w:p w14:paraId="63271F85" w14:textId="77777777" w:rsidR="00DA4EF3" w:rsidRDefault="00DA4EF3" w:rsidP="001D4272">
      <w:pPr>
        <w:pStyle w:val="ListParagraph"/>
        <w:numPr>
          <w:ilvl w:val="0"/>
          <w:numId w:val="4"/>
        </w:numPr>
        <w:rPr>
          <w:sz w:val="16"/>
          <w:szCs w:val="16"/>
        </w:rPr>
        <w:sectPr w:rsidR="00DA4EF3" w:rsidSect="009B43B2">
          <w:headerReference w:type="default" r:id="rId43"/>
          <w:footerReference w:type="default" r:id="rId44"/>
          <w:type w:val="continuous"/>
          <w:pgSz w:w="12240" w:h="15840"/>
          <w:pgMar w:top="720" w:right="720" w:bottom="720" w:left="720" w:header="720" w:footer="720" w:gutter="0"/>
          <w:cols w:space="720"/>
          <w:docGrid w:linePitch="360"/>
        </w:sectPr>
      </w:pPr>
    </w:p>
    <w:p w14:paraId="64E697E2" w14:textId="77777777" w:rsidR="00DA4EF3" w:rsidRPr="00DA4EF3" w:rsidRDefault="00DA4EF3" w:rsidP="001D4272">
      <w:pPr>
        <w:pStyle w:val="ListParagraph"/>
        <w:numPr>
          <w:ilvl w:val="0"/>
          <w:numId w:val="4"/>
        </w:numPr>
        <w:rPr>
          <w:sz w:val="16"/>
          <w:szCs w:val="16"/>
        </w:rPr>
      </w:pPr>
      <w:r w:rsidRPr="00DA4EF3">
        <w:rPr>
          <w:sz w:val="16"/>
          <w:szCs w:val="16"/>
        </w:rPr>
        <w:lastRenderedPageBreak/>
        <w:t>Transfer Cell</w:t>
      </w:r>
    </w:p>
    <w:p w14:paraId="7D5D97F5" w14:textId="77777777" w:rsidR="00DA4EF3" w:rsidRPr="00DA4EF3" w:rsidRDefault="00DA4EF3" w:rsidP="001D4272">
      <w:pPr>
        <w:pStyle w:val="ListParagraph"/>
        <w:numPr>
          <w:ilvl w:val="1"/>
          <w:numId w:val="4"/>
        </w:numPr>
        <w:rPr>
          <w:sz w:val="16"/>
          <w:szCs w:val="16"/>
        </w:rPr>
      </w:pPr>
      <w:r w:rsidRPr="00DA4EF3">
        <w:rPr>
          <w:sz w:val="16"/>
          <w:szCs w:val="16"/>
        </w:rPr>
        <w:t xml:space="preserve">ThermoFisher </w:t>
      </w:r>
      <w:proofErr w:type="spellStart"/>
      <w:r w:rsidRPr="00DA4EF3">
        <w:rPr>
          <w:sz w:val="16"/>
          <w:szCs w:val="16"/>
        </w:rPr>
        <w:t>XCell</w:t>
      </w:r>
      <w:proofErr w:type="spellEnd"/>
      <w:r w:rsidRPr="00DA4EF3">
        <w:rPr>
          <w:sz w:val="16"/>
          <w:szCs w:val="16"/>
        </w:rPr>
        <w:t xml:space="preserve"> II blot module (EI9051)</w:t>
      </w:r>
    </w:p>
    <w:p w14:paraId="0A9B9090" w14:textId="77777777" w:rsidR="00DA4EF3" w:rsidRPr="00DA4EF3" w:rsidRDefault="00DA4EF3" w:rsidP="001D4272">
      <w:pPr>
        <w:pStyle w:val="ListParagraph"/>
        <w:numPr>
          <w:ilvl w:val="1"/>
          <w:numId w:val="4"/>
        </w:numPr>
        <w:rPr>
          <w:sz w:val="16"/>
          <w:szCs w:val="16"/>
        </w:rPr>
      </w:pPr>
      <w:r w:rsidRPr="00DA4EF3">
        <w:rPr>
          <w:sz w:val="16"/>
          <w:szCs w:val="16"/>
        </w:rPr>
        <w:t>Pierce fast semi-dry blotter (88217)</w:t>
      </w:r>
    </w:p>
    <w:p w14:paraId="0D058FD9" w14:textId="77777777" w:rsidR="00DA4EF3" w:rsidRPr="00DA4EF3" w:rsidRDefault="00DA4EF3" w:rsidP="001D4272">
      <w:pPr>
        <w:pStyle w:val="ListParagraph"/>
        <w:numPr>
          <w:ilvl w:val="1"/>
          <w:numId w:val="4"/>
        </w:numPr>
        <w:rPr>
          <w:sz w:val="16"/>
          <w:szCs w:val="16"/>
        </w:rPr>
      </w:pPr>
      <w:r w:rsidRPr="00DA4EF3">
        <w:rPr>
          <w:sz w:val="16"/>
          <w:szCs w:val="16"/>
        </w:rPr>
        <w:t>Bio-Rad PowerPac adapter (164-5064)</w:t>
      </w:r>
    </w:p>
    <w:p w14:paraId="296C3FC4" w14:textId="77777777" w:rsidR="00DA4EF3" w:rsidRPr="00DA4EF3" w:rsidRDefault="00DA4EF3" w:rsidP="001D4272">
      <w:pPr>
        <w:pStyle w:val="ListParagraph"/>
        <w:numPr>
          <w:ilvl w:val="1"/>
          <w:numId w:val="4"/>
        </w:numPr>
        <w:rPr>
          <w:sz w:val="16"/>
          <w:szCs w:val="16"/>
        </w:rPr>
      </w:pPr>
      <w:r w:rsidRPr="00DA4EF3">
        <w:rPr>
          <w:sz w:val="16"/>
          <w:szCs w:val="16"/>
        </w:rPr>
        <w:t>Bio-Rad TransBlot SD semi-dry cell (170-3940)</w:t>
      </w:r>
    </w:p>
    <w:p w14:paraId="38D70411" w14:textId="77777777" w:rsidR="00DA4EF3" w:rsidRPr="00DA4EF3" w:rsidRDefault="00DA4EF3" w:rsidP="001D4272">
      <w:pPr>
        <w:pStyle w:val="ListParagraph"/>
        <w:numPr>
          <w:ilvl w:val="1"/>
          <w:numId w:val="4"/>
        </w:numPr>
        <w:rPr>
          <w:sz w:val="16"/>
          <w:szCs w:val="16"/>
        </w:rPr>
      </w:pPr>
      <w:r w:rsidRPr="00DA4EF3">
        <w:rPr>
          <w:sz w:val="16"/>
          <w:szCs w:val="16"/>
        </w:rPr>
        <w:t>CBS double-wide blotter (EBU-402)</w:t>
      </w:r>
    </w:p>
    <w:p w14:paraId="2BC3CD0E" w14:textId="77777777" w:rsidR="00DA4EF3" w:rsidRPr="00DA4EF3" w:rsidRDefault="00DA4EF3" w:rsidP="001D4272">
      <w:pPr>
        <w:pStyle w:val="ListParagraph"/>
        <w:numPr>
          <w:ilvl w:val="0"/>
          <w:numId w:val="4"/>
        </w:numPr>
        <w:rPr>
          <w:sz w:val="16"/>
          <w:szCs w:val="16"/>
        </w:rPr>
      </w:pPr>
      <w:r w:rsidRPr="00DA4EF3">
        <w:rPr>
          <w:sz w:val="16"/>
          <w:szCs w:val="16"/>
        </w:rPr>
        <w:t>Power supply for transfer cell</w:t>
      </w:r>
    </w:p>
    <w:p w14:paraId="119E5380" w14:textId="77777777" w:rsidR="00DA4EF3" w:rsidRPr="00DA4EF3" w:rsidRDefault="00DA4EF3" w:rsidP="001D4272">
      <w:pPr>
        <w:pStyle w:val="ListParagraph"/>
        <w:numPr>
          <w:ilvl w:val="0"/>
          <w:numId w:val="4"/>
        </w:numPr>
        <w:rPr>
          <w:sz w:val="16"/>
          <w:szCs w:val="16"/>
        </w:rPr>
      </w:pPr>
      <w:r w:rsidRPr="00DA4EF3">
        <w:rPr>
          <w:sz w:val="16"/>
          <w:szCs w:val="16"/>
        </w:rPr>
        <w:t>Transfer Buffer</w:t>
      </w:r>
    </w:p>
    <w:p w14:paraId="01F61EEF" w14:textId="77777777" w:rsidR="00DA4EF3" w:rsidRPr="00DA4EF3" w:rsidRDefault="00DA4EF3" w:rsidP="001D4272">
      <w:pPr>
        <w:pStyle w:val="ListParagraph"/>
        <w:numPr>
          <w:ilvl w:val="1"/>
          <w:numId w:val="4"/>
        </w:numPr>
        <w:rPr>
          <w:sz w:val="16"/>
          <w:szCs w:val="16"/>
        </w:rPr>
      </w:pPr>
      <w:r w:rsidRPr="00DA4EF3">
        <w:rPr>
          <w:sz w:val="16"/>
          <w:szCs w:val="16"/>
        </w:rPr>
        <w:t>NuPAGE gels</w:t>
      </w:r>
    </w:p>
    <w:p w14:paraId="5A0D6A99" w14:textId="77777777" w:rsidR="00DA4EF3" w:rsidRPr="00DA4EF3" w:rsidRDefault="00DA4EF3" w:rsidP="001D4272">
      <w:pPr>
        <w:pStyle w:val="ListParagraph"/>
        <w:numPr>
          <w:ilvl w:val="1"/>
          <w:numId w:val="4"/>
        </w:numPr>
        <w:rPr>
          <w:sz w:val="16"/>
          <w:szCs w:val="16"/>
        </w:rPr>
      </w:pPr>
      <w:r w:rsidRPr="00DA4EF3">
        <w:rPr>
          <w:sz w:val="16"/>
          <w:szCs w:val="16"/>
        </w:rPr>
        <w:t>NuPAGE transfer buffer (NP0006)</w:t>
      </w:r>
    </w:p>
    <w:p w14:paraId="4FBF5D21" w14:textId="77777777" w:rsidR="00DA4EF3" w:rsidRPr="00DA4EF3" w:rsidRDefault="00DA4EF3" w:rsidP="001D4272">
      <w:pPr>
        <w:pStyle w:val="ListParagraph"/>
        <w:numPr>
          <w:ilvl w:val="1"/>
          <w:numId w:val="4"/>
        </w:numPr>
        <w:rPr>
          <w:sz w:val="16"/>
          <w:szCs w:val="16"/>
        </w:rPr>
      </w:pPr>
      <w:r w:rsidRPr="00DA4EF3">
        <w:rPr>
          <w:sz w:val="16"/>
          <w:szCs w:val="16"/>
        </w:rPr>
        <w:t xml:space="preserve">Pierce MeOH-free transfer buffer (35045) </w:t>
      </w:r>
    </w:p>
    <w:p w14:paraId="7B649AE5" w14:textId="77777777" w:rsidR="00DA4EF3" w:rsidRPr="00DA4EF3" w:rsidRDefault="00DA4EF3" w:rsidP="001D4272">
      <w:pPr>
        <w:pStyle w:val="ListParagraph"/>
        <w:numPr>
          <w:ilvl w:val="1"/>
          <w:numId w:val="4"/>
        </w:numPr>
        <w:rPr>
          <w:sz w:val="16"/>
          <w:szCs w:val="16"/>
        </w:rPr>
      </w:pPr>
      <w:r w:rsidRPr="00DA4EF3">
        <w:rPr>
          <w:sz w:val="16"/>
          <w:szCs w:val="16"/>
        </w:rPr>
        <w:t>Tris glycine gels</w:t>
      </w:r>
    </w:p>
    <w:p w14:paraId="5D973036" w14:textId="77777777" w:rsidR="00DA4EF3" w:rsidRPr="00DA4EF3" w:rsidRDefault="00DA4EF3" w:rsidP="001D4272">
      <w:pPr>
        <w:pStyle w:val="ListParagraph"/>
        <w:numPr>
          <w:ilvl w:val="1"/>
          <w:numId w:val="4"/>
        </w:numPr>
        <w:rPr>
          <w:sz w:val="16"/>
          <w:szCs w:val="16"/>
        </w:rPr>
      </w:pPr>
      <w:r w:rsidRPr="00DA4EF3">
        <w:rPr>
          <w:sz w:val="16"/>
          <w:szCs w:val="16"/>
        </w:rPr>
        <w:t xml:space="preserve">Pierce MeOH-free transfer buffer (35045) </w:t>
      </w:r>
    </w:p>
    <w:p w14:paraId="0C216C8D" w14:textId="77777777" w:rsidR="00DA4EF3" w:rsidRPr="00DA4EF3" w:rsidRDefault="00DA4EF3" w:rsidP="001D4272">
      <w:pPr>
        <w:pStyle w:val="ListParagraph"/>
        <w:numPr>
          <w:ilvl w:val="1"/>
          <w:numId w:val="4"/>
        </w:numPr>
        <w:rPr>
          <w:sz w:val="16"/>
          <w:szCs w:val="16"/>
        </w:rPr>
      </w:pPr>
      <w:r w:rsidRPr="00DA4EF3">
        <w:rPr>
          <w:sz w:val="16"/>
          <w:szCs w:val="16"/>
        </w:rPr>
        <w:t>10x tris glycine (Bio-Rad 161-0771)</w:t>
      </w:r>
    </w:p>
    <w:p w14:paraId="794E0408" w14:textId="77777777" w:rsidR="00DA4EF3" w:rsidRPr="00DA4EF3" w:rsidRDefault="00DA4EF3" w:rsidP="001D4272">
      <w:pPr>
        <w:pStyle w:val="ListParagraph"/>
        <w:numPr>
          <w:ilvl w:val="1"/>
          <w:numId w:val="4"/>
        </w:numPr>
        <w:rPr>
          <w:sz w:val="16"/>
          <w:szCs w:val="16"/>
        </w:rPr>
      </w:pPr>
      <w:r w:rsidRPr="00DA4EF3">
        <w:rPr>
          <w:sz w:val="16"/>
          <w:szCs w:val="16"/>
        </w:rPr>
        <w:lastRenderedPageBreak/>
        <w:t>Methanol (Fisher A456-4)</w:t>
      </w:r>
    </w:p>
    <w:p w14:paraId="40FDAA8E" w14:textId="77777777" w:rsidR="00DA4EF3" w:rsidRPr="00DA4EF3" w:rsidRDefault="00DA4EF3" w:rsidP="001D4272">
      <w:pPr>
        <w:pStyle w:val="ListParagraph"/>
        <w:numPr>
          <w:ilvl w:val="0"/>
          <w:numId w:val="4"/>
        </w:numPr>
        <w:rPr>
          <w:sz w:val="16"/>
          <w:szCs w:val="16"/>
        </w:rPr>
      </w:pPr>
      <w:r w:rsidRPr="00DA4EF3">
        <w:rPr>
          <w:sz w:val="16"/>
          <w:szCs w:val="16"/>
        </w:rPr>
        <w:t>Membrane and blot paper</w:t>
      </w:r>
    </w:p>
    <w:p w14:paraId="57C0325D" w14:textId="77777777" w:rsidR="00DA4EF3" w:rsidRPr="00DA4EF3" w:rsidRDefault="00DA4EF3" w:rsidP="001D4272">
      <w:pPr>
        <w:pStyle w:val="ListParagraph"/>
        <w:numPr>
          <w:ilvl w:val="0"/>
          <w:numId w:val="4"/>
        </w:numPr>
        <w:rPr>
          <w:sz w:val="16"/>
          <w:szCs w:val="16"/>
        </w:rPr>
      </w:pPr>
      <w:r w:rsidRPr="00DA4EF3">
        <w:rPr>
          <w:sz w:val="16"/>
          <w:szCs w:val="16"/>
        </w:rPr>
        <w:t>RPI Mini Blot Container, Black, 15.4X10.4X2.5H cm, pack of 6 (248718B)</w:t>
      </w:r>
    </w:p>
    <w:p w14:paraId="035903BD" w14:textId="77777777" w:rsidR="00DA4EF3" w:rsidRPr="00DA4EF3" w:rsidRDefault="00DA4EF3" w:rsidP="001D4272">
      <w:pPr>
        <w:pStyle w:val="ListParagraph"/>
        <w:numPr>
          <w:ilvl w:val="0"/>
          <w:numId w:val="4"/>
        </w:numPr>
        <w:rPr>
          <w:sz w:val="16"/>
          <w:szCs w:val="16"/>
        </w:rPr>
      </w:pPr>
      <w:r w:rsidRPr="00DA4EF3">
        <w:rPr>
          <w:sz w:val="16"/>
          <w:szCs w:val="16"/>
        </w:rPr>
        <w:t>Total protein stain</w:t>
      </w:r>
    </w:p>
    <w:p w14:paraId="08F116FF" w14:textId="77777777" w:rsidR="00DA4EF3" w:rsidRPr="00DA4EF3" w:rsidRDefault="00DA4EF3" w:rsidP="001D4272">
      <w:pPr>
        <w:pStyle w:val="ListParagraph"/>
        <w:numPr>
          <w:ilvl w:val="1"/>
          <w:numId w:val="4"/>
        </w:numPr>
        <w:rPr>
          <w:sz w:val="16"/>
          <w:szCs w:val="16"/>
        </w:rPr>
      </w:pPr>
      <w:r w:rsidRPr="00DA4EF3">
        <w:rPr>
          <w:sz w:val="16"/>
          <w:szCs w:val="16"/>
        </w:rPr>
        <w:t>Ponceau S (Sigma P7170)</w:t>
      </w:r>
    </w:p>
    <w:p w14:paraId="240BE3FE" w14:textId="77777777" w:rsidR="00DA4EF3" w:rsidRPr="00DA4EF3" w:rsidRDefault="00DA4EF3" w:rsidP="001D4272">
      <w:pPr>
        <w:pStyle w:val="ListParagraph"/>
        <w:numPr>
          <w:ilvl w:val="1"/>
          <w:numId w:val="4"/>
        </w:numPr>
        <w:rPr>
          <w:sz w:val="16"/>
          <w:szCs w:val="16"/>
        </w:rPr>
      </w:pPr>
      <w:r w:rsidRPr="00DA4EF3">
        <w:rPr>
          <w:sz w:val="16"/>
          <w:szCs w:val="16"/>
        </w:rPr>
        <w:t>Thermo Pierce Reversible Protein Stain Kit for PVDF Membranes (24585)</w:t>
      </w:r>
    </w:p>
    <w:p w14:paraId="77365951" w14:textId="77777777" w:rsidR="00DA4EF3" w:rsidRPr="00DA4EF3" w:rsidRDefault="00DA4EF3" w:rsidP="001D4272">
      <w:pPr>
        <w:pStyle w:val="ListParagraph"/>
        <w:numPr>
          <w:ilvl w:val="0"/>
          <w:numId w:val="4"/>
        </w:numPr>
        <w:rPr>
          <w:sz w:val="16"/>
          <w:szCs w:val="16"/>
        </w:rPr>
      </w:pPr>
      <w:r w:rsidRPr="00DA4EF3">
        <w:rPr>
          <w:sz w:val="16"/>
          <w:szCs w:val="16"/>
        </w:rPr>
        <w:t>0.1M NaOH (Sigma S2567)</w:t>
      </w:r>
    </w:p>
    <w:p w14:paraId="7B0D74A7" w14:textId="77777777" w:rsidR="00DA4EF3" w:rsidRPr="00DA4EF3" w:rsidRDefault="00DA4EF3" w:rsidP="001D4272">
      <w:pPr>
        <w:pStyle w:val="ListParagraph"/>
        <w:numPr>
          <w:ilvl w:val="0"/>
          <w:numId w:val="4"/>
        </w:numPr>
        <w:rPr>
          <w:sz w:val="16"/>
          <w:szCs w:val="16"/>
        </w:rPr>
      </w:pPr>
      <w:proofErr w:type="spellStart"/>
      <w:r w:rsidRPr="00DA4EF3">
        <w:rPr>
          <w:sz w:val="16"/>
          <w:szCs w:val="16"/>
        </w:rPr>
        <w:t>Fisherbrand</w:t>
      </w:r>
      <w:proofErr w:type="spellEnd"/>
      <w:r w:rsidRPr="00DA4EF3">
        <w:rPr>
          <w:sz w:val="16"/>
          <w:szCs w:val="16"/>
        </w:rPr>
        <w:t xml:space="preserve"> Bent, Smooth Offset-Tipped forceps for handling membranes (Fisher 10-295)</w:t>
      </w:r>
    </w:p>
    <w:p w14:paraId="4E41312A" w14:textId="77777777" w:rsidR="00DA4EF3" w:rsidRPr="00DA4EF3" w:rsidRDefault="00DA4EF3" w:rsidP="001D4272">
      <w:pPr>
        <w:pStyle w:val="ListParagraph"/>
        <w:numPr>
          <w:ilvl w:val="0"/>
          <w:numId w:val="4"/>
        </w:numPr>
        <w:rPr>
          <w:sz w:val="16"/>
          <w:szCs w:val="16"/>
        </w:rPr>
      </w:pPr>
      <w:r w:rsidRPr="00DA4EF3">
        <w:rPr>
          <w:sz w:val="16"/>
          <w:szCs w:val="16"/>
        </w:rPr>
        <w:t>Razor blade for cutting membrane</w:t>
      </w:r>
    </w:p>
    <w:p w14:paraId="757F2F8E" w14:textId="191BE181" w:rsidR="00DA4EF3" w:rsidRPr="00DF112F" w:rsidRDefault="00807730" w:rsidP="001D4272">
      <w:pPr>
        <w:pStyle w:val="ListParagraph"/>
        <w:numPr>
          <w:ilvl w:val="0"/>
          <w:numId w:val="4"/>
        </w:numPr>
        <w:rPr>
          <w:sz w:val="16"/>
          <w:szCs w:val="16"/>
          <w:u w:val="single"/>
        </w:rPr>
        <w:sectPr w:rsidR="00DA4EF3" w:rsidRPr="00DF112F" w:rsidSect="007F77A3">
          <w:type w:val="continuous"/>
          <w:pgSz w:w="12240" w:h="15840"/>
          <w:pgMar w:top="720" w:right="720" w:bottom="720" w:left="720" w:header="720" w:footer="720" w:gutter="0"/>
          <w:cols w:num="2" w:space="720"/>
          <w:docGrid w:linePitch="360"/>
        </w:sectPr>
      </w:pPr>
      <w:r>
        <w:rPr>
          <w:sz w:val="16"/>
          <w:szCs w:val="16"/>
        </w:rPr>
        <w:t>Solvent-proof permanent</w:t>
      </w:r>
      <w:r w:rsidR="00DA4EF3" w:rsidRPr="00DA4EF3">
        <w:rPr>
          <w:sz w:val="16"/>
          <w:szCs w:val="16"/>
        </w:rPr>
        <w:t xml:space="preserve"> marker</w:t>
      </w:r>
      <w:r>
        <w:rPr>
          <w:sz w:val="16"/>
          <w:szCs w:val="16"/>
        </w:rPr>
        <w:t xml:space="preserve"> (VWR) </w:t>
      </w:r>
    </w:p>
    <w:p w14:paraId="2B5051E0" w14:textId="3AD8D305" w:rsidR="00DA4EF3" w:rsidRDefault="00E07954" w:rsidP="00DA4EF3">
      <w:pPr>
        <w:pStyle w:val="Heading2"/>
      </w:pPr>
      <w:r>
        <w:lastRenderedPageBreak/>
        <w:t>General transfer prep</w:t>
      </w:r>
    </w:p>
    <w:p w14:paraId="7CD07B3C" w14:textId="5545F899" w:rsidR="00E07954" w:rsidRPr="002F7F24" w:rsidRDefault="00E07954" w:rsidP="001D4272">
      <w:pPr>
        <w:pStyle w:val="ListParagraph"/>
        <w:numPr>
          <w:ilvl w:val="0"/>
          <w:numId w:val="23"/>
        </w:numPr>
        <w:spacing w:before="40"/>
        <w:contextualSpacing w:val="0"/>
        <w:rPr>
          <w:b/>
          <w:szCs w:val="20"/>
        </w:rPr>
      </w:pPr>
      <w:r w:rsidRPr="002F7F24">
        <w:rPr>
          <w:b/>
          <w:szCs w:val="20"/>
        </w:rPr>
        <w:t>Chill transfer buffer to 4-10</w:t>
      </w:r>
      <w:r>
        <w:rPr>
          <w:b/>
          <w:szCs w:val="20"/>
        </w:rPr>
        <w:sym w:font="Symbol" w:char="F0B0"/>
      </w:r>
      <w:r w:rsidRPr="002F7F24">
        <w:rPr>
          <w:b/>
          <w:szCs w:val="20"/>
        </w:rPr>
        <w:t>C.</w:t>
      </w:r>
      <w:r>
        <w:rPr>
          <w:b/>
          <w:szCs w:val="20"/>
        </w:rPr>
        <w:t xml:space="preserve"> </w:t>
      </w:r>
      <w:r w:rsidRPr="002F7F24">
        <w:rPr>
          <w:szCs w:val="20"/>
        </w:rPr>
        <w:t>Use 1x NuPAGE or Tris-Glycine transfer buffer with 20% MeOH.</w:t>
      </w:r>
      <w:r>
        <w:rPr>
          <w:szCs w:val="20"/>
        </w:rPr>
        <w:t xml:space="preserve"> </w:t>
      </w:r>
      <w:r w:rsidRPr="002F7F24">
        <w:rPr>
          <w:szCs w:val="20"/>
        </w:rPr>
        <w:t xml:space="preserve">NuPAGE transfer buffer </w:t>
      </w:r>
      <w:r>
        <w:rPr>
          <w:szCs w:val="20"/>
        </w:rPr>
        <w:t xml:space="preserve">will maintain the neutral pH environment. Transfer conditions may differ for NuPAGE vs. </w:t>
      </w:r>
      <w:r w:rsidRPr="002F7F24">
        <w:rPr>
          <w:szCs w:val="20"/>
        </w:rPr>
        <w:t>Tris-Glycine buffer</w:t>
      </w:r>
      <w:r>
        <w:rPr>
          <w:szCs w:val="20"/>
        </w:rPr>
        <w:t>.</w:t>
      </w:r>
    </w:p>
    <w:p w14:paraId="3B957C55" w14:textId="77777777" w:rsidR="00E07954" w:rsidRPr="00FF2507" w:rsidRDefault="00E07954" w:rsidP="001D4272">
      <w:pPr>
        <w:pStyle w:val="ListParagraph"/>
        <w:numPr>
          <w:ilvl w:val="0"/>
          <w:numId w:val="23"/>
        </w:numPr>
        <w:spacing w:before="40"/>
        <w:contextualSpacing w:val="0"/>
        <w:rPr>
          <w:szCs w:val="20"/>
        </w:rPr>
      </w:pPr>
      <w:r>
        <w:rPr>
          <w:b/>
          <w:szCs w:val="20"/>
        </w:rPr>
        <w:t>Cut membranes and filter paper as described above.</w:t>
      </w:r>
    </w:p>
    <w:p w14:paraId="65149F83" w14:textId="77777777" w:rsidR="00E07954" w:rsidRDefault="00E07954" w:rsidP="001D4272">
      <w:pPr>
        <w:pStyle w:val="ListParagraph"/>
        <w:numPr>
          <w:ilvl w:val="0"/>
          <w:numId w:val="23"/>
        </w:numPr>
        <w:spacing w:before="40"/>
        <w:contextualSpacing w:val="0"/>
        <w:rPr>
          <w:szCs w:val="20"/>
        </w:rPr>
      </w:pPr>
      <w:r w:rsidRPr="004938FA">
        <w:rPr>
          <w:b/>
          <w:szCs w:val="20"/>
        </w:rPr>
        <w:t xml:space="preserve">Do not equilibrate NuPAGE gels before </w:t>
      </w:r>
      <w:r w:rsidRPr="004938FA">
        <w:rPr>
          <w:b/>
          <w:szCs w:val="20"/>
          <w:u w:val="single"/>
        </w:rPr>
        <w:t>wet</w:t>
      </w:r>
      <w:r w:rsidRPr="004938FA">
        <w:rPr>
          <w:b/>
          <w:szCs w:val="20"/>
        </w:rPr>
        <w:t xml:space="preserve"> transfer.</w:t>
      </w:r>
      <w:r>
        <w:rPr>
          <w:szCs w:val="20"/>
        </w:rPr>
        <w:t xml:space="preserve"> Equilibrate Tris-Glycine gels 10 min.</w:t>
      </w:r>
    </w:p>
    <w:p w14:paraId="08363B88" w14:textId="77777777" w:rsidR="00807730" w:rsidRPr="00807730" w:rsidRDefault="00E07954" w:rsidP="001D4272">
      <w:pPr>
        <w:pStyle w:val="ListParagraph"/>
        <w:numPr>
          <w:ilvl w:val="0"/>
          <w:numId w:val="23"/>
        </w:numPr>
        <w:spacing w:before="40"/>
        <w:contextualSpacing w:val="0"/>
        <w:rPr>
          <w:szCs w:val="20"/>
        </w:rPr>
      </w:pPr>
      <w:r w:rsidRPr="00F57852">
        <w:rPr>
          <w:b/>
          <w:szCs w:val="20"/>
        </w:rPr>
        <w:t>Membranes</w:t>
      </w:r>
    </w:p>
    <w:p w14:paraId="0DFE7AF3" w14:textId="77777777" w:rsidR="00807730" w:rsidRDefault="00E07954" w:rsidP="00807730">
      <w:pPr>
        <w:pStyle w:val="ListParagraph"/>
        <w:numPr>
          <w:ilvl w:val="1"/>
          <w:numId w:val="23"/>
        </w:numPr>
        <w:spacing w:before="40"/>
        <w:contextualSpacing w:val="0"/>
        <w:rPr>
          <w:szCs w:val="20"/>
        </w:rPr>
      </w:pPr>
      <w:r w:rsidRPr="002B6177">
        <w:rPr>
          <w:szCs w:val="20"/>
        </w:rPr>
        <w:t xml:space="preserve">Notch </w:t>
      </w:r>
      <w:r w:rsidR="00807730">
        <w:rPr>
          <w:szCs w:val="20"/>
        </w:rPr>
        <w:t>top right for orientation</w:t>
      </w:r>
    </w:p>
    <w:p w14:paraId="2E884E55" w14:textId="77777777" w:rsidR="00807730" w:rsidRPr="00807730" w:rsidRDefault="00807730" w:rsidP="00807730">
      <w:pPr>
        <w:pStyle w:val="ListParagraph"/>
        <w:numPr>
          <w:ilvl w:val="1"/>
          <w:numId w:val="23"/>
        </w:numPr>
        <w:spacing w:before="40"/>
        <w:contextualSpacing w:val="0"/>
        <w:rPr>
          <w:b/>
          <w:szCs w:val="20"/>
        </w:rPr>
      </w:pPr>
      <w:r w:rsidRPr="00807730">
        <w:rPr>
          <w:b/>
          <w:szCs w:val="20"/>
        </w:rPr>
        <w:t>Label top right corner with solvent-proof permanent marker</w:t>
      </w:r>
      <w:r w:rsidR="00E07954" w:rsidRPr="00807730">
        <w:rPr>
          <w:b/>
          <w:szCs w:val="20"/>
        </w:rPr>
        <w:t xml:space="preserve">. </w:t>
      </w:r>
    </w:p>
    <w:p w14:paraId="0049CD6E" w14:textId="3E31D32B" w:rsidR="00E07954" w:rsidRPr="002B6177" w:rsidRDefault="00E07954" w:rsidP="00807730">
      <w:pPr>
        <w:pStyle w:val="ListParagraph"/>
        <w:numPr>
          <w:ilvl w:val="1"/>
          <w:numId w:val="23"/>
        </w:numPr>
        <w:spacing w:before="40"/>
        <w:contextualSpacing w:val="0"/>
        <w:rPr>
          <w:szCs w:val="20"/>
        </w:rPr>
      </w:pPr>
      <w:r>
        <w:rPr>
          <w:szCs w:val="20"/>
        </w:rPr>
        <w:t xml:space="preserve">Nitrocellulose does not require equilibration, simply wet with transfer buffer. </w:t>
      </w:r>
      <w:r w:rsidRPr="002B6177">
        <w:rPr>
          <w:szCs w:val="20"/>
        </w:rPr>
        <w:t>PVDF</w:t>
      </w:r>
      <w:r>
        <w:rPr>
          <w:szCs w:val="20"/>
        </w:rPr>
        <w:t>:</w:t>
      </w:r>
      <w:r w:rsidRPr="002B6177">
        <w:rPr>
          <w:szCs w:val="20"/>
        </w:rPr>
        <w:t xml:space="preserve"> Immerse in 100% MeOH, then equilibrate in transfer buffer 10 min on orbital shaker (</w:t>
      </w:r>
      <w:r w:rsidRPr="002B6177">
        <w:rPr>
          <w:szCs w:val="20"/>
          <w:u w:val="single"/>
        </w:rPr>
        <w:t>with MeOH</w:t>
      </w:r>
      <w:r w:rsidRPr="002B6177">
        <w:rPr>
          <w:szCs w:val="20"/>
        </w:rPr>
        <w:t xml:space="preserve"> for NuPAGE). </w:t>
      </w:r>
    </w:p>
    <w:p w14:paraId="2A5AA1FF" w14:textId="77777777" w:rsidR="00E07954" w:rsidRDefault="00E07954" w:rsidP="001D4272">
      <w:pPr>
        <w:pStyle w:val="ListParagraph"/>
        <w:numPr>
          <w:ilvl w:val="0"/>
          <w:numId w:val="23"/>
        </w:numPr>
        <w:spacing w:before="40"/>
        <w:contextualSpacing w:val="0"/>
        <w:rPr>
          <w:szCs w:val="20"/>
        </w:rPr>
      </w:pPr>
      <w:r>
        <w:rPr>
          <w:szCs w:val="20"/>
        </w:rPr>
        <w:t>Wet blotting filter paper with transfer buffer.</w:t>
      </w:r>
    </w:p>
    <w:p w14:paraId="16736452" w14:textId="1125B2F8" w:rsidR="00DA4EF3" w:rsidRDefault="00E07954" w:rsidP="001D4272">
      <w:pPr>
        <w:pStyle w:val="ListParagraph"/>
        <w:numPr>
          <w:ilvl w:val="0"/>
          <w:numId w:val="23"/>
        </w:numPr>
        <w:spacing w:before="40"/>
        <w:contextualSpacing w:val="0"/>
        <w:rPr>
          <w:szCs w:val="20"/>
        </w:rPr>
      </w:pPr>
      <w:r>
        <w:rPr>
          <w:szCs w:val="20"/>
        </w:rPr>
        <w:t xml:space="preserve">Soak </w:t>
      </w:r>
      <w:r w:rsidR="00FF63A1">
        <w:rPr>
          <w:szCs w:val="20"/>
        </w:rPr>
        <w:t>sponge</w:t>
      </w:r>
      <w:r>
        <w:rPr>
          <w:szCs w:val="20"/>
        </w:rPr>
        <w:t xml:space="preserve"> pads in transfer buffer. Squeeze pads or smooth with gel lifter to remove air.</w:t>
      </w:r>
    </w:p>
    <w:p w14:paraId="62F6D0EC" w14:textId="77777777" w:rsidR="001D4272" w:rsidRDefault="001D4272">
      <w:pPr>
        <w:rPr>
          <w:rFonts w:asciiTheme="majorHAnsi" w:eastAsiaTheme="majorEastAsia" w:hAnsiTheme="majorHAnsi" w:cstheme="majorBidi"/>
          <w:color w:val="2E74B5" w:themeColor="accent1" w:themeShade="BF"/>
          <w:sz w:val="26"/>
          <w:szCs w:val="26"/>
        </w:rPr>
      </w:pPr>
      <w:r>
        <w:br w:type="page"/>
      </w:r>
    </w:p>
    <w:p w14:paraId="0739BB69" w14:textId="12C67803" w:rsidR="00E07954" w:rsidRDefault="00E07954" w:rsidP="00E07954">
      <w:pPr>
        <w:pStyle w:val="Heading2"/>
      </w:pPr>
      <w:r>
        <w:lastRenderedPageBreak/>
        <w:t>Wet transfer</w:t>
      </w:r>
    </w:p>
    <w:p w14:paraId="1857B810" w14:textId="77777777" w:rsidR="00E35A2A" w:rsidRPr="00E07954" w:rsidRDefault="00E35A2A" w:rsidP="00E07954">
      <w:pPr>
        <w:pStyle w:val="Heading3"/>
      </w:pPr>
      <w:r w:rsidRPr="00E07954">
        <w:t>Bio-Rad criterion blotter</w:t>
      </w:r>
    </w:p>
    <w:p w14:paraId="783D07D7" w14:textId="77777777" w:rsidR="00E07954" w:rsidRPr="00E07954" w:rsidRDefault="00E07954" w:rsidP="001D4272">
      <w:pPr>
        <w:numPr>
          <w:ilvl w:val="0"/>
          <w:numId w:val="24"/>
        </w:numPr>
        <w:spacing w:before="40"/>
        <w:rPr>
          <w:szCs w:val="20"/>
        </w:rPr>
      </w:pPr>
      <w:r w:rsidRPr="00E07954">
        <w:rPr>
          <w:szCs w:val="20"/>
        </w:rPr>
        <w:t xml:space="preserve">Pour </w:t>
      </w:r>
      <w:r w:rsidRPr="00E07954">
        <w:rPr>
          <w:b/>
          <w:szCs w:val="20"/>
        </w:rPr>
        <w:t>4°C Transfer Buffer</w:t>
      </w:r>
      <w:r w:rsidRPr="00E07954">
        <w:rPr>
          <w:szCs w:val="20"/>
        </w:rPr>
        <w:t xml:space="preserve"> into each compartment of the assembly tray. Each run requires 1.5-2 L.</w:t>
      </w:r>
    </w:p>
    <w:p w14:paraId="5862AEA0" w14:textId="77777777" w:rsidR="00E07954" w:rsidRPr="00E07954" w:rsidRDefault="00E07954" w:rsidP="001D4272">
      <w:pPr>
        <w:numPr>
          <w:ilvl w:val="0"/>
          <w:numId w:val="24"/>
        </w:numPr>
        <w:spacing w:before="40"/>
        <w:rPr>
          <w:szCs w:val="20"/>
        </w:rPr>
      </w:pPr>
      <w:r w:rsidRPr="00E07954">
        <w:rPr>
          <w:szCs w:val="20"/>
        </w:rPr>
        <w:t xml:space="preserve">Place membranes in small front compartment. Allow to soak. </w:t>
      </w:r>
      <w:r w:rsidRPr="00E07954">
        <w:rPr>
          <w:b/>
          <w:szCs w:val="20"/>
        </w:rPr>
        <w:t>Always use forceps for membrane.</w:t>
      </w:r>
    </w:p>
    <w:p w14:paraId="5CD22323" w14:textId="77777777" w:rsidR="00E07954" w:rsidRPr="00E07954" w:rsidRDefault="00E07954" w:rsidP="001D4272">
      <w:pPr>
        <w:numPr>
          <w:ilvl w:val="0"/>
          <w:numId w:val="24"/>
        </w:numPr>
        <w:spacing w:before="40"/>
        <w:rPr>
          <w:szCs w:val="20"/>
        </w:rPr>
      </w:pPr>
      <w:r w:rsidRPr="00E07954">
        <w:rPr>
          <w:szCs w:val="20"/>
        </w:rPr>
        <w:t>Set the blot module in the back compartment of the assembly tray, black side down, red side up.</w:t>
      </w:r>
    </w:p>
    <w:p w14:paraId="049AEEF4" w14:textId="77777777" w:rsidR="00E07954" w:rsidRPr="00E07954" w:rsidRDefault="00E07954" w:rsidP="001D4272">
      <w:pPr>
        <w:numPr>
          <w:ilvl w:val="0"/>
          <w:numId w:val="24"/>
        </w:numPr>
        <w:spacing w:before="40"/>
        <w:rPr>
          <w:szCs w:val="20"/>
        </w:rPr>
      </w:pPr>
      <w:r w:rsidRPr="00E07954">
        <w:rPr>
          <w:szCs w:val="20"/>
        </w:rPr>
        <w:t>Soak foam pads and filter paper in transfer buffer.</w:t>
      </w:r>
      <w:r w:rsidRPr="00E07954">
        <w:rPr>
          <w:b/>
          <w:szCs w:val="20"/>
        </w:rPr>
        <w:t xml:space="preserve"> </w:t>
      </w:r>
    </w:p>
    <w:p w14:paraId="46CDB612" w14:textId="77777777" w:rsidR="00E07954" w:rsidRPr="00E07954" w:rsidRDefault="00E07954" w:rsidP="001D4272">
      <w:pPr>
        <w:numPr>
          <w:ilvl w:val="0"/>
          <w:numId w:val="24"/>
        </w:numPr>
        <w:spacing w:before="40"/>
        <w:rPr>
          <w:b/>
          <w:szCs w:val="20"/>
        </w:rPr>
      </w:pPr>
      <w:r w:rsidRPr="00E07954">
        <w:rPr>
          <w:b/>
          <w:szCs w:val="20"/>
        </w:rPr>
        <w:t xml:space="preserve">Double check blot modules and transfer cell to make sure wires and banana plugs are intact. </w:t>
      </w:r>
    </w:p>
    <w:p w14:paraId="5CCEA98D" w14:textId="77777777" w:rsidR="00E07954" w:rsidRPr="00E07954" w:rsidRDefault="00E07954" w:rsidP="001D4272">
      <w:pPr>
        <w:numPr>
          <w:ilvl w:val="0"/>
          <w:numId w:val="24"/>
        </w:numPr>
        <w:spacing w:before="40"/>
        <w:rPr>
          <w:szCs w:val="20"/>
        </w:rPr>
      </w:pPr>
      <w:r w:rsidRPr="00E07954">
        <w:rPr>
          <w:szCs w:val="20"/>
        </w:rPr>
        <w:t xml:space="preserve">Fill the Criterion tank ½ full with Transfer Buffer. </w:t>
      </w:r>
    </w:p>
    <w:p w14:paraId="7F4B7E54" w14:textId="77777777" w:rsidR="00E07954" w:rsidRPr="00E07954" w:rsidRDefault="00E07954" w:rsidP="001D4272">
      <w:pPr>
        <w:numPr>
          <w:ilvl w:val="0"/>
          <w:numId w:val="24"/>
        </w:numPr>
        <w:spacing w:before="40"/>
        <w:rPr>
          <w:szCs w:val="20"/>
        </w:rPr>
      </w:pPr>
      <w:r w:rsidRPr="00E07954">
        <w:rPr>
          <w:szCs w:val="20"/>
        </w:rPr>
        <w:t xml:space="preserve">Place </w:t>
      </w:r>
      <w:r w:rsidRPr="00E07954">
        <w:rPr>
          <w:b/>
          <w:szCs w:val="20"/>
        </w:rPr>
        <w:t xml:space="preserve">ice block </w:t>
      </w:r>
      <w:r w:rsidRPr="00E07954">
        <w:rPr>
          <w:szCs w:val="20"/>
        </w:rPr>
        <w:t xml:space="preserve">and a </w:t>
      </w:r>
      <w:r w:rsidRPr="00E07954">
        <w:rPr>
          <w:b/>
          <w:szCs w:val="20"/>
        </w:rPr>
        <w:t>stir bar</w:t>
      </w:r>
      <w:r w:rsidRPr="00E07954">
        <w:rPr>
          <w:szCs w:val="20"/>
        </w:rPr>
        <w:t xml:space="preserve"> in the tank. There should be a lever to keep the ice block in place.</w:t>
      </w:r>
    </w:p>
    <w:p w14:paraId="70FDE569" w14:textId="5D28ADE4" w:rsidR="00E07954" w:rsidRPr="000C5A59" w:rsidRDefault="00E07954" w:rsidP="0014161F">
      <w:pPr>
        <w:numPr>
          <w:ilvl w:val="0"/>
          <w:numId w:val="24"/>
        </w:numPr>
        <w:spacing w:before="40"/>
        <w:rPr>
          <w:szCs w:val="20"/>
        </w:rPr>
      </w:pPr>
      <w:r w:rsidRPr="000C5A59">
        <w:rPr>
          <w:szCs w:val="20"/>
        </w:rPr>
        <w:t xml:space="preserve">Assemble the cassettes. </w:t>
      </w:r>
      <w:r w:rsidRPr="000C5A59">
        <w:rPr>
          <w:b/>
          <w:szCs w:val="20"/>
        </w:rPr>
        <w:t xml:space="preserve">Prep 1 cassette at a time. Do not move membrane once it is on gel. </w:t>
      </w:r>
      <w:r w:rsidRPr="000C5A59">
        <w:rPr>
          <w:szCs w:val="20"/>
        </w:rPr>
        <w:t>Each side should have 4-8 sheets thin blot paper.</w:t>
      </w:r>
      <w:r w:rsidR="00483AFB">
        <w:rPr>
          <w:szCs w:val="20"/>
        </w:rPr>
        <w:t xml:space="preserve"> Eight sheets </w:t>
      </w:r>
      <w:r w:rsidR="0014640B">
        <w:rPr>
          <w:szCs w:val="20"/>
        </w:rPr>
        <w:t>provide</w:t>
      </w:r>
      <w:r w:rsidR="00483AFB">
        <w:rPr>
          <w:szCs w:val="20"/>
        </w:rPr>
        <w:t xml:space="preserve"> a tighter fit, but it is more difficult to fasten the clasp on the blot module.</w:t>
      </w:r>
      <w:r w:rsidR="006214BA">
        <w:rPr>
          <w:szCs w:val="20"/>
        </w:rPr>
        <w:t xml:space="preserve"> </w:t>
      </w:r>
      <w:r w:rsidRPr="000C5A59">
        <w:rPr>
          <w:szCs w:val="20"/>
        </w:rPr>
        <w:t>Use the roller to smooth out air bubbles after placing the gel, then after placing the membrane, and finally after placing the 2</w:t>
      </w:r>
      <w:r w:rsidRPr="000C5A59">
        <w:rPr>
          <w:szCs w:val="20"/>
          <w:vertAlign w:val="superscript"/>
        </w:rPr>
        <w:t>nd</w:t>
      </w:r>
      <w:r w:rsidRPr="000C5A59">
        <w:rPr>
          <w:szCs w:val="20"/>
        </w:rPr>
        <w:t xml:space="preserve"> piece of filter paper.</w:t>
      </w:r>
    </w:p>
    <w:p w14:paraId="3CE4E0C4" w14:textId="1DE6D437" w:rsidR="00E07954" w:rsidRPr="000C5A59" w:rsidRDefault="00E07954" w:rsidP="0014161F">
      <w:pPr>
        <w:numPr>
          <w:ilvl w:val="0"/>
          <w:numId w:val="24"/>
        </w:numPr>
        <w:spacing w:before="40"/>
        <w:rPr>
          <w:szCs w:val="20"/>
        </w:rPr>
      </w:pPr>
      <w:r w:rsidRPr="000C5A59">
        <w:rPr>
          <w:szCs w:val="20"/>
        </w:rPr>
        <w:t xml:space="preserve">Lock the cassettes together and add to the tank. Red side faces logo on front. </w:t>
      </w:r>
      <w:r w:rsidRPr="00E07954">
        <w:rPr>
          <w:noProof/>
          <w:szCs w:val="20"/>
        </w:rPr>
        <mc:AlternateContent>
          <mc:Choice Requires="wpg">
            <w:drawing>
              <wp:anchor distT="0" distB="0" distL="114300" distR="114300" simplePos="0" relativeHeight="251667456" behindDoc="0" locked="0" layoutInCell="1" allowOverlap="1" wp14:anchorId="611583DB" wp14:editId="07DAD26D">
                <wp:simplePos x="0" y="0"/>
                <wp:positionH relativeFrom="margin">
                  <wp:align>right</wp:align>
                </wp:positionH>
                <wp:positionV relativeFrom="margin">
                  <wp:align>top</wp:align>
                </wp:positionV>
                <wp:extent cx="4737735" cy="1895311"/>
                <wp:effectExtent l="0" t="0" r="12065" b="35560"/>
                <wp:wrapSquare wrapText="bothSides"/>
                <wp:docPr id="36" name="Group 36"/>
                <wp:cNvGraphicFramePr/>
                <a:graphic xmlns:a="http://schemas.openxmlformats.org/drawingml/2006/main">
                  <a:graphicData uri="http://schemas.microsoft.com/office/word/2010/wordprocessingGroup">
                    <wpg:wgp>
                      <wpg:cNvGrpSpPr/>
                      <wpg:grpSpPr>
                        <a:xfrm>
                          <a:off x="0" y="0"/>
                          <a:ext cx="4737735" cy="1895311"/>
                          <a:chOff x="0" y="84196"/>
                          <a:chExt cx="4738103" cy="1895311"/>
                        </a:xfrm>
                      </wpg:grpSpPr>
                      <pic:pic xmlns:pic="http://schemas.openxmlformats.org/drawingml/2006/picture">
                        <pic:nvPicPr>
                          <pic:cNvPr id="23" name="Picture 23"/>
                          <pic:cNvPicPr>
                            <a:picLocks noChangeAspect="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1312334" y="84196"/>
                            <a:ext cx="3425769" cy="1892488"/>
                          </a:xfrm>
                          <a:prstGeom prst="rect">
                            <a:avLst/>
                          </a:prstGeom>
                          <a:noFill/>
                          <a:ln w="9525">
                            <a:noFill/>
                            <a:miter lim="800000"/>
                            <a:headEnd/>
                            <a:tailEnd/>
                          </a:ln>
                        </pic:spPr>
                      </pic:pic>
                      <wps:wsp>
                        <wps:cNvPr id="24" name="Text Box 24"/>
                        <wps:cNvSpPr txBox="1"/>
                        <wps:spPr>
                          <a:xfrm>
                            <a:off x="0" y="84667"/>
                            <a:ext cx="1308837" cy="189484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9BF109" w14:textId="77777777" w:rsidR="00A07765" w:rsidRPr="004B5D58" w:rsidRDefault="00A07765" w:rsidP="00E07954">
                              <w:pPr>
                                <w:jc w:val="center"/>
                                <w:rPr>
                                  <w:rFonts w:asciiTheme="minorHAnsi" w:hAnsiTheme="minorHAnsi"/>
                                  <w:sz w:val="16"/>
                                  <w:szCs w:val="16"/>
                                  <w:u w:val="single"/>
                                </w:rPr>
                              </w:pPr>
                              <w:r w:rsidRPr="004B5D58">
                                <w:rPr>
                                  <w:rFonts w:asciiTheme="minorHAnsi" w:hAnsiTheme="minorHAnsi"/>
                                  <w:sz w:val="16"/>
                                  <w:szCs w:val="16"/>
                                  <w:u w:val="single"/>
                                </w:rPr>
                                <w:t>Bio-Rad criterion blotter</w:t>
                              </w:r>
                            </w:p>
                            <w:p w14:paraId="107A99AC" w14:textId="77777777" w:rsidR="00A07765" w:rsidRPr="004B5D58" w:rsidRDefault="00A07765" w:rsidP="00E07954">
                              <w:pPr>
                                <w:jc w:val="center"/>
                                <w:rPr>
                                  <w:rFonts w:asciiTheme="minorHAnsi" w:hAnsiTheme="minorHAnsi"/>
                                  <w:sz w:val="16"/>
                                  <w:szCs w:val="16"/>
                                  <w:u w:val="single"/>
                                </w:rPr>
                              </w:pPr>
                              <w:r w:rsidRPr="004B5D58">
                                <w:rPr>
                                  <w:rFonts w:asciiTheme="minorHAnsi" w:hAnsiTheme="minorHAnsi"/>
                                  <w:sz w:val="16"/>
                                  <w:szCs w:val="16"/>
                                  <w:u w:val="single"/>
                                </w:rPr>
                                <w:t>Completed blot module</w:t>
                              </w:r>
                            </w:p>
                            <w:p w14:paraId="4A662630" w14:textId="77777777" w:rsidR="00A07765" w:rsidRPr="004B5D58" w:rsidRDefault="00A07765" w:rsidP="00E07954">
                              <w:pPr>
                                <w:jc w:val="center"/>
                                <w:rPr>
                                  <w:rFonts w:asciiTheme="minorHAnsi" w:hAnsiTheme="minorHAnsi" w:cs="Arial"/>
                                  <w:b/>
                                </w:rPr>
                              </w:pPr>
                              <w:r>
                                <w:rPr>
                                  <w:rFonts w:asciiTheme="minorHAnsi" w:hAnsiTheme="minorHAnsi" w:cs="Arial"/>
                                  <w:b/>
                                </w:rPr>
                                <w:t>Red</w:t>
                              </w:r>
                            </w:p>
                            <w:p w14:paraId="4BD3DCF3" w14:textId="7E21A5E9" w:rsidR="00A07765" w:rsidRPr="004B5D58" w:rsidRDefault="00A07765" w:rsidP="00E07954">
                              <w:pPr>
                                <w:jc w:val="center"/>
                                <w:rPr>
                                  <w:rFonts w:asciiTheme="minorHAnsi" w:hAnsiTheme="minorHAnsi" w:cs="Arial"/>
                                </w:rPr>
                              </w:pPr>
                              <w:r>
                                <w:rPr>
                                  <w:rFonts w:asciiTheme="minorHAnsi" w:hAnsiTheme="minorHAnsi" w:cs="Arial"/>
                                </w:rPr>
                                <w:t>Sponge</w:t>
                              </w:r>
                              <w:r w:rsidRPr="004B5D58">
                                <w:rPr>
                                  <w:rFonts w:asciiTheme="minorHAnsi" w:hAnsiTheme="minorHAnsi" w:cs="Arial"/>
                                </w:rPr>
                                <w:t xml:space="preserve"> pad</w:t>
                              </w:r>
                            </w:p>
                            <w:p w14:paraId="19D02421" w14:textId="3B225EE1" w:rsidR="00A07765" w:rsidRPr="004B5D58" w:rsidRDefault="00A07765" w:rsidP="00E07954">
                              <w:pPr>
                                <w:jc w:val="center"/>
                                <w:rPr>
                                  <w:rFonts w:asciiTheme="minorHAnsi" w:hAnsiTheme="minorHAnsi" w:cs="Arial"/>
                                </w:rPr>
                              </w:pPr>
                              <w:r>
                                <w:rPr>
                                  <w:rFonts w:asciiTheme="minorHAnsi" w:hAnsiTheme="minorHAnsi" w:cs="Arial"/>
                                </w:rPr>
                                <w:t>4-8x blot</w:t>
                              </w:r>
                              <w:r w:rsidRPr="004B5D58">
                                <w:rPr>
                                  <w:rFonts w:asciiTheme="minorHAnsi" w:hAnsiTheme="minorHAnsi" w:cs="Arial"/>
                                </w:rPr>
                                <w:t xml:space="preserve"> </w:t>
                              </w:r>
                              <w:r>
                                <w:rPr>
                                  <w:rFonts w:asciiTheme="minorHAnsi" w:hAnsiTheme="minorHAnsi" w:cs="Arial"/>
                                </w:rPr>
                                <w:t>p</w:t>
                              </w:r>
                              <w:r w:rsidRPr="004B5D58">
                                <w:rPr>
                                  <w:rFonts w:asciiTheme="minorHAnsi" w:hAnsiTheme="minorHAnsi" w:cs="Arial"/>
                                </w:rPr>
                                <w:t>aper</w:t>
                              </w:r>
                            </w:p>
                            <w:p w14:paraId="6106D543" w14:textId="77777777" w:rsidR="00A07765" w:rsidRPr="004B5D58" w:rsidRDefault="00A07765" w:rsidP="00E07954">
                              <w:pPr>
                                <w:jc w:val="center"/>
                                <w:rPr>
                                  <w:rFonts w:asciiTheme="minorHAnsi" w:hAnsiTheme="minorHAnsi" w:cs="Arial"/>
                                </w:rPr>
                              </w:pPr>
                              <w:r w:rsidRPr="004B5D58">
                                <w:rPr>
                                  <w:rFonts w:asciiTheme="minorHAnsi" w:hAnsiTheme="minorHAnsi" w:cs="Arial"/>
                                  <w:b/>
                                </w:rPr>
                                <w:t>Membrane</w:t>
                              </w:r>
                            </w:p>
                            <w:p w14:paraId="5E304BEC" w14:textId="77777777" w:rsidR="00A07765" w:rsidRPr="004B5D58" w:rsidRDefault="00A07765" w:rsidP="00E07954">
                              <w:pPr>
                                <w:jc w:val="center"/>
                                <w:rPr>
                                  <w:rFonts w:asciiTheme="minorHAnsi" w:hAnsiTheme="minorHAnsi" w:cs="Arial"/>
                                </w:rPr>
                              </w:pPr>
                              <w:r w:rsidRPr="004B5D58">
                                <w:rPr>
                                  <w:rFonts w:asciiTheme="minorHAnsi" w:hAnsiTheme="minorHAnsi" w:cs="Arial"/>
                                </w:rPr>
                                <w:t>Gel</w:t>
                              </w:r>
                            </w:p>
                            <w:p w14:paraId="7DDD7BBD" w14:textId="309EAF09" w:rsidR="00A07765" w:rsidRPr="004B5D58" w:rsidRDefault="00A07765" w:rsidP="00E07954">
                              <w:pPr>
                                <w:jc w:val="center"/>
                                <w:rPr>
                                  <w:rFonts w:asciiTheme="minorHAnsi" w:hAnsiTheme="minorHAnsi" w:cs="Arial"/>
                                </w:rPr>
                              </w:pPr>
                              <w:r>
                                <w:rPr>
                                  <w:rFonts w:asciiTheme="minorHAnsi" w:hAnsiTheme="minorHAnsi" w:cs="Arial"/>
                                </w:rPr>
                                <w:t>4-8x blot</w:t>
                              </w:r>
                              <w:r w:rsidRPr="004B5D58">
                                <w:rPr>
                                  <w:rFonts w:asciiTheme="minorHAnsi" w:hAnsiTheme="minorHAnsi" w:cs="Arial"/>
                                </w:rPr>
                                <w:t xml:space="preserve"> </w:t>
                              </w:r>
                              <w:r>
                                <w:rPr>
                                  <w:rFonts w:asciiTheme="minorHAnsi" w:hAnsiTheme="minorHAnsi" w:cs="Arial"/>
                                </w:rPr>
                                <w:t>p</w:t>
                              </w:r>
                              <w:r w:rsidRPr="004B5D58">
                                <w:rPr>
                                  <w:rFonts w:asciiTheme="minorHAnsi" w:hAnsiTheme="minorHAnsi" w:cs="Arial"/>
                                </w:rPr>
                                <w:t>aper</w:t>
                              </w:r>
                            </w:p>
                            <w:p w14:paraId="13DA5694" w14:textId="77777777" w:rsidR="00A07765" w:rsidRPr="004B5D58" w:rsidRDefault="00A07765" w:rsidP="00FF63A1">
                              <w:pPr>
                                <w:jc w:val="center"/>
                                <w:rPr>
                                  <w:rFonts w:asciiTheme="minorHAnsi" w:hAnsiTheme="minorHAnsi" w:cs="Arial"/>
                                </w:rPr>
                              </w:pPr>
                              <w:r>
                                <w:rPr>
                                  <w:rFonts w:asciiTheme="minorHAnsi" w:hAnsiTheme="minorHAnsi" w:cs="Arial"/>
                                </w:rPr>
                                <w:t>Sponge</w:t>
                              </w:r>
                              <w:r w:rsidRPr="004B5D58">
                                <w:rPr>
                                  <w:rFonts w:asciiTheme="minorHAnsi" w:hAnsiTheme="minorHAnsi" w:cs="Arial"/>
                                </w:rPr>
                                <w:t xml:space="preserve"> pad</w:t>
                              </w:r>
                            </w:p>
                            <w:p w14:paraId="38E8B7D3" w14:textId="77777777" w:rsidR="00A07765" w:rsidRPr="004B5D58" w:rsidRDefault="00A07765" w:rsidP="00E07954">
                              <w:pPr>
                                <w:jc w:val="center"/>
                                <w:rPr>
                                  <w:rFonts w:asciiTheme="minorHAnsi" w:hAnsiTheme="minorHAnsi" w:cs="Arial"/>
                                  <w:b/>
                                </w:rPr>
                              </w:pPr>
                              <w:r>
                                <w:rPr>
                                  <w:rFonts w:asciiTheme="minorHAnsi" w:hAnsiTheme="minorHAnsi" w:cs="Arial"/>
                                  <w:b/>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1583DB" id="Group 36" o:spid="_x0000_s1038" style="position:absolute;left:0;text-align:left;margin-left:321.85pt;margin-top:0;width:373.05pt;height:149.25pt;z-index:251667456;mso-position-horizontal:right;mso-position-horizontal-relative:margin;mso-position-vertical:top;mso-position-vertical-relative:margin;mso-width-relative:margin;mso-height-relative:margin" coordorigin=",84196" coordsize="4738103,1895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">
                <v:shape id="Picture 23" o:spid="_x0000_s1039" type="#_x0000_t75" style="position:absolute;left:1312334;top:84196;width:3425769;height:18924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5&#10;iNzCAAAA2wAAAA8AAABkcnMvZG93bnJldi54bWxEj0FrwkAUhO+F/oflFbzVTROwJnUViRZ6tFE8&#10;P7LPJJh9G3bXmP77rlDocZiZb5jVZjK9GMn5zrKCt3kCgri2uuNGwen4+boE4QOyxt4yKfghD5v1&#10;89MKC23v/E1jFRoRIewLVNCGMBRS+rolg35uB+LoXawzGKJ0jdQO7xFuepkmyUIa7DgutDhQ2VJ9&#10;rW5GwfWyz121K7Mc3w9mfzifZS6NUrOXafsBItAU/sN/7S+tIM3g8SX+ALn+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OYjcwgAAANsAAAAPAAAAAAAAAAAAAAAAAJwCAABk&#10;cnMvZG93bnJldi54bWxQSwUGAAAAAAQABAD3AAAAiwMAAAAA&#10;">
                  <v:imagedata r:id="rId46" o:title=""/>
                  <v:path arrowok="t"/>
                </v:shape>
                <v:shape id="Text Box 24" o:spid="_x0000_s1040" type="#_x0000_t202" style="position:absolute;top:84667;width:1308837;height:18948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eOcbwwAA&#10;ANsAAAAPAAAAZHJzL2Rvd25yZXYueG1sRI/NasMwEITvgb6D2EJuidwkhNSNEvKDINf8PMBibW1T&#10;a6Vaiu3k6atCocdhZr5h1tvBNqKjNtSOFbxNMxDEhTM1lwpuVz1ZgQgR2WDjmBQ8KMB28zJaY25c&#10;z2fqLrEUCcIhRwVVjD6XMhQVWQxT54mT9+laizHJtpSmxT7BbSNnWbaUFmtOCxV6OlRUfF3uVoE+&#10;6YVZ6mP/3e/t/Kzfffe8e6XGr8PuA0SkIf6H/9ono2C2gN8v6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eOcbwwAAANsAAAAPAAAAAAAAAAAAAAAAAJcCAABkcnMvZG93&#10;bnJldi54bWxQSwUGAAAAAAQABAD1AAAAhwMAAAAA&#10;" filled="f" strokecolor="black [3213]">
                  <v:textbox>
                    <w:txbxContent>
                      <w:p w14:paraId="039BF109" w14:textId="77777777" w:rsidR="00A07765" w:rsidRPr="004B5D58" w:rsidRDefault="00A07765" w:rsidP="00E07954">
                        <w:pPr>
                          <w:jc w:val="center"/>
                          <w:rPr>
                            <w:rFonts w:asciiTheme="minorHAnsi" w:hAnsiTheme="minorHAnsi"/>
                            <w:sz w:val="16"/>
                            <w:szCs w:val="16"/>
                            <w:u w:val="single"/>
                          </w:rPr>
                        </w:pPr>
                        <w:r w:rsidRPr="004B5D58">
                          <w:rPr>
                            <w:rFonts w:asciiTheme="minorHAnsi" w:hAnsiTheme="minorHAnsi"/>
                            <w:sz w:val="16"/>
                            <w:szCs w:val="16"/>
                            <w:u w:val="single"/>
                          </w:rPr>
                          <w:t>Bio-Rad criterion blotter</w:t>
                        </w:r>
                      </w:p>
                      <w:p w14:paraId="107A99AC" w14:textId="77777777" w:rsidR="00A07765" w:rsidRPr="004B5D58" w:rsidRDefault="00A07765" w:rsidP="00E07954">
                        <w:pPr>
                          <w:jc w:val="center"/>
                          <w:rPr>
                            <w:rFonts w:asciiTheme="minorHAnsi" w:hAnsiTheme="minorHAnsi"/>
                            <w:sz w:val="16"/>
                            <w:szCs w:val="16"/>
                            <w:u w:val="single"/>
                          </w:rPr>
                        </w:pPr>
                        <w:r w:rsidRPr="004B5D58">
                          <w:rPr>
                            <w:rFonts w:asciiTheme="minorHAnsi" w:hAnsiTheme="minorHAnsi"/>
                            <w:sz w:val="16"/>
                            <w:szCs w:val="16"/>
                            <w:u w:val="single"/>
                          </w:rPr>
                          <w:t>Completed blot module</w:t>
                        </w:r>
                      </w:p>
                      <w:p w14:paraId="4A662630" w14:textId="77777777" w:rsidR="00A07765" w:rsidRPr="004B5D58" w:rsidRDefault="00A07765" w:rsidP="00E07954">
                        <w:pPr>
                          <w:jc w:val="center"/>
                          <w:rPr>
                            <w:rFonts w:asciiTheme="minorHAnsi" w:hAnsiTheme="minorHAnsi" w:cs="Arial"/>
                            <w:b/>
                          </w:rPr>
                        </w:pPr>
                        <w:r>
                          <w:rPr>
                            <w:rFonts w:asciiTheme="minorHAnsi" w:hAnsiTheme="minorHAnsi" w:cs="Arial"/>
                            <w:b/>
                          </w:rPr>
                          <w:t>Red</w:t>
                        </w:r>
                      </w:p>
                      <w:p w14:paraId="4BD3DCF3" w14:textId="7E21A5E9" w:rsidR="00A07765" w:rsidRPr="004B5D58" w:rsidRDefault="00A07765" w:rsidP="00E07954">
                        <w:pPr>
                          <w:jc w:val="center"/>
                          <w:rPr>
                            <w:rFonts w:asciiTheme="minorHAnsi" w:hAnsiTheme="minorHAnsi" w:cs="Arial"/>
                          </w:rPr>
                        </w:pPr>
                        <w:r>
                          <w:rPr>
                            <w:rFonts w:asciiTheme="minorHAnsi" w:hAnsiTheme="minorHAnsi" w:cs="Arial"/>
                          </w:rPr>
                          <w:t>Sponge</w:t>
                        </w:r>
                        <w:r w:rsidRPr="004B5D58">
                          <w:rPr>
                            <w:rFonts w:asciiTheme="minorHAnsi" w:hAnsiTheme="minorHAnsi" w:cs="Arial"/>
                          </w:rPr>
                          <w:t xml:space="preserve"> pad</w:t>
                        </w:r>
                      </w:p>
                      <w:p w14:paraId="19D02421" w14:textId="3B225EE1" w:rsidR="00A07765" w:rsidRPr="004B5D58" w:rsidRDefault="00A07765" w:rsidP="00E07954">
                        <w:pPr>
                          <w:jc w:val="center"/>
                          <w:rPr>
                            <w:rFonts w:asciiTheme="minorHAnsi" w:hAnsiTheme="minorHAnsi" w:cs="Arial"/>
                          </w:rPr>
                        </w:pPr>
                        <w:r>
                          <w:rPr>
                            <w:rFonts w:asciiTheme="minorHAnsi" w:hAnsiTheme="minorHAnsi" w:cs="Arial"/>
                          </w:rPr>
                          <w:t>4-8x blot</w:t>
                        </w:r>
                        <w:r w:rsidRPr="004B5D58">
                          <w:rPr>
                            <w:rFonts w:asciiTheme="minorHAnsi" w:hAnsiTheme="minorHAnsi" w:cs="Arial"/>
                          </w:rPr>
                          <w:t xml:space="preserve"> </w:t>
                        </w:r>
                        <w:r>
                          <w:rPr>
                            <w:rFonts w:asciiTheme="minorHAnsi" w:hAnsiTheme="minorHAnsi" w:cs="Arial"/>
                          </w:rPr>
                          <w:t>p</w:t>
                        </w:r>
                        <w:r w:rsidRPr="004B5D58">
                          <w:rPr>
                            <w:rFonts w:asciiTheme="minorHAnsi" w:hAnsiTheme="minorHAnsi" w:cs="Arial"/>
                          </w:rPr>
                          <w:t>aper</w:t>
                        </w:r>
                      </w:p>
                      <w:p w14:paraId="6106D543" w14:textId="77777777" w:rsidR="00A07765" w:rsidRPr="004B5D58" w:rsidRDefault="00A07765" w:rsidP="00E07954">
                        <w:pPr>
                          <w:jc w:val="center"/>
                          <w:rPr>
                            <w:rFonts w:asciiTheme="minorHAnsi" w:hAnsiTheme="minorHAnsi" w:cs="Arial"/>
                          </w:rPr>
                        </w:pPr>
                        <w:r w:rsidRPr="004B5D58">
                          <w:rPr>
                            <w:rFonts w:asciiTheme="minorHAnsi" w:hAnsiTheme="minorHAnsi" w:cs="Arial"/>
                            <w:b/>
                          </w:rPr>
                          <w:t>Membrane</w:t>
                        </w:r>
                      </w:p>
                      <w:p w14:paraId="5E304BEC" w14:textId="77777777" w:rsidR="00A07765" w:rsidRPr="004B5D58" w:rsidRDefault="00A07765" w:rsidP="00E07954">
                        <w:pPr>
                          <w:jc w:val="center"/>
                          <w:rPr>
                            <w:rFonts w:asciiTheme="minorHAnsi" w:hAnsiTheme="minorHAnsi" w:cs="Arial"/>
                          </w:rPr>
                        </w:pPr>
                        <w:r w:rsidRPr="004B5D58">
                          <w:rPr>
                            <w:rFonts w:asciiTheme="minorHAnsi" w:hAnsiTheme="minorHAnsi" w:cs="Arial"/>
                          </w:rPr>
                          <w:t>Gel</w:t>
                        </w:r>
                      </w:p>
                      <w:p w14:paraId="7DDD7BBD" w14:textId="309EAF09" w:rsidR="00A07765" w:rsidRPr="004B5D58" w:rsidRDefault="00A07765" w:rsidP="00E07954">
                        <w:pPr>
                          <w:jc w:val="center"/>
                          <w:rPr>
                            <w:rFonts w:asciiTheme="minorHAnsi" w:hAnsiTheme="minorHAnsi" w:cs="Arial"/>
                          </w:rPr>
                        </w:pPr>
                        <w:r>
                          <w:rPr>
                            <w:rFonts w:asciiTheme="minorHAnsi" w:hAnsiTheme="minorHAnsi" w:cs="Arial"/>
                          </w:rPr>
                          <w:t>4-8x blot</w:t>
                        </w:r>
                        <w:r w:rsidRPr="004B5D58">
                          <w:rPr>
                            <w:rFonts w:asciiTheme="minorHAnsi" w:hAnsiTheme="minorHAnsi" w:cs="Arial"/>
                          </w:rPr>
                          <w:t xml:space="preserve"> </w:t>
                        </w:r>
                        <w:r>
                          <w:rPr>
                            <w:rFonts w:asciiTheme="minorHAnsi" w:hAnsiTheme="minorHAnsi" w:cs="Arial"/>
                          </w:rPr>
                          <w:t>p</w:t>
                        </w:r>
                        <w:r w:rsidRPr="004B5D58">
                          <w:rPr>
                            <w:rFonts w:asciiTheme="minorHAnsi" w:hAnsiTheme="minorHAnsi" w:cs="Arial"/>
                          </w:rPr>
                          <w:t>aper</w:t>
                        </w:r>
                      </w:p>
                      <w:p w14:paraId="13DA5694" w14:textId="77777777" w:rsidR="00A07765" w:rsidRPr="004B5D58" w:rsidRDefault="00A07765" w:rsidP="00FF63A1">
                        <w:pPr>
                          <w:jc w:val="center"/>
                          <w:rPr>
                            <w:rFonts w:asciiTheme="minorHAnsi" w:hAnsiTheme="minorHAnsi" w:cs="Arial"/>
                          </w:rPr>
                        </w:pPr>
                        <w:r>
                          <w:rPr>
                            <w:rFonts w:asciiTheme="minorHAnsi" w:hAnsiTheme="minorHAnsi" w:cs="Arial"/>
                          </w:rPr>
                          <w:t>Sponge</w:t>
                        </w:r>
                        <w:r w:rsidRPr="004B5D58">
                          <w:rPr>
                            <w:rFonts w:asciiTheme="minorHAnsi" w:hAnsiTheme="minorHAnsi" w:cs="Arial"/>
                          </w:rPr>
                          <w:t xml:space="preserve"> pad</w:t>
                        </w:r>
                      </w:p>
                      <w:p w14:paraId="38E8B7D3" w14:textId="77777777" w:rsidR="00A07765" w:rsidRPr="004B5D58" w:rsidRDefault="00A07765" w:rsidP="00E07954">
                        <w:pPr>
                          <w:jc w:val="center"/>
                          <w:rPr>
                            <w:rFonts w:asciiTheme="minorHAnsi" w:hAnsiTheme="minorHAnsi" w:cs="Arial"/>
                            <w:b/>
                          </w:rPr>
                        </w:pPr>
                        <w:r>
                          <w:rPr>
                            <w:rFonts w:asciiTheme="minorHAnsi" w:hAnsiTheme="minorHAnsi" w:cs="Arial"/>
                            <w:b/>
                          </w:rPr>
                          <w:t>Black</w:t>
                        </w:r>
                      </w:p>
                    </w:txbxContent>
                  </v:textbox>
                </v:shape>
                <w10:wrap type="square" anchorx="margin" anchory="margin"/>
              </v:group>
            </w:pict>
          </mc:Fallback>
        </mc:AlternateContent>
      </w:r>
      <w:r w:rsidRPr="000C5A59">
        <w:rPr>
          <w:szCs w:val="20"/>
        </w:rPr>
        <w:t>If only running one gel, leave the second blot module out of the tank.</w:t>
      </w:r>
      <w:r w:rsidR="000C5A59">
        <w:rPr>
          <w:szCs w:val="20"/>
        </w:rPr>
        <w:t xml:space="preserve"> </w:t>
      </w:r>
      <w:r w:rsidR="000C5A59" w:rsidRPr="000C5A59">
        <w:rPr>
          <w:b/>
          <w:szCs w:val="20"/>
        </w:rPr>
        <w:t>The key to avoiding air bubbles is to fasten the cassette clasp while completely submerged in transfer buffer.</w:t>
      </w:r>
    </w:p>
    <w:p w14:paraId="338F9A2B" w14:textId="77777777" w:rsidR="00E07954" w:rsidRPr="00E07954" w:rsidRDefault="00E07954" w:rsidP="001D4272">
      <w:pPr>
        <w:numPr>
          <w:ilvl w:val="0"/>
          <w:numId w:val="24"/>
        </w:numPr>
        <w:spacing w:before="40"/>
        <w:rPr>
          <w:szCs w:val="20"/>
        </w:rPr>
      </w:pPr>
      <w:r w:rsidRPr="00E07954">
        <w:rPr>
          <w:b/>
          <w:szCs w:val="20"/>
        </w:rPr>
        <w:t xml:space="preserve"> </w:t>
      </w:r>
      <w:r w:rsidRPr="00E07954">
        <w:rPr>
          <w:szCs w:val="20"/>
        </w:rPr>
        <w:t>Add Transfer Buffer to fill line.</w:t>
      </w:r>
    </w:p>
    <w:p w14:paraId="271A2ABB" w14:textId="2DCA361B" w:rsidR="00E07954" w:rsidRPr="00E07954" w:rsidRDefault="00E07954" w:rsidP="001D4272">
      <w:pPr>
        <w:numPr>
          <w:ilvl w:val="0"/>
          <w:numId w:val="24"/>
        </w:numPr>
        <w:spacing w:before="40"/>
        <w:rPr>
          <w:szCs w:val="20"/>
        </w:rPr>
      </w:pPr>
      <w:r w:rsidRPr="00E07954">
        <w:rPr>
          <w:szCs w:val="20"/>
        </w:rPr>
        <w:t>Place tank on stir plate.</w:t>
      </w:r>
    </w:p>
    <w:p w14:paraId="31E609DF" w14:textId="4526A734" w:rsidR="00E07954" w:rsidRDefault="00E07954" w:rsidP="001D4272">
      <w:pPr>
        <w:numPr>
          <w:ilvl w:val="0"/>
          <w:numId w:val="24"/>
        </w:numPr>
        <w:spacing w:before="40"/>
        <w:rPr>
          <w:szCs w:val="20"/>
        </w:rPr>
      </w:pPr>
      <w:r w:rsidRPr="001D4272">
        <w:rPr>
          <w:b/>
          <w:szCs w:val="20"/>
        </w:rPr>
        <w:t>Run transfer:</w:t>
      </w:r>
      <w:r w:rsidRPr="001D4272">
        <w:rPr>
          <w:szCs w:val="20"/>
        </w:rPr>
        <w:t xml:space="preserve"> </w:t>
      </w:r>
      <w:r w:rsidR="001D4272" w:rsidRPr="001D4272">
        <w:rPr>
          <w:szCs w:val="20"/>
        </w:rPr>
        <w:t xml:space="preserve">1-2 hours </w:t>
      </w:r>
      <w:r w:rsidR="006214BA">
        <w:rPr>
          <w:szCs w:val="20"/>
        </w:rPr>
        <w:t>90-</w:t>
      </w:r>
      <w:r w:rsidR="001D4272" w:rsidRPr="001D4272">
        <w:rPr>
          <w:szCs w:val="20"/>
        </w:rPr>
        <w:t xml:space="preserve">100 V, </w:t>
      </w:r>
      <w:r w:rsidRPr="001D4272">
        <w:rPr>
          <w:szCs w:val="20"/>
        </w:rPr>
        <w:t xml:space="preserve">12-18 hours 30 V (90 mA) 4°C. </w:t>
      </w:r>
    </w:p>
    <w:p w14:paraId="1DD63BF7" w14:textId="77777777" w:rsidR="001D4272" w:rsidRPr="001D4272" w:rsidRDefault="001D4272" w:rsidP="001D4272">
      <w:pPr>
        <w:spacing w:before="40"/>
        <w:rPr>
          <w:szCs w:val="20"/>
        </w:rPr>
      </w:pPr>
    </w:p>
    <w:p w14:paraId="0029E0AD" w14:textId="77777777" w:rsidR="00E35A2A" w:rsidRPr="001D4272" w:rsidRDefault="00E35A2A" w:rsidP="001D4272">
      <w:pPr>
        <w:pStyle w:val="Heading3"/>
      </w:pPr>
      <w:r w:rsidRPr="001D4272">
        <w:t>Bio-Rad mini trans-blot cell</w:t>
      </w:r>
    </w:p>
    <w:p w14:paraId="619CFBD3" w14:textId="77777777" w:rsidR="001D4272" w:rsidRPr="001D4272" w:rsidRDefault="001D4272" w:rsidP="001D4272">
      <w:pPr>
        <w:numPr>
          <w:ilvl w:val="0"/>
          <w:numId w:val="25"/>
        </w:numPr>
        <w:spacing w:before="40"/>
        <w:rPr>
          <w:szCs w:val="20"/>
        </w:rPr>
      </w:pPr>
      <w:r w:rsidRPr="001D4272">
        <w:rPr>
          <w:szCs w:val="20"/>
        </w:rPr>
        <w:t>Equilibrate membrane, blotting pads, and filter paper as above.</w:t>
      </w:r>
    </w:p>
    <w:p w14:paraId="5E75C995" w14:textId="77777777" w:rsidR="001D4272" w:rsidRPr="001D4272" w:rsidRDefault="001D4272" w:rsidP="001D4272">
      <w:pPr>
        <w:numPr>
          <w:ilvl w:val="0"/>
          <w:numId w:val="25"/>
        </w:numPr>
        <w:spacing w:before="40"/>
        <w:rPr>
          <w:b/>
          <w:szCs w:val="20"/>
        </w:rPr>
      </w:pPr>
      <w:r w:rsidRPr="001D4272">
        <w:rPr>
          <w:b/>
          <w:szCs w:val="20"/>
        </w:rPr>
        <w:t xml:space="preserve">Double check blot modules and transfer cell to make sure wires and banana plugs are intact. </w:t>
      </w:r>
    </w:p>
    <w:p w14:paraId="1F9FE854" w14:textId="446A3FE7" w:rsidR="001D4272" w:rsidRPr="001D4272" w:rsidRDefault="006214BA" w:rsidP="001D4272">
      <w:pPr>
        <w:numPr>
          <w:ilvl w:val="0"/>
          <w:numId w:val="25"/>
        </w:numPr>
        <w:spacing w:before="40"/>
        <w:rPr>
          <w:szCs w:val="20"/>
        </w:rPr>
      </w:pPr>
      <w:r>
        <w:rPr>
          <w:szCs w:val="20"/>
        </w:rPr>
        <w:t>Assemble cassettes and add to blot module as above.</w:t>
      </w:r>
      <w:r w:rsidRPr="006214BA">
        <w:rPr>
          <w:b/>
          <w:szCs w:val="20"/>
        </w:rPr>
        <w:t xml:space="preserve"> </w:t>
      </w:r>
      <w:r w:rsidRPr="000C5A59">
        <w:rPr>
          <w:b/>
          <w:szCs w:val="20"/>
        </w:rPr>
        <w:t>The key to avoiding air bubbles is to fasten the cassette clasp while completely submerged in transfer buffer.</w:t>
      </w:r>
    </w:p>
    <w:p w14:paraId="54A0AE63" w14:textId="5B2B3783" w:rsidR="001D4272" w:rsidRPr="001D4272" w:rsidRDefault="001D4272" w:rsidP="00E35A2A">
      <w:pPr>
        <w:numPr>
          <w:ilvl w:val="0"/>
          <w:numId w:val="25"/>
        </w:numPr>
        <w:spacing w:before="40"/>
        <w:rPr>
          <w:szCs w:val="20"/>
        </w:rPr>
      </w:pPr>
      <w:r>
        <w:rPr>
          <w:b/>
          <w:noProof/>
          <w:szCs w:val="20"/>
        </w:rPr>
        <mc:AlternateContent>
          <mc:Choice Requires="wpg">
            <w:drawing>
              <wp:anchor distT="0" distB="0" distL="114300" distR="114300" simplePos="0" relativeHeight="251671552" behindDoc="0" locked="0" layoutInCell="1" allowOverlap="1" wp14:anchorId="23FD924E" wp14:editId="70C74822">
                <wp:simplePos x="0" y="0"/>
                <wp:positionH relativeFrom="margin">
                  <wp:align>center</wp:align>
                </wp:positionH>
                <wp:positionV relativeFrom="paragraph">
                  <wp:posOffset>212090</wp:posOffset>
                </wp:positionV>
                <wp:extent cx="4311015" cy="1828800"/>
                <wp:effectExtent l="0" t="0" r="6985" b="0"/>
                <wp:wrapTopAndBottom/>
                <wp:docPr id="1" name="Group 1"/>
                <wp:cNvGraphicFramePr/>
                <a:graphic xmlns:a="http://schemas.openxmlformats.org/drawingml/2006/main">
                  <a:graphicData uri="http://schemas.microsoft.com/office/word/2010/wordprocessingGroup">
                    <wpg:wgp>
                      <wpg:cNvGrpSpPr/>
                      <wpg:grpSpPr>
                        <a:xfrm>
                          <a:off x="0" y="0"/>
                          <a:ext cx="4311015" cy="1828800"/>
                          <a:chOff x="0" y="0"/>
                          <a:chExt cx="4311456" cy="1829069"/>
                        </a:xfrm>
                      </wpg:grpSpPr>
                      <pic:pic xmlns:pic="http://schemas.openxmlformats.org/drawingml/2006/picture">
                        <pic:nvPicPr>
                          <pic:cNvPr id="34" name="Picture 3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588576" y="0"/>
                            <a:ext cx="2722880" cy="1828800"/>
                          </a:xfrm>
                          <a:prstGeom prst="rect">
                            <a:avLst/>
                          </a:prstGeom>
                        </pic:spPr>
                      </pic:pic>
                      <pic:pic xmlns:pic="http://schemas.openxmlformats.org/drawingml/2006/picture">
                        <pic:nvPicPr>
                          <pic:cNvPr id="35" name="Picture 3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69"/>
                            <a:ext cx="1428115" cy="1828800"/>
                          </a:xfrm>
                          <a:prstGeom prst="rect">
                            <a:avLst/>
                          </a:prstGeom>
                        </pic:spPr>
                      </pic:pic>
                    </wpg:wgp>
                  </a:graphicData>
                </a:graphic>
                <wp14:sizeRelV relativeFrom="margin">
                  <wp14:pctHeight>0</wp14:pctHeight>
                </wp14:sizeRelV>
              </wp:anchor>
            </w:drawing>
          </mc:Choice>
          <mc:Fallback>
            <w:pict>
              <v:group w14:anchorId="53D7FC69" id="Group 1" o:spid="_x0000_s1026" style="position:absolute;margin-left:0;margin-top:16.7pt;width:339.45pt;height:2in;z-index:251671552;mso-position-horizontal:center;mso-position-horizontal-relative:margin;mso-height-relative:margin" coordsize="4311456,182906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">
                <v:shape id="Picture 34" o:spid="_x0000_s1027" type="#_x0000_t75" style="position:absolute;left:1588576;width:272288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b&#10;yB3CAAAA2wAAAA8AAABkcnMvZG93bnJldi54bWxEj92KwjAUhO8XfIdwBO+2qbqsUhtFBEHwYvHn&#10;AY7NaVptTkoTtb79ZkHYy2FmvmHyVW8b8aDO144VjJMUBHHhdM1Gwfm0/ZyD8AFZY+OYFLzIw2o5&#10;+Mgx0+7JB3ocgxERwj5DBVUIbSalLyqy6BPXEkevdJ3FEGVnpO7wGeG2kZM0/ZYWa44LFba0qai4&#10;He9Wwe1lxlebljNtLtzPJ/bifnZ7pUbDfr0AEagP/+F3e6cVTL/g70v8AXL5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lm8gdwgAAANsAAAAPAAAAAAAAAAAAAAAAAJwCAABk&#10;cnMvZG93bnJldi54bWxQSwUGAAAAAAQABAD3AAAAiwMAAAAA&#10;">
                  <v:imagedata r:id="rId49" o:title=""/>
                  <v:path arrowok="t"/>
                </v:shape>
                <v:shape id="Picture 35" o:spid="_x0000_s1028" type="#_x0000_t75" style="position:absolute;top:269;width:1428115;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z&#10;StLCAAAA2wAAAA8AAABkcnMvZG93bnJldi54bWxEj0GLwjAUhO+C/yG8BW+auqJI1yi7guDRqgeP&#10;z+ZtU2xeahNt3V+/EQSPw8x8wyxWna3EnRpfOlYwHiUgiHOnSy4UHA+b4RyED8gaK8ek4EEeVst+&#10;b4Gpdi1ndN+HQkQI+xQVmBDqVEqfG7LoR64mjt6vayyGKJtC6gbbCLeV/EySmbRYclwwWNPaUH7Z&#10;36wCXo//btNzaTI789fjZfdzcm2m1OCj+/4CEagL7/CrvdUKJlN4fok/QC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c0rSwgAAANsAAAAPAAAAAAAAAAAAAAAAAJwCAABk&#10;cnMvZG93bnJldi54bWxQSwUGAAAAAAQABAD3AAAAiwMAAAAA&#10;">
                  <v:imagedata r:id="rId50" o:title=""/>
                  <v:path arrowok="t"/>
                </v:shape>
                <w10:wrap type="topAndBottom" anchorx="margin"/>
              </v:group>
            </w:pict>
          </mc:Fallback>
        </mc:AlternateContent>
      </w:r>
      <w:r w:rsidRPr="001D4272">
        <w:rPr>
          <w:b/>
          <w:szCs w:val="20"/>
        </w:rPr>
        <w:t>Run transfer:</w:t>
      </w:r>
      <w:r w:rsidRPr="001D4272">
        <w:rPr>
          <w:szCs w:val="20"/>
        </w:rPr>
        <w:t xml:space="preserve"> 1-2 hours 100 V, 12-18 hours 30 V (90 mA) 4°C. </w:t>
      </w:r>
    </w:p>
    <w:p w14:paraId="472798BC" w14:textId="34D9FEF2" w:rsidR="001D4272" w:rsidRDefault="001D4272" w:rsidP="001D4272">
      <w:pPr>
        <w:spacing w:before="40"/>
        <w:rPr>
          <w:rFonts w:asciiTheme="majorHAnsi" w:eastAsiaTheme="majorEastAsia" w:hAnsiTheme="majorHAnsi" w:cstheme="majorBidi"/>
          <w:color w:val="1F4D78" w:themeColor="accent1" w:themeShade="7F"/>
          <w:sz w:val="24"/>
        </w:rPr>
      </w:pPr>
      <w:r>
        <w:br w:type="page"/>
      </w:r>
    </w:p>
    <w:p w14:paraId="1FCBD521" w14:textId="04EB1BAC" w:rsidR="00E07954" w:rsidRDefault="001D4272" w:rsidP="001D4272">
      <w:pPr>
        <w:pStyle w:val="Heading3"/>
      </w:pPr>
      <w:r>
        <w:rPr>
          <w:noProof/>
        </w:rPr>
        <w:lastRenderedPageBreak/>
        <mc:AlternateContent>
          <mc:Choice Requires="wpg">
            <w:drawing>
              <wp:anchor distT="0" distB="0" distL="114300" distR="114300" simplePos="0" relativeHeight="251673600" behindDoc="0" locked="0" layoutInCell="1" allowOverlap="1" wp14:anchorId="327A30B7" wp14:editId="28272475">
                <wp:simplePos x="0" y="0"/>
                <wp:positionH relativeFrom="margin">
                  <wp:align>center</wp:align>
                </wp:positionH>
                <wp:positionV relativeFrom="paragraph">
                  <wp:posOffset>277495</wp:posOffset>
                </wp:positionV>
                <wp:extent cx="5340985" cy="182880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340985" cy="1828800"/>
                          <a:chOff x="0" y="0"/>
                          <a:chExt cx="5340985" cy="1828800"/>
                        </a:xfrm>
                      </wpg:grpSpPr>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368300" y="0"/>
                            <a:ext cx="4972685" cy="1828800"/>
                          </a:xfrm>
                          <a:prstGeom prst="rect">
                            <a:avLst/>
                          </a:prstGeom>
                        </pic:spPr>
                      </pic:pic>
                      <wps:wsp>
                        <wps:cNvPr id="12" name="Text Box 12"/>
                        <wps:cNvSpPr txBox="1"/>
                        <wps:spPr>
                          <a:xfrm>
                            <a:off x="1485900" y="1019175"/>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FB91F6" w14:textId="77777777" w:rsidR="00A07765" w:rsidRPr="009F06BD" w:rsidRDefault="00A07765" w:rsidP="001D4272">
                              <w:pPr>
                                <w:jc w:val="center"/>
                                <w:rPr>
                                  <w:rFonts w:asciiTheme="minorHAnsi" w:hAnsiTheme="minorHAnsi"/>
                                  <w:b/>
                                  <w:szCs w:val="20"/>
                                </w:rPr>
                              </w:pPr>
                              <w:r w:rsidRPr="009F06BD">
                                <w:rPr>
                                  <w:rFonts w:asciiTheme="minorHAnsi" w:hAnsiTheme="minorHAnsi"/>
                                  <w:b/>
                                  <w:szCs w:val="20"/>
                                </w:rPr>
                                <w:t>One gel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2171700" y="1019175"/>
                            <a:ext cx="914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FCAA1F" w14:textId="77777777" w:rsidR="00A07765" w:rsidRPr="009F06BD" w:rsidRDefault="00A07765" w:rsidP="001D4272">
                              <w:pPr>
                                <w:jc w:val="center"/>
                                <w:rPr>
                                  <w:rFonts w:asciiTheme="minorHAnsi" w:hAnsiTheme="minorHAnsi"/>
                                  <w:b/>
                                  <w:szCs w:val="20"/>
                                </w:rPr>
                              </w:pPr>
                              <w:r w:rsidRPr="009F06BD">
                                <w:rPr>
                                  <w:rFonts w:asciiTheme="minorHAnsi" w:hAnsiTheme="minorHAnsi"/>
                                  <w:b/>
                                  <w:szCs w:val="20"/>
                                </w:rPr>
                                <w:t>Two gels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0" y="1247775"/>
                            <a:ext cx="3086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319CB5" w14:textId="77777777" w:rsidR="00A07765" w:rsidRPr="004B5D58" w:rsidRDefault="00A07765" w:rsidP="001D4272">
                              <w:pPr>
                                <w:jc w:val="center"/>
                                <w:rPr>
                                  <w:rFonts w:asciiTheme="minorHAnsi" w:hAnsiTheme="minorHAnsi"/>
                                  <w:sz w:val="16"/>
                                  <w:szCs w:val="16"/>
                                </w:rPr>
                              </w:pPr>
                              <w:r w:rsidRPr="004B5D58">
                                <w:rPr>
                                  <w:rFonts w:asciiTheme="minorHAnsi" w:hAnsiTheme="minorHAnsi"/>
                                  <w:sz w:val="16"/>
                                  <w:szCs w:val="16"/>
                                </w:rPr>
                                <w:t xml:space="preserve">From NuPAGE technical guide and </w:t>
                              </w:r>
                              <w:proofErr w:type="spellStart"/>
                              <w:r w:rsidRPr="004B5D58">
                                <w:rPr>
                                  <w:rFonts w:asciiTheme="minorHAnsi" w:hAnsiTheme="minorHAnsi"/>
                                  <w:sz w:val="16"/>
                                  <w:szCs w:val="16"/>
                                </w:rPr>
                                <w:t>XCell</w:t>
                              </w:r>
                              <w:proofErr w:type="spellEnd"/>
                              <w:r w:rsidRPr="004B5D58">
                                <w:rPr>
                                  <w:rFonts w:asciiTheme="minorHAnsi" w:hAnsiTheme="minorHAnsi"/>
                                  <w:sz w:val="16"/>
                                  <w:szCs w:val="16"/>
                                </w:rPr>
                                <w:t xml:space="preserve"> II blot module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7A30B7" id="Group 18" o:spid="_x0000_s1041" style="position:absolute;margin-left:0;margin-top:21.85pt;width:420.55pt;height:2in;z-index:251673600;mso-position-horizontal:center;mso-position-horizontal-relative:margin" coordsize="5340985,1828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">
                <v:shape id="Picture 2" o:spid="_x0000_s1042" type="#_x0000_t75" style="position:absolute;left:368300;width:4972685;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W&#10;EX3CAAAA2gAAAA8AAABkcnMvZG93bnJldi54bWxEj8FqwzAQRO+F/oPYQi4lkeO0oTiRTQg1BHoo&#10;dfsBi7W1TaSVsdTY/vsoEOhxmHkzzL6YrBEXGnznWMF6lYAgrp3uuFHw810u30D4gKzROCYFM3ko&#10;8seHPWbajfxFlyo0Ipawz1BBG0KfSenrliz6leuJo/frBoshyqGResAxllsj0yTZSosdx4UWezq2&#10;VJ+rP6sgfTeyfn5B/1EeJ/9pqtfN3PVKLZ6mww5EoCn8h+/0SUcOblfiDZD5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VhF9wgAAANoAAAAPAAAAAAAAAAAAAAAAAJwCAABk&#10;cnMvZG93bnJldi54bWxQSwUGAAAAAAQABAD3AAAAiwMAAAAA&#10;">
                  <v:imagedata r:id="rId52" o:title=""/>
                  <v:path arrowok="t"/>
                </v:shape>
                <v:shape id="Text Box 12" o:spid="_x0000_s1043" type="#_x0000_t202" style="position:absolute;left:1485900;top:1019175;width:685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40FB91F6" w14:textId="77777777" w:rsidR="00A07765" w:rsidRPr="009F06BD" w:rsidRDefault="00A07765" w:rsidP="001D4272">
                        <w:pPr>
                          <w:jc w:val="center"/>
                          <w:rPr>
                            <w:rFonts w:asciiTheme="minorHAnsi" w:hAnsiTheme="minorHAnsi"/>
                            <w:b/>
                            <w:szCs w:val="20"/>
                          </w:rPr>
                        </w:pPr>
                        <w:r w:rsidRPr="009F06BD">
                          <w:rPr>
                            <w:rFonts w:asciiTheme="minorHAnsi" w:hAnsiTheme="minorHAnsi"/>
                            <w:b/>
                            <w:szCs w:val="20"/>
                          </w:rPr>
                          <w:t>One gel</w:t>
                        </w:r>
                      </w:p>
                    </w:txbxContent>
                  </v:textbox>
                </v:shape>
                <v:shape id="Text Box 13" o:spid="_x0000_s1044" type="#_x0000_t202" style="position:absolute;left:2171700;top:1019175;width:914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4CFCAA1F" w14:textId="77777777" w:rsidR="00A07765" w:rsidRPr="009F06BD" w:rsidRDefault="00A07765" w:rsidP="001D4272">
                        <w:pPr>
                          <w:jc w:val="center"/>
                          <w:rPr>
                            <w:rFonts w:asciiTheme="minorHAnsi" w:hAnsiTheme="minorHAnsi"/>
                            <w:b/>
                            <w:szCs w:val="20"/>
                          </w:rPr>
                        </w:pPr>
                        <w:r w:rsidRPr="009F06BD">
                          <w:rPr>
                            <w:rFonts w:asciiTheme="minorHAnsi" w:hAnsiTheme="minorHAnsi"/>
                            <w:b/>
                            <w:szCs w:val="20"/>
                          </w:rPr>
                          <w:t>Two gels</w:t>
                        </w:r>
                      </w:p>
                    </w:txbxContent>
                  </v:textbox>
                </v:shape>
                <v:shape id="Text Box 19" o:spid="_x0000_s1045" type="#_x0000_t202" style="position:absolute;top:1247775;width:3086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5D319CB5" w14:textId="77777777" w:rsidR="00A07765" w:rsidRPr="004B5D58" w:rsidRDefault="00A07765" w:rsidP="001D4272">
                        <w:pPr>
                          <w:jc w:val="center"/>
                          <w:rPr>
                            <w:rFonts w:asciiTheme="minorHAnsi" w:hAnsiTheme="minorHAnsi"/>
                            <w:sz w:val="16"/>
                            <w:szCs w:val="16"/>
                          </w:rPr>
                        </w:pPr>
                        <w:r w:rsidRPr="004B5D58">
                          <w:rPr>
                            <w:rFonts w:asciiTheme="minorHAnsi" w:hAnsiTheme="minorHAnsi"/>
                            <w:sz w:val="16"/>
                            <w:szCs w:val="16"/>
                          </w:rPr>
                          <w:t xml:space="preserve">From NuPAGE technical guide and </w:t>
                        </w:r>
                        <w:proofErr w:type="spellStart"/>
                        <w:r w:rsidRPr="004B5D58">
                          <w:rPr>
                            <w:rFonts w:asciiTheme="minorHAnsi" w:hAnsiTheme="minorHAnsi"/>
                            <w:sz w:val="16"/>
                            <w:szCs w:val="16"/>
                          </w:rPr>
                          <w:t>XCell</w:t>
                        </w:r>
                        <w:proofErr w:type="spellEnd"/>
                        <w:r w:rsidRPr="004B5D58">
                          <w:rPr>
                            <w:rFonts w:asciiTheme="minorHAnsi" w:hAnsiTheme="minorHAnsi"/>
                            <w:sz w:val="16"/>
                            <w:szCs w:val="16"/>
                          </w:rPr>
                          <w:t xml:space="preserve"> II blot module manual</w:t>
                        </w:r>
                      </w:p>
                    </w:txbxContent>
                  </v:textbox>
                </v:shape>
                <w10:wrap type="topAndBottom" anchorx="margin"/>
              </v:group>
            </w:pict>
          </mc:Fallback>
        </mc:AlternateContent>
      </w:r>
      <w:r>
        <w:t xml:space="preserve">NuPAGE </w:t>
      </w:r>
      <w:proofErr w:type="spellStart"/>
      <w:r>
        <w:t>XCell</w:t>
      </w:r>
      <w:proofErr w:type="spellEnd"/>
      <w:r>
        <w:t xml:space="preserve"> II blot module</w:t>
      </w:r>
    </w:p>
    <w:p w14:paraId="02F42563" w14:textId="21884C7D" w:rsidR="001D4272" w:rsidRPr="001D4272" w:rsidRDefault="001D4272" w:rsidP="001D4272">
      <w:pPr>
        <w:numPr>
          <w:ilvl w:val="0"/>
          <w:numId w:val="27"/>
        </w:numPr>
        <w:spacing w:before="40"/>
        <w:rPr>
          <w:szCs w:val="20"/>
        </w:rPr>
      </w:pPr>
      <w:r w:rsidRPr="001D4272">
        <w:rPr>
          <w:szCs w:val="20"/>
        </w:rPr>
        <w:t>Add two blotting pads to the cathode core.</w:t>
      </w:r>
    </w:p>
    <w:p w14:paraId="6B4AEE73" w14:textId="0227EB9D" w:rsidR="001D4272" w:rsidRPr="001D4272" w:rsidRDefault="001D4272" w:rsidP="001D4272">
      <w:pPr>
        <w:numPr>
          <w:ilvl w:val="0"/>
          <w:numId w:val="27"/>
        </w:numPr>
        <w:spacing w:before="40"/>
        <w:rPr>
          <w:szCs w:val="20"/>
        </w:rPr>
      </w:pPr>
      <w:r w:rsidRPr="001D4272">
        <w:rPr>
          <w:szCs w:val="20"/>
        </w:rPr>
        <w:t>Wet the gel with transfer buffer.</w:t>
      </w:r>
    </w:p>
    <w:p w14:paraId="34AAA76B" w14:textId="706910F3" w:rsidR="001D4272" w:rsidRPr="001D4272" w:rsidRDefault="001D4272" w:rsidP="001D4272">
      <w:pPr>
        <w:numPr>
          <w:ilvl w:val="0"/>
          <w:numId w:val="27"/>
        </w:numPr>
        <w:spacing w:before="40"/>
        <w:rPr>
          <w:szCs w:val="20"/>
        </w:rPr>
      </w:pPr>
      <w:r w:rsidRPr="001D4272">
        <w:rPr>
          <w:szCs w:val="20"/>
        </w:rPr>
        <w:t xml:space="preserve">Put a piece of pre-soaked extra thick blot paper on top of the gel, flip over, and carefully separate from the short plate with a gel lifter. Well 1 should currently be on the right. </w:t>
      </w:r>
    </w:p>
    <w:p w14:paraId="11E5852C" w14:textId="6BFC5099" w:rsidR="001D4272" w:rsidRPr="001D4272" w:rsidRDefault="001D4272" w:rsidP="001D4272">
      <w:pPr>
        <w:numPr>
          <w:ilvl w:val="0"/>
          <w:numId w:val="27"/>
        </w:numPr>
        <w:spacing w:before="40"/>
        <w:rPr>
          <w:szCs w:val="20"/>
        </w:rPr>
      </w:pPr>
      <w:r w:rsidRPr="001D4272">
        <w:rPr>
          <w:szCs w:val="20"/>
        </w:rPr>
        <w:t>Place the gel and filter paper in the cathode core, and roll out air bubbles.</w:t>
      </w:r>
    </w:p>
    <w:p w14:paraId="2D329F89" w14:textId="77777777" w:rsidR="001D4272" w:rsidRPr="001D4272" w:rsidRDefault="001D4272" w:rsidP="001D4272">
      <w:pPr>
        <w:numPr>
          <w:ilvl w:val="0"/>
          <w:numId w:val="27"/>
        </w:numPr>
        <w:spacing w:before="40"/>
        <w:rPr>
          <w:szCs w:val="20"/>
        </w:rPr>
      </w:pPr>
      <w:r w:rsidRPr="001D4272">
        <w:rPr>
          <w:szCs w:val="20"/>
        </w:rPr>
        <w:t>Carefully set membrane on top of gel, and roll out air bubbles.</w:t>
      </w:r>
    </w:p>
    <w:p w14:paraId="0A1F073E" w14:textId="29100E9D" w:rsidR="001D4272" w:rsidRPr="001D4272" w:rsidRDefault="001D4272" w:rsidP="001D4272">
      <w:pPr>
        <w:numPr>
          <w:ilvl w:val="0"/>
          <w:numId w:val="27"/>
        </w:numPr>
        <w:spacing w:before="40"/>
        <w:rPr>
          <w:szCs w:val="20"/>
        </w:rPr>
      </w:pPr>
      <w:r w:rsidRPr="001D4272">
        <w:rPr>
          <w:szCs w:val="20"/>
        </w:rPr>
        <w:t>Add filter paper and blotting pads on top. Completed assembly should rise 0.5 cm above the side of the cathode core. A second gel assembly can be added, but I have experienced consistently incomplete transfer of the second gel.</w:t>
      </w:r>
    </w:p>
    <w:p w14:paraId="6365790A" w14:textId="04275674" w:rsidR="001D4272" w:rsidRPr="001D4272" w:rsidRDefault="001D4272" w:rsidP="001D4272">
      <w:pPr>
        <w:numPr>
          <w:ilvl w:val="0"/>
          <w:numId w:val="27"/>
        </w:numPr>
        <w:spacing w:before="40"/>
        <w:rPr>
          <w:szCs w:val="20"/>
        </w:rPr>
      </w:pPr>
      <w:r w:rsidRPr="001D4272">
        <w:rPr>
          <w:szCs w:val="20"/>
        </w:rPr>
        <w:t>Firmly attach the anode and place in tank. There should be 1 cm between the top of the gel assembly and the top of the inner chamber of the blot module.</w:t>
      </w:r>
    </w:p>
    <w:p w14:paraId="46E15238" w14:textId="6340E14E" w:rsidR="001D4272" w:rsidRPr="001D4272" w:rsidRDefault="001D4272" w:rsidP="001D4272">
      <w:pPr>
        <w:numPr>
          <w:ilvl w:val="0"/>
          <w:numId w:val="27"/>
        </w:numPr>
        <w:spacing w:before="40"/>
        <w:rPr>
          <w:b/>
          <w:szCs w:val="20"/>
        </w:rPr>
      </w:pPr>
      <w:r w:rsidRPr="001D4272">
        <w:rPr>
          <w:b/>
          <w:szCs w:val="20"/>
          <w:u w:val="single"/>
        </w:rPr>
        <w:t>Insert gel tension wedge and lock into place</w:t>
      </w:r>
      <w:r w:rsidRPr="001D4272">
        <w:rPr>
          <w:b/>
          <w:szCs w:val="20"/>
        </w:rPr>
        <w:t xml:space="preserve">. The gel short plate can also be used as a spacer in front of the blot module in the tank so it seals well. </w:t>
      </w:r>
    </w:p>
    <w:p w14:paraId="4D1C0329" w14:textId="22789033" w:rsidR="001D4272" w:rsidRPr="001D4272" w:rsidRDefault="001D4272" w:rsidP="001D4272">
      <w:pPr>
        <w:numPr>
          <w:ilvl w:val="0"/>
          <w:numId w:val="27"/>
        </w:numPr>
        <w:spacing w:before="40"/>
        <w:rPr>
          <w:szCs w:val="20"/>
        </w:rPr>
      </w:pPr>
      <w:r w:rsidRPr="001D4272">
        <w:rPr>
          <w:szCs w:val="20"/>
        </w:rPr>
        <w:t xml:space="preserve">Fill blot module with 1X NuPAGE Transfer Buffer until the gel assembly is covered. </w:t>
      </w:r>
      <w:r w:rsidRPr="001D4272">
        <w:rPr>
          <w:b/>
          <w:szCs w:val="20"/>
        </w:rPr>
        <w:t xml:space="preserve">Transfer buffer should not leak out of the blot module. </w:t>
      </w:r>
      <w:r w:rsidRPr="001D4272">
        <w:rPr>
          <w:szCs w:val="20"/>
        </w:rPr>
        <w:t xml:space="preserve">To avoid generating extra conductivity and heat, </w:t>
      </w:r>
      <w:r w:rsidRPr="001D4272">
        <w:rPr>
          <w:bCs/>
          <w:szCs w:val="20"/>
        </w:rPr>
        <w:t xml:space="preserve">do not </w:t>
      </w:r>
      <w:r w:rsidRPr="001D4272">
        <w:rPr>
          <w:szCs w:val="20"/>
        </w:rPr>
        <w:t>fill the chamber all the way to the top.</w:t>
      </w:r>
    </w:p>
    <w:p w14:paraId="46B22D69" w14:textId="1D94FE2C" w:rsidR="001D4272" w:rsidRPr="001D4272" w:rsidRDefault="001D4272" w:rsidP="001D4272">
      <w:pPr>
        <w:numPr>
          <w:ilvl w:val="0"/>
          <w:numId w:val="27"/>
        </w:numPr>
        <w:spacing w:before="40"/>
        <w:rPr>
          <w:szCs w:val="20"/>
        </w:rPr>
      </w:pPr>
      <w:r w:rsidRPr="001D4272">
        <w:rPr>
          <w:szCs w:val="20"/>
        </w:rPr>
        <w:t>Fill the Lower Buffer Chamber with 650 mL di-H</w:t>
      </w:r>
      <w:r w:rsidRPr="001D4272">
        <w:rPr>
          <w:szCs w:val="20"/>
          <w:vertAlign w:val="subscript"/>
        </w:rPr>
        <w:t>2</w:t>
      </w:r>
      <w:r w:rsidRPr="001D4272">
        <w:rPr>
          <w:szCs w:val="20"/>
        </w:rPr>
        <w:t xml:space="preserve">O to dissipate heat produced during the run. The water level should reach approximately 2 cm from the top of the Lower Buffer Chamber. </w:t>
      </w:r>
    </w:p>
    <w:p w14:paraId="3C84F61A" w14:textId="3D4FA677" w:rsidR="001D4272" w:rsidRPr="001D4272" w:rsidRDefault="001D4272" w:rsidP="001D4272">
      <w:pPr>
        <w:numPr>
          <w:ilvl w:val="0"/>
          <w:numId w:val="27"/>
        </w:numPr>
        <w:spacing w:before="40"/>
        <w:rPr>
          <w:szCs w:val="20"/>
        </w:rPr>
      </w:pPr>
      <w:r w:rsidRPr="001D4272">
        <w:rPr>
          <w:szCs w:val="20"/>
        </w:rPr>
        <w:t>Place the lid on the unit and insert the electrical leads into the power supply.</w:t>
      </w:r>
    </w:p>
    <w:p w14:paraId="53E21EEF" w14:textId="0F5985BF" w:rsidR="001D4272" w:rsidRPr="006663E7" w:rsidRDefault="001D4272" w:rsidP="001D4272">
      <w:pPr>
        <w:numPr>
          <w:ilvl w:val="0"/>
          <w:numId w:val="27"/>
        </w:numPr>
        <w:spacing w:before="40"/>
        <w:rPr>
          <w:szCs w:val="20"/>
        </w:rPr>
      </w:pPr>
      <w:r w:rsidRPr="001D4272">
        <w:rPr>
          <w:b/>
          <w:szCs w:val="20"/>
        </w:rPr>
        <w:t xml:space="preserve">Run transfer 60 min 30 V RT. </w:t>
      </w:r>
    </w:p>
    <w:p w14:paraId="0220A337" w14:textId="77777777" w:rsidR="006663E7" w:rsidRPr="001D4272" w:rsidRDefault="006663E7" w:rsidP="006663E7">
      <w:pPr>
        <w:spacing w:before="40"/>
        <w:rPr>
          <w:szCs w:val="20"/>
        </w:rPr>
      </w:pPr>
    </w:p>
    <w:p w14:paraId="39C6D592" w14:textId="77777777" w:rsidR="00E35A2A" w:rsidRPr="001D4272" w:rsidRDefault="00E35A2A" w:rsidP="001D4272">
      <w:pPr>
        <w:pStyle w:val="Heading3"/>
      </w:pPr>
      <w:r w:rsidRPr="001D4272">
        <w:t>CBS midi blotter</w:t>
      </w:r>
    </w:p>
    <w:p w14:paraId="1BFC1EA7" w14:textId="77777777" w:rsidR="001D4272" w:rsidRPr="001D4272" w:rsidRDefault="001D4272" w:rsidP="001D4272">
      <w:pPr>
        <w:pStyle w:val="ListParagraph"/>
        <w:numPr>
          <w:ilvl w:val="0"/>
          <w:numId w:val="26"/>
        </w:numPr>
        <w:rPr>
          <w:szCs w:val="20"/>
        </w:rPr>
      </w:pPr>
      <w:r w:rsidRPr="001D4272">
        <w:rPr>
          <w:noProof/>
          <w:szCs w:val="20"/>
        </w:rPr>
        <mc:AlternateContent>
          <mc:Choice Requires="wps">
            <w:drawing>
              <wp:anchor distT="0" distB="0" distL="114300" distR="114300" simplePos="0" relativeHeight="251675648" behindDoc="0" locked="0" layoutInCell="1" allowOverlap="1" wp14:anchorId="4881EAE9" wp14:editId="5F187249">
                <wp:simplePos x="0" y="0"/>
                <wp:positionH relativeFrom="margin">
                  <wp:align>right</wp:align>
                </wp:positionH>
                <wp:positionV relativeFrom="paragraph">
                  <wp:posOffset>62230</wp:posOffset>
                </wp:positionV>
                <wp:extent cx="1448435" cy="1706880"/>
                <wp:effectExtent l="0" t="0" r="24765" b="20320"/>
                <wp:wrapSquare wrapText="bothSides"/>
                <wp:docPr id="21" name="Text Box 21"/>
                <wp:cNvGraphicFramePr/>
                <a:graphic xmlns:a="http://schemas.openxmlformats.org/drawingml/2006/main">
                  <a:graphicData uri="http://schemas.microsoft.com/office/word/2010/wordprocessingShape">
                    <wps:wsp>
                      <wps:cNvSpPr txBox="1"/>
                      <wps:spPr>
                        <a:xfrm>
                          <a:off x="0" y="0"/>
                          <a:ext cx="1448435" cy="170688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B03893" w14:textId="77777777" w:rsidR="00A07765" w:rsidRPr="004B5D58" w:rsidRDefault="00A07765" w:rsidP="001D4272">
                            <w:pPr>
                              <w:jc w:val="center"/>
                              <w:rPr>
                                <w:rFonts w:asciiTheme="minorHAnsi" w:hAnsiTheme="minorHAnsi"/>
                                <w:sz w:val="16"/>
                                <w:szCs w:val="16"/>
                                <w:u w:val="single"/>
                              </w:rPr>
                            </w:pPr>
                            <w:r w:rsidRPr="004B5D58">
                              <w:rPr>
                                <w:rFonts w:asciiTheme="minorHAnsi" w:hAnsiTheme="minorHAnsi"/>
                                <w:sz w:val="16"/>
                                <w:szCs w:val="16"/>
                                <w:u w:val="single"/>
                              </w:rPr>
                              <w:t>CBS midi blotter</w:t>
                            </w:r>
                          </w:p>
                          <w:p w14:paraId="42773964" w14:textId="77777777" w:rsidR="00A07765" w:rsidRPr="004B5D58" w:rsidRDefault="00A07765" w:rsidP="001D4272">
                            <w:pPr>
                              <w:jc w:val="center"/>
                              <w:rPr>
                                <w:rFonts w:asciiTheme="minorHAnsi" w:hAnsiTheme="minorHAnsi"/>
                                <w:sz w:val="16"/>
                                <w:szCs w:val="16"/>
                                <w:u w:val="single"/>
                              </w:rPr>
                            </w:pPr>
                            <w:r w:rsidRPr="004B5D58">
                              <w:rPr>
                                <w:rFonts w:asciiTheme="minorHAnsi" w:hAnsiTheme="minorHAnsi"/>
                                <w:sz w:val="16"/>
                                <w:szCs w:val="16"/>
                                <w:u w:val="single"/>
                              </w:rPr>
                              <w:t>Completed gel cassette</w:t>
                            </w:r>
                          </w:p>
                          <w:p w14:paraId="72E190EF" w14:textId="77777777" w:rsidR="00A07765" w:rsidRPr="004B5D58" w:rsidRDefault="00A07765" w:rsidP="001D4272">
                            <w:pPr>
                              <w:jc w:val="center"/>
                              <w:rPr>
                                <w:rFonts w:asciiTheme="minorHAnsi" w:hAnsiTheme="minorHAnsi" w:cs="Arial"/>
                                <w:b/>
                              </w:rPr>
                            </w:pPr>
                            <w:r>
                              <w:rPr>
                                <w:rFonts w:asciiTheme="minorHAnsi" w:hAnsiTheme="minorHAnsi" w:cs="Arial"/>
                                <w:b/>
                              </w:rPr>
                              <w:t>Red</w:t>
                            </w:r>
                          </w:p>
                          <w:p w14:paraId="57CEDF63" w14:textId="77777777" w:rsidR="00A07765" w:rsidRPr="004B5D58" w:rsidRDefault="00A07765" w:rsidP="006663E7">
                            <w:pPr>
                              <w:jc w:val="center"/>
                              <w:rPr>
                                <w:rFonts w:asciiTheme="minorHAnsi" w:hAnsiTheme="minorHAnsi" w:cs="Arial"/>
                              </w:rPr>
                            </w:pPr>
                            <w:r>
                              <w:rPr>
                                <w:rFonts w:asciiTheme="minorHAnsi" w:hAnsiTheme="minorHAnsi" w:cs="Arial"/>
                              </w:rPr>
                              <w:t>Sponge</w:t>
                            </w:r>
                            <w:r w:rsidRPr="004B5D58">
                              <w:rPr>
                                <w:rFonts w:asciiTheme="minorHAnsi" w:hAnsiTheme="minorHAnsi" w:cs="Arial"/>
                              </w:rPr>
                              <w:t xml:space="preserve"> pad</w:t>
                            </w:r>
                          </w:p>
                          <w:p w14:paraId="63EC6A4A" w14:textId="47E54F8F" w:rsidR="00A07765" w:rsidRPr="004B5D58" w:rsidRDefault="00A07765" w:rsidP="001D4272">
                            <w:pPr>
                              <w:jc w:val="center"/>
                              <w:rPr>
                                <w:rFonts w:asciiTheme="minorHAnsi" w:hAnsiTheme="minorHAnsi" w:cs="Arial"/>
                              </w:rPr>
                            </w:pPr>
                            <w:r>
                              <w:rPr>
                                <w:rFonts w:asciiTheme="minorHAnsi" w:hAnsiTheme="minorHAnsi" w:cs="Arial"/>
                              </w:rPr>
                              <w:t>4-8x blot p</w:t>
                            </w:r>
                            <w:r w:rsidRPr="004B5D58">
                              <w:rPr>
                                <w:rFonts w:asciiTheme="minorHAnsi" w:hAnsiTheme="minorHAnsi" w:cs="Arial"/>
                              </w:rPr>
                              <w:t>aper</w:t>
                            </w:r>
                          </w:p>
                          <w:p w14:paraId="7FB68AEC" w14:textId="77777777" w:rsidR="00A07765" w:rsidRPr="004B5D58" w:rsidRDefault="00A07765" w:rsidP="001D4272">
                            <w:pPr>
                              <w:jc w:val="center"/>
                              <w:rPr>
                                <w:rFonts w:asciiTheme="minorHAnsi" w:hAnsiTheme="minorHAnsi" w:cs="Arial"/>
                              </w:rPr>
                            </w:pPr>
                            <w:r w:rsidRPr="004B5D58">
                              <w:rPr>
                                <w:rFonts w:asciiTheme="minorHAnsi" w:hAnsiTheme="minorHAnsi" w:cs="Arial"/>
                                <w:b/>
                              </w:rPr>
                              <w:t>Membrane</w:t>
                            </w:r>
                          </w:p>
                          <w:p w14:paraId="18FC6B1C" w14:textId="77777777" w:rsidR="00A07765" w:rsidRPr="004B5D58" w:rsidRDefault="00A07765" w:rsidP="001D4272">
                            <w:pPr>
                              <w:jc w:val="center"/>
                              <w:rPr>
                                <w:rFonts w:asciiTheme="minorHAnsi" w:hAnsiTheme="minorHAnsi" w:cs="Arial"/>
                              </w:rPr>
                            </w:pPr>
                            <w:r w:rsidRPr="004B5D58">
                              <w:rPr>
                                <w:rFonts w:asciiTheme="minorHAnsi" w:hAnsiTheme="minorHAnsi" w:cs="Arial"/>
                              </w:rPr>
                              <w:t>Gel</w:t>
                            </w:r>
                          </w:p>
                          <w:p w14:paraId="26A5CFE4" w14:textId="4329F026" w:rsidR="00A07765" w:rsidRPr="004B5D58" w:rsidRDefault="00A07765" w:rsidP="001D4272">
                            <w:pPr>
                              <w:jc w:val="center"/>
                              <w:rPr>
                                <w:rFonts w:asciiTheme="minorHAnsi" w:hAnsiTheme="minorHAnsi" w:cs="Arial"/>
                              </w:rPr>
                            </w:pPr>
                            <w:r>
                              <w:rPr>
                                <w:rFonts w:asciiTheme="minorHAnsi" w:hAnsiTheme="minorHAnsi" w:cs="Arial"/>
                              </w:rPr>
                              <w:t>4-8x blot p</w:t>
                            </w:r>
                            <w:r w:rsidRPr="004B5D58">
                              <w:rPr>
                                <w:rFonts w:asciiTheme="minorHAnsi" w:hAnsiTheme="minorHAnsi" w:cs="Arial"/>
                              </w:rPr>
                              <w:t>aper</w:t>
                            </w:r>
                          </w:p>
                          <w:p w14:paraId="365CC816" w14:textId="77777777" w:rsidR="00A07765" w:rsidRPr="004B5D58" w:rsidRDefault="00A07765" w:rsidP="006663E7">
                            <w:pPr>
                              <w:jc w:val="center"/>
                              <w:rPr>
                                <w:rFonts w:asciiTheme="minorHAnsi" w:hAnsiTheme="minorHAnsi" w:cs="Arial"/>
                              </w:rPr>
                            </w:pPr>
                            <w:r>
                              <w:rPr>
                                <w:rFonts w:asciiTheme="minorHAnsi" w:hAnsiTheme="minorHAnsi" w:cs="Arial"/>
                              </w:rPr>
                              <w:t>Sponge</w:t>
                            </w:r>
                            <w:r w:rsidRPr="004B5D58">
                              <w:rPr>
                                <w:rFonts w:asciiTheme="minorHAnsi" w:hAnsiTheme="minorHAnsi" w:cs="Arial"/>
                              </w:rPr>
                              <w:t xml:space="preserve"> pad</w:t>
                            </w:r>
                          </w:p>
                          <w:p w14:paraId="23468CD0" w14:textId="77777777" w:rsidR="00A07765" w:rsidRPr="004B5D58" w:rsidRDefault="00A07765" w:rsidP="001D4272">
                            <w:pPr>
                              <w:jc w:val="center"/>
                              <w:rPr>
                                <w:rFonts w:asciiTheme="minorHAnsi" w:hAnsiTheme="minorHAnsi" w:cs="Arial"/>
                                <w:b/>
                              </w:rPr>
                            </w:pPr>
                            <w:r>
                              <w:rPr>
                                <w:rFonts w:asciiTheme="minorHAnsi" w:hAnsiTheme="minorHAnsi" w:cs="Arial"/>
                                <w:b/>
                              </w:rPr>
                              <w:t>Black</w:t>
                            </w:r>
                          </w:p>
                          <w:p w14:paraId="6494C141" w14:textId="77777777" w:rsidR="00A07765" w:rsidRPr="004B5D58" w:rsidRDefault="00A07765" w:rsidP="001D4272">
                            <w:pPr>
                              <w:jc w:val="center"/>
                              <w:rPr>
                                <w:rFonts w:asciiTheme="minorHAnsi" w:hAnsiTheme="minorHAnsi" w:cs="Arial"/>
                                <w:b/>
                              </w:rPr>
                            </w:pPr>
                            <w:r w:rsidRPr="004B5D58">
                              <w:rPr>
                                <w:rFonts w:asciiTheme="minorHAnsi" w:hAnsiTheme="minorHAnsi" w:cs="Arial"/>
                                <w:b/>
                              </w:rPr>
                              <w:t>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1EAE9" id="Text Box 21" o:spid="_x0000_s1046" type="#_x0000_t202" style="position:absolute;left:0;text-align:left;margin-left:62.85pt;margin-top:4.9pt;width:114.05pt;height:134.4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" filled="f" strokecolor="black [3213]">
                <v:textbox>
                  <w:txbxContent>
                    <w:p w14:paraId="4BB03893" w14:textId="77777777" w:rsidR="00A07765" w:rsidRPr="004B5D58" w:rsidRDefault="00A07765" w:rsidP="001D4272">
                      <w:pPr>
                        <w:jc w:val="center"/>
                        <w:rPr>
                          <w:rFonts w:asciiTheme="minorHAnsi" w:hAnsiTheme="minorHAnsi"/>
                          <w:sz w:val="16"/>
                          <w:szCs w:val="16"/>
                          <w:u w:val="single"/>
                        </w:rPr>
                      </w:pPr>
                      <w:r w:rsidRPr="004B5D58">
                        <w:rPr>
                          <w:rFonts w:asciiTheme="minorHAnsi" w:hAnsiTheme="minorHAnsi"/>
                          <w:sz w:val="16"/>
                          <w:szCs w:val="16"/>
                          <w:u w:val="single"/>
                        </w:rPr>
                        <w:t>CBS midi blotter</w:t>
                      </w:r>
                    </w:p>
                    <w:p w14:paraId="42773964" w14:textId="77777777" w:rsidR="00A07765" w:rsidRPr="004B5D58" w:rsidRDefault="00A07765" w:rsidP="001D4272">
                      <w:pPr>
                        <w:jc w:val="center"/>
                        <w:rPr>
                          <w:rFonts w:asciiTheme="minorHAnsi" w:hAnsiTheme="minorHAnsi"/>
                          <w:sz w:val="16"/>
                          <w:szCs w:val="16"/>
                          <w:u w:val="single"/>
                        </w:rPr>
                      </w:pPr>
                      <w:r w:rsidRPr="004B5D58">
                        <w:rPr>
                          <w:rFonts w:asciiTheme="minorHAnsi" w:hAnsiTheme="minorHAnsi"/>
                          <w:sz w:val="16"/>
                          <w:szCs w:val="16"/>
                          <w:u w:val="single"/>
                        </w:rPr>
                        <w:t>Completed gel cassette</w:t>
                      </w:r>
                    </w:p>
                    <w:p w14:paraId="72E190EF" w14:textId="77777777" w:rsidR="00A07765" w:rsidRPr="004B5D58" w:rsidRDefault="00A07765" w:rsidP="001D4272">
                      <w:pPr>
                        <w:jc w:val="center"/>
                        <w:rPr>
                          <w:rFonts w:asciiTheme="minorHAnsi" w:hAnsiTheme="minorHAnsi" w:cs="Arial"/>
                          <w:b/>
                        </w:rPr>
                      </w:pPr>
                      <w:r>
                        <w:rPr>
                          <w:rFonts w:asciiTheme="minorHAnsi" w:hAnsiTheme="minorHAnsi" w:cs="Arial"/>
                          <w:b/>
                        </w:rPr>
                        <w:t>Red</w:t>
                      </w:r>
                    </w:p>
                    <w:p w14:paraId="57CEDF63" w14:textId="77777777" w:rsidR="00A07765" w:rsidRPr="004B5D58" w:rsidRDefault="00A07765" w:rsidP="006663E7">
                      <w:pPr>
                        <w:jc w:val="center"/>
                        <w:rPr>
                          <w:rFonts w:asciiTheme="minorHAnsi" w:hAnsiTheme="minorHAnsi" w:cs="Arial"/>
                        </w:rPr>
                      </w:pPr>
                      <w:r>
                        <w:rPr>
                          <w:rFonts w:asciiTheme="minorHAnsi" w:hAnsiTheme="minorHAnsi" w:cs="Arial"/>
                        </w:rPr>
                        <w:t>Sponge</w:t>
                      </w:r>
                      <w:r w:rsidRPr="004B5D58">
                        <w:rPr>
                          <w:rFonts w:asciiTheme="minorHAnsi" w:hAnsiTheme="minorHAnsi" w:cs="Arial"/>
                        </w:rPr>
                        <w:t xml:space="preserve"> pad</w:t>
                      </w:r>
                    </w:p>
                    <w:p w14:paraId="63EC6A4A" w14:textId="47E54F8F" w:rsidR="00A07765" w:rsidRPr="004B5D58" w:rsidRDefault="00A07765" w:rsidP="001D4272">
                      <w:pPr>
                        <w:jc w:val="center"/>
                        <w:rPr>
                          <w:rFonts w:asciiTheme="minorHAnsi" w:hAnsiTheme="minorHAnsi" w:cs="Arial"/>
                        </w:rPr>
                      </w:pPr>
                      <w:r>
                        <w:rPr>
                          <w:rFonts w:asciiTheme="minorHAnsi" w:hAnsiTheme="minorHAnsi" w:cs="Arial"/>
                        </w:rPr>
                        <w:t>4-8x blot p</w:t>
                      </w:r>
                      <w:r w:rsidRPr="004B5D58">
                        <w:rPr>
                          <w:rFonts w:asciiTheme="minorHAnsi" w:hAnsiTheme="minorHAnsi" w:cs="Arial"/>
                        </w:rPr>
                        <w:t>aper</w:t>
                      </w:r>
                    </w:p>
                    <w:p w14:paraId="7FB68AEC" w14:textId="77777777" w:rsidR="00A07765" w:rsidRPr="004B5D58" w:rsidRDefault="00A07765" w:rsidP="001D4272">
                      <w:pPr>
                        <w:jc w:val="center"/>
                        <w:rPr>
                          <w:rFonts w:asciiTheme="minorHAnsi" w:hAnsiTheme="minorHAnsi" w:cs="Arial"/>
                        </w:rPr>
                      </w:pPr>
                      <w:r w:rsidRPr="004B5D58">
                        <w:rPr>
                          <w:rFonts w:asciiTheme="minorHAnsi" w:hAnsiTheme="minorHAnsi" w:cs="Arial"/>
                          <w:b/>
                        </w:rPr>
                        <w:t>Membrane</w:t>
                      </w:r>
                    </w:p>
                    <w:p w14:paraId="18FC6B1C" w14:textId="77777777" w:rsidR="00A07765" w:rsidRPr="004B5D58" w:rsidRDefault="00A07765" w:rsidP="001D4272">
                      <w:pPr>
                        <w:jc w:val="center"/>
                        <w:rPr>
                          <w:rFonts w:asciiTheme="minorHAnsi" w:hAnsiTheme="minorHAnsi" w:cs="Arial"/>
                        </w:rPr>
                      </w:pPr>
                      <w:r w:rsidRPr="004B5D58">
                        <w:rPr>
                          <w:rFonts w:asciiTheme="minorHAnsi" w:hAnsiTheme="minorHAnsi" w:cs="Arial"/>
                        </w:rPr>
                        <w:t>Gel</w:t>
                      </w:r>
                    </w:p>
                    <w:p w14:paraId="26A5CFE4" w14:textId="4329F026" w:rsidR="00A07765" w:rsidRPr="004B5D58" w:rsidRDefault="00A07765" w:rsidP="001D4272">
                      <w:pPr>
                        <w:jc w:val="center"/>
                        <w:rPr>
                          <w:rFonts w:asciiTheme="minorHAnsi" w:hAnsiTheme="minorHAnsi" w:cs="Arial"/>
                        </w:rPr>
                      </w:pPr>
                      <w:r>
                        <w:rPr>
                          <w:rFonts w:asciiTheme="minorHAnsi" w:hAnsiTheme="minorHAnsi" w:cs="Arial"/>
                        </w:rPr>
                        <w:t>4-8x blot p</w:t>
                      </w:r>
                      <w:r w:rsidRPr="004B5D58">
                        <w:rPr>
                          <w:rFonts w:asciiTheme="minorHAnsi" w:hAnsiTheme="minorHAnsi" w:cs="Arial"/>
                        </w:rPr>
                        <w:t>aper</w:t>
                      </w:r>
                    </w:p>
                    <w:p w14:paraId="365CC816" w14:textId="77777777" w:rsidR="00A07765" w:rsidRPr="004B5D58" w:rsidRDefault="00A07765" w:rsidP="006663E7">
                      <w:pPr>
                        <w:jc w:val="center"/>
                        <w:rPr>
                          <w:rFonts w:asciiTheme="minorHAnsi" w:hAnsiTheme="minorHAnsi" w:cs="Arial"/>
                        </w:rPr>
                      </w:pPr>
                      <w:r>
                        <w:rPr>
                          <w:rFonts w:asciiTheme="minorHAnsi" w:hAnsiTheme="minorHAnsi" w:cs="Arial"/>
                        </w:rPr>
                        <w:t>Sponge</w:t>
                      </w:r>
                      <w:r w:rsidRPr="004B5D58">
                        <w:rPr>
                          <w:rFonts w:asciiTheme="minorHAnsi" w:hAnsiTheme="minorHAnsi" w:cs="Arial"/>
                        </w:rPr>
                        <w:t xml:space="preserve"> pad</w:t>
                      </w:r>
                    </w:p>
                    <w:p w14:paraId="23468CD0" w14:textId="77777777" w:rsidR="00A07765" w:rsidRPr="004B5D58" w:rsidRDefault="00A07765" w:rsidP="001D4272">
                      <w:pPr>
                        <w:jc w:val="center"/>
                        <w:rPr>
                          <w:rFonts w:asciiTheme="minorHAnsi" w:hAnsiTheme="minorHAnsi" w:cs="Arial"/>
                          <w:b/>
                        </w:rPr>
                      </w:pPr>
                      <w:r>
                        <w:rPr>
                          <w:rFonts w:asciiTheme="minorHAnsi" w:hAnsiTheme="minorHAnsi" w:cs="Arial"/>
                          <w:b/>
                        </w:rPr>
                        <w:t>Black</w:t>
                      </w:r>
                    </w:p>
                    <w:p w14:paraId="6494C141" w14:textId="77777777" w:rsidR="00A07765" w:rsidRPr="004B5D58" w:rsidRDefault="00A07765" w:rsidP="001D4272">
                      <w:pPr>
                        <w:jc w:val="center"/>
                        <w:rPr>
                          <w:rFonts w:asciiTheme="minorHAnsi" w:hAnsiTheme="minorHAnsi" w:cs="Arial"/>
                          <w:b/>
                        </w:rPr>
                      </w:pPr>
                      <w:r w:rsidRPr="004B5D58">
                        <w:rPr>
                          <w:rFonts w:asciiTheme="minorHAnsi" w:hAnsiTheme="minorHAnsi" w:cs="Arial"/>
                          <w:b/>
                        </w:rPr>
                        <w:t>Red</w:t>
                      </w:r>
                    </w:p>
                  </w:txbxContent>
                </v:textbox>
                <w10:wrap type="square" anchorx="margin"/>
              </v:shape>
            </w:pict>
          </mc:Fallback>
        </mc:AlternateContent>
      </w:r>
      <w:r w:rsidRPr="001D4272">
        <w:rPr>
          <w:szCs w:val="20"/>
        </w:rPr>
        <w:t>Equilibrate membrane, blotting pads, and filter paper as above.</w:t>
      </w:r>
    </w:p>
    <w:p w14:paraId="3230B3A0" w14:textId="77777777" w:rsidR="001D4272" w:rsidRPr="001D4272" w:rsidRDefault="001D4272" w:rsidP="001D4272">
      <w:pPr>
        <w:pStyle w:val="ListParagraph"/>
        <w:numPr>
          <w:ilvl w:val="0"/>
          <w:numId w:val="26"/>
        </w:numPr>
        <w:rPr>
          <w:szCs w:val="20"/>
        </w:rPr>
      </w:pPr>
      <w:r w:rsidRPr="001D4272">
        <w:rPr>
          <w:szCs w:val="20"/>
        </w:rPr>
        <w:t>Assemble gel cassettes as shown. Each cassette can hold two mini gels or one midi gel. Current goes from black to red.</w:t>
      </w:r>
    </w:p>
    <w:p w14:paraId="1167DB7E" w14:textId="77777777" w:rsidR="001D4272" w:rsidRPr="001D4272" w:rsidRDefault="001D4272" w:rsidP="001D4272">
      <w:pPr>
        <w:pStyle w:val="ListParagraph"/>
        <w:numPr>
          <w:ilvl w:val="0"/>
          <w:numId w:val="26"/>
        </w:numPr>
        <w:rPr>
          <w:szCs w:val="20"/>
        </w:rPr>
      </w:pPr>
      <w:r w:rsidRPr="001D4272">
        <w:rPr>
          <w:b/>
          <w:szCs w:val="20"/>
        </w:rPr>
        <w:t>Plug the hose inlets with a loop of rubber tubing if not using circulation.</w:t>
      </w:r>
      <w:r w:rsidRPr="001D4272">
        <w:rPr>
          <w:szCs w:val="20"/>
        </w:rPr>
        <w:t xml:space="preserve"> This blotter is equipped with coolant circulating capability. Connect a recirculating water bath or pump with a flow rate of 500 mL/min or 15 psi. Note that the pump setup makes this blotter complicated to use. </w:t>
      </w:r>
    </w:p>
    <w:p w14:paraId="24AFDED8" w14:textId="315BD1C2" w:rsidR="009D3126" w:rsidRPr="0003184E" w:rsidRDefault="001D4272" w:rsidP="0003184E">
      <w:pPr>
        <w:pStyle w:val="ListParagraph"/>
        <w:numPr>
          <w:ilvl w:val="0"/>
          <w:numId w:val="26"/>
        </w:numPr>
        <w:rPr>
          <w:szCs w:val="20"/>
        </w:rPr>
      </w:pPr>
      <w:r w:rsidRPr="0003184E">
        <w:rPr>
          <w:b/>
          <w:szCs w:val="20"/>
        </w:rPr>
        <w:t>Run transfer</w:t>
      </w:r>
      <w:r w:rsidRPr="0003184E">
        <w:rPr>
          <w:szCs w:val="20"/>
        </w:rPr>
        <w:t>: 1-2 hours 100 V</w:t>
      </w:r>
      <w:r w:rsidR="0003184E" w:rsidRPr="0003184E">
        <w:rPr>
          <w:szCs w:val="20"/>
        </w:rPr>
        <w:t xml:space="preserve">, 18 hours </w:t>
      </w:r>
      <w:r w:rsidRPr="0003184E">
        <w:rPr>
          <w:szCs w:val="20"/>
        </w:rPr>
        <w:t xml:space="preserve">26 V 250-300 mA </w:t>
      </w:r>
      <w:r w:rsidR="0003184E" w:rsidRPr="0003184E">
        <w:rPr>
          <w:szCs w:val="20"/>
        </w:rPr>
        <w:t>4°C</w:t>
      </w:r>
      <w:r w:rsidR="009D3126">
        <w:br w:type="page"/>
      </w:r>
    </w:p>
    <w:p w14:paraId="2F7C8ED8" w14:textId="5CF10093" w:rsidR="009D3126" w:rsidRDefault="009D3126" w:rsidP="009D3126">
      <w:pPr>
        <w:pStyle w:val="Heading2"/>
      </w:pPr>
      <w:r>
        <w:lastRenderedPageBreak/>
        <w:t>Semi-dry transfer</w:t>
      </w:r>
    </w:p>
    <w:p w14:paraId="75975554" w14:textId="5880C2C5" w:rsidR="00E35A2A" w:rsidRPr="009D3126" w:rsidRDefault="00E35A2A" w:rsidP="009D3126">
      <w:pPr>
        <w:pStyle w:val="Heading3"/>
      </w:pPr>
      <w:r w:rsidRPr="009D3126">
        <w:t>Pierce fast semi-dry blotter</w:t>
      </w:r>
      <w:r w:rsidRPr="009D3126">
        <w:tab/>
      </w:r>
    </w:p>
    <w:p w14:paraId="49B16416" w14:textId="77777777" w:rsidR="009D3126" w:rsidRPr="009D3126" w:rsidRDefault="009D3126" w:rsidP="002125FB">
      <w:pPr>
        <w:pStyle w:val="ListParagraph"/>
        <w:numPr>
          <w:ilvl w:val="0"/>
          <w:numId w:val="28"/>
        </w:numPr>
        <w:rPr>
          <w:b/>
          <w:szCs w:val="20"/>
        </w:rPr>
      </w:pPr>
      <w:r w:rsidRPr="009D3126">
        <w:rPr>
          <w:b/>
          <w:szCs w:val="20"/>
        </w:rPr>
        <w:t xml:space="preserve">Assemble gel cassettes in the semi dry transfer cell. Prep 1 cassette at a time. </w:t>
      </w:r>
    </w:p>
    <w:p w14:paraId="3559817A" w14:textId="77777777" w:rsidR="009D3126" w:rsidRPr="009D3126" w:rsidRDefault="009D3126" w:rsidP="002125FB">
      <w:pPr>
        <w:pStyle w:val="ListParagraph"/>
        <w:numPr>
          <w:ilvl w:val="1"/>
          <w:numId w:val="28"/>
        </w:numPr>
        <w:rPr>
          <w:szCs w:val="20"/>
        </w:rPr>
      </w:pPr>
      <w:r w:rsidRPr="009D3126">
        <w:rPr>
          <w:szCs w:val="20"/>
        </w:rPr>
        <w:t>The semi-dry transfer cells can accommodate ≤4 mini gels. However, I have had issues when transferring &gt;1 gel in the Pierce semi-dry blotter, especially when using their MeOH-free transfer buffer. Transfer efficiency for PVDF is much better when MeOH is included.</w:t>
      </w:r>
    </w:p>
    <w:p w14:paraId="45C8E4DC" w14:textId="77777777" w:rsidR="009D3126" w:rsidRPr="009D3126" w:rsidRDefault="009D3126" w:rsidP="002125FB">
      <w:pPr>
        <w:pStyle w:val="ListParagraph"/>
        <w:numPr>
          <w:ilvl w:val="1"/>
          <w:numId w:val="28"/>
        </w:numPr>
        <w:rPr>
          <w:b/>
          <w:szCs w:val="20"/>
        </w:rPr>
      </w:pPr>
      <w:r w:rsidRPr="009D3126">
        <w:rPr>
          <w:b/>
          <w:szCs w:val="20"/>
        </w:rPr>
        <w:t>Put a piece of pre-soaked blot paper on the anode.</w:t>
      </w:r>
    </w:p>
    <w:p w14:paraId="4700A6F6" w14:textId="77777777" w:rsidR="009D3126" w:rsidRPr="009D3126" w:rsidRDefault="009D3126" w:rsidP="002125FB">
      <w:pPr>
        <w:pStyle w:val="ListParagraph"/>
        <w:numPr>
          <w:ilvl w:val="1"/>
          <w:numId w:val="28"/>
        </w:numPr>
        <w:rPr>
          <w:b/>
          <w:szCs w:val="20"/>
        </w:rPr>
      </w:pPr>
      <w:r w:rsidRPr="009D3126">
        <w:rPr>
          <w:b/>
          <w:szCs w:val="20"/>
        </w:rPr>
        <w:t>Add the membrane on top of the blot paper.</w:t>
      </w:r>
      <w:r w:rsidRPr="009D3126">
        <w:rPr>
          <w:szCs w:val="20"/>
        </w:rPr>
        <w:t xml:space="preserve"> Roll out bubbles. Well 1 will be on the left.</w:t>
      </w:r>
    </w:p>
    <w:p w14:paraId="7F11F970" w14:textId="77777777" w:rsidR="009D3126" w:rsidRPr="009D3126" w:rsidRDefault="009D3126" w:rsidP="002125FB">
      <w:pPr>
        <w:pStyle w:val="ListParagraph"/>
        <w:numPr>
          <w:ilvl w:val="1"/>
          <w:numId w:val="28"/>
        </w:numPr>
        <w:rPr>
          <w:b/>
          <w:szCs w:val="20"/>
        </w:rPr>
      </w:pPr>
      <w:r w:rsidRPr="009D3126">
        <w:rPr>
          <w:b/>
          <w:szCs w:val="20"/>
        </w:rPr>
        <w:t xml:space="preserve">Put a piece of pre-soaked extra thick blot paper on top of the gel, flip over, and carefully separate from the short plate with a gel lifter. Well 1 should currently be on the right. </w:t>
      </w:r>
    </w:p>
    <w:p w14:paraId="6F9B483A" w14:textId="477E70D1" w:rsidR="009D3126" w:rsidRPr="009D3126" w:rsidRDefault="009D3126" w:rsidP="002125FB">
      <w:pPr>
        <w:pStyle w:val="ListParagraph"/>
        <w:numPr>
          <w:ilvl w:val="1"/>
          <w:numId w:val="28"/>
        </w:numPr>
        <w:rPr>
          <w:b/>
          <w:szCs w:val="20"/>
        </w:rPr>
      </w:pPr>
      <w:r w:rsidRPr="009D3126">
        <w:rPr>
          <w:noProof/>
          <w:szCs w:val="20"/>
        </w:rPr>
        <mc:AlternateContent>
          <mc:Choice Requires="wps">
            <w:drawing>
              <wp:anchor distT="0" distB="0" distL="114300" distR="114300" simplePos="0" relativeHeight="251677696" behindDoc="0" locked="0" layoutInCell="1" allowOverlap="1" wp14:anchorId="34E816CC" wp14:editId="3E1BF55E">
                <wp:simplePos x="0" y="0"/>
                <wp:positionH relativeFrom="margin">
                  <wp:posOffset>5588000</wp:posOffset>
                </wp:positionH>
                <wp:positionV relativeFrom="paragraph">
                  <wp:posOffset>257810</wp:posOffset>
                </wp:positionV>
                <wp:extent cx="1245870" cy="1257300"/>
                <wp:effectExtent l="0" t="0" r="24130" b="38100"/>
                <wp:wrapSquare wrapText="bothSides"/>
                <wp:docPr id="4" name="Text Box 4"/>
                <wp:cNvGraphicFramePr/>
                <a:graphic xmlns:a="http://schemas.openxmlformats.org/drawingml/2006/main">
                  <a:graphicData uri="http://schemas.microsoft.com/office/word/2010/wordprocessingShape">
                    <wps:wsp>
                      <wps:cNvSpPr txBox="1"/>
                      <wps:spPr>
                        <a:xfrm>
                          <a:off x="0" y="0"/>
                          <a:ext cx="1245870" cy="12573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89F3F7" w14:textId="77777777" w:rsidR="00A07765" w:rsidRPr="004B5D58" w:rsidRDefault="00A07765" w:rsidP="009D3126">
                            <w:pPr>
                              <w:jc w:val="center"/>
                              <w:rPr>
                                <w:rFonts w:asciiTheme="minorHAnsi" w:hAnsiTheme="minorHAnsi"/>
                                <w:sz w:val="16"/>
                                <w:szCs w:val="16"/>
                                <w:u w:val="single"/>
                              </w:rPr>
                            </w:pPr>
                            <w:r w:rsidRPr="004B5D58">
                              <w:rPr>
                                <w:rFonts w:asciiTheme="minorHAnsi" w:hAnsiTheme="minorHAnsi"/>
                                <w:sz w:val="16"/>
                                <w:szCs w:val="16"/>
                                <w:u w:val="single"/>
                              </w:rPr>
                              <w:t>Thermo semi-dry</w:t>
                            </w:r>
                          </w:p>
                          <w:p w14:paraId="2661289E" w14:textId="77777777" w:rsidR="00A07765" w:rsidRPr="004B5D58" w:rsidRDefault="00A07765" w:rsidP="009D3126">
                            <w:pPr>
                              <w:jc w:val="center"/>
                              <w:rPr>
                                <w:rFonts w:asciiTheme="minorHAnsi" w:hAnsiTheme="minorHAnsi"/>
                                <w:sz w:val="16"/>
                                <w:szCs w:val="16"/>
                                <w:u w:val="single"/>
                              </w:rPr>
                            </w:pPr>
                            <w:r w:rsidRPr="004B5D58">
                              <w:rPr>
                                <w:rFonts w:asciiTheme="minorHAnsi" w:hAnsiTheme="minorHAnsi"/>
                                <w:sz w:val="16"/>
                                <w:szCs w:val="16"/>
                                <w:u w:val="single"/>
                              </w:rPr>
                              <w:t>Completed gel cassette</w:t>
                            </w:r>
                          </w:p>
                          <w:p w14:paraId="785FFFCD" w14:textId="77777777" w:rsidR="00A07765" w:rsidRPr="004B5D58" w:rsidRDefault="00A07765" w:rsidP="009D3126">
                            <w:pPr>
                              <w:jc w:val="center"/>
                              <w:rPr>
                                <w:rFonts w:asciiTheme="minorHAnsi" w:hAnsiTheme="minorHAnsi" w:cs="Arial"/>
                                <w:b/>
                              </w:rPr>
                            </w:pPr>
                            <w:r w:rsidRPr="004B5D58">
                              <w:rPr>
                                <w:rFonts w:asciiTheme="minorHAnsi" w:hAnsiTheme="minorHAnsi" w:cs="Arial"/>
                                <w:b/>
                              </w:rPr>
                              <w:t>Cathode (top)</w:t>
                            </w:r>
                          </w:p>
                          <w:p w14:paraId="15E5437A" w14:textId="77777777" w:rsidR="00A07765" w:rsidRPr="004B5D58" w:rsidRDefault="00A07765" w:rsidP="009D3126">
                            <w:pPr>
                              <w:jc w:val="center"/>
                              <w:rPr>
                                <w:rFonts w:asciiTheme="minorHAnsi" w:hAnsiTheme="minorHAnsi" w:cs="Arial"/>
                              </w:rPr>
                            </w:pPr>
                            <w:r w:rsidRPr="004B5D58">
                              <w:rPr>
                                <w:rFonts w:asciiTheme="minorHAnsi" w:hAnsiTheme="minorHAnsi" w:cs="Arial"/>
                              </w:rPr>
                              <w:t>Blot Paper</w:t>
                            </w:r>
                          </w:p>
                          <w:p w14:paraId="175A574B" w14:textId="77777777" w:rsidR="00A07765" w:rsidRPr="004B5D58" w:rsidRDefault="00A07765" w:rsidP="009D3126">
                            <w:pPr>
                              <w:jc w:val="center"/>
                              <w:rPr>
                                <w:rFonts w:asciiTheme="minorHAnsi" w:hAnsiTheme="minorHAnsi" w:cs="Arial"/>
                              </w:rPr>
                            </w:pPr>
                            <w:r w:rsidRPr="004B5D58">
                              <w:rPr>
                                <w:rFonts w:asciiTheme="minorHAnsi" w:hAnsiTheme="minorHAnsi" w:cs="Arial"/>
                              </w:rPr>
                              <w:t>Gel</w:t>
                            </w:r>
                          </w:p>
                          <w:p w14:paraId="7FD3A605" w14:textId="77777777" w:rsidR="00A07765" w:rsidRPr="004B5D58" w:rsidRDefault="00A07765" w:rsidP="009D3126">
                            <w:pPr>
                              <w:jc w:val="center"/>
                              <w:rPr>
                                <w:rFonts w:asciiTheme="minorHAnsi" w:hAnsiTheme="minorHAnsi" w:cs="Arial"/>
                              </w:rPr>
                            </w:pPr>
                            <w:r w:rsidRPr="004B5D58">
                              <w:rPr>
                                <w:rFonts w:asciiTheme="minorHAnsi" w:hAnsiTheme="minorHAnsi" w:cs="Arial"/>
                                <w:b/>
                              </w:rPr>
                              <w:t>Membrane</w:t>
                            </w:r>
                          </w:p>
                          <w:p w14:paraId="7594FC7C" w14:textId="77777777" w:rsidR="00A07765" w:rsidRPr="004B5D58" w:rsidRDefault="00A07765" w:rsidP="009D3126">
                            <w:pPr>
                              <w:jc w:val="center"/>
                              <w:rPr>
                                <w:rFonts w:asciiTheme="minorHAnsi" w:hAnsiTheme="minorHAnsi" w:cs="Arial"/>
                              </w:rPr>
                            </w:pPr>
                            <w:r w:rsidRPr="004B5D58">
                              <w:rPr>
                                <w:rFonts w:asciiTheme="minorHAnsi" w:hAnsiTheme="minorHAnsi" w:cs="Arial"/>
                              </w:rPr>
                              <w:t>Blot Paper</w:t>
                            </w:r>
                          </w:p>
                          <w:p w14:paraId="6FA705D3" w14:textId="77777777" w:rsidR="00A07765" w:rsidRPr="004B5D58" w:rsidRDefault="00A07765" w:rsidP="009D3126">
                            <w:pPr>
                              <w:jc w:val="center"/>
                              <w:rPr>
                                <w:rFonts w:asciiTheme="minorHAnsi" w:hAnsiTheme="minorHAnsi" w:cs="Arial"/>
                                <w:b/>
                              </w:rPr>
                            </w:pPr>
                            <w:r w:rsidRPr="004B5D58">
                              <w:rPr>
                                <w:rFonts w:asciiTheme="minorHAnsi" w:hAnsiTheme="minorHAnsi" w:cs="Arial"/>
                                <w:b/>
                              </w:rPr>
                              <w:t>Anode (bottom)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816CC" id="Text Box 4" o:spid="_x0000_s1047" type="#_x0000_t202" style="position:absolute;left:0;text-align:left;margin-left:440pt;margin-top:20.3pt;width:98.1pt;height:9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" filled="f" strokecolor="black [3213]">
                <v:textbox>
                  <w:txbxContent>
                    <w:p w14:paraId="6B89F3F7" w14:textId="77777777" w:rsidR="00A07765" w:rsidRPr="004B5D58" w:rsidRDefault="00A07765" w:rsidP="009D3126">
                      <w:pPr>
                        <w:jc w:val="center"/>
                        <w:rPr>
                          <w:rFonts w:asciiTheme="minorHAnsi" w:hAnsiTheme="minorHAnsi"/>
                          <w:sz w:val="16"/>
                          <w:szCs w:val="16"/>
                          <w:u w:val="single"/>
                        </w:rPr>
                      </w:pPr>
                      <w:r w:rsidRPr="004B5D58">
                        <w:rPr>
                          <w:rFonts w:asciiTheme="minorHAnsi" w:hAnsiTheme="minorHAnsi"/>
                          <w:sz w:val="16"/>
                          <w:szCs w:val="16"/>
                          <w:u w:val="single"/>
                        </w:rPr>
                        <w:t>Thermo semi-dry</w:t>
                      </w:r>
                    </w:p>
                    <w:p w14:paraId="2661289E" w14:textId="77777777" w:rsidR="00A07765" w:rsidRPr="004B5D58" w:rsidRDefault="00A07765" w:rsidP="009D3126">
                      <w:pPr>
                        <w:jc w:val="center"/>
                        <w:rPr>
                          <w:rFonts w:asciiTheme="minorHAnsi" w:hAnsiTheme="minorHAnsi"/>
                          <w:sz w:val="16"/>
                          <w:szCs w:val="16"/>
                          <w:u w:val="single"/>
                        </w:rPr>
                      </w:pPr>
                      <w:r w:rsidRPr="004B5D58">
                        <w:rPr>
                          <w:rFonts w:asciiTheme="minorHAnsi" w:hAnsiTheme="minorHAnsi"/>
                          <w:sz w:val="16"/>
                          <w:szCs w:val="16"/>
                          <w:u w:val="single"/>
                        </w:rPr>
                        <w:t>Completed gel cassette</w:t>
                      </w:r>
                    </w:p>
                    <w:p w14:paraId="785FFFCD" w14:textId="77777777" w:rsidR="00A07765" w:rsidRPr="004B5D58" w:rsidRDefault="00A07765" w:rsidP="009D3126">
                      <w:pPr>
                        <w:jc w:val="center"/>
                        <w:rPr>
                          <w:rFonts w:asciiTheme="minorHAnsi" w:hAnsiTheme="minorHAnsi" w:cs="Arial"/>
                          <w:b/>
                        </w:rPr>
                      </w:pPr>
                      <w:r w:rsidRPr="004B5D58">
                        <w:rPr>
                          <w:rFonts w:asciiTheme="minorHAnsi" w:hAnsiTheme="minorHAnsi" w:cs="Arial"/>
                          <w:b/>
                        </w:rPr>
                        <w:t>Cathode (top)</w:t>
                      </w:r>
                    </w:p>
                    <w:p w14:paraId="15E5437A" w14:textId="77777777" w:rsidR="00A07765" w:rsidRPr="004B5D58" w:rsidRDefault="00A07765" w:rsidP="009D3126">
                      <w:pPr>
                        <w:jc w:val="center"/>
                        <w:rPr>
                          <w:rFonts w:asciiTheme="minorHAnsi" w:hAnsiTheme="minorHAnsi" w:cs="Arial"/>
                        </w:rPr>
                      </w:pPr>
                      <w:r w:rsidRPr="004B5D58">
                        <w:rPr>
                          <w:rFonts w:asciiTheme="minorHAnsi" w:hAnsiTheme="minorHAnsi" w:cs="Arial"/>
                        </w:rPr>
                        <w:t>Blot Paper</w:t>
                      </w:r>
                    </w:p>
                    <w:p w14:paraId="175A574B" w14:textId="77777777" w:rsidR="00A07765" w:rsidRPr="004B5D58" w:rsidRDefault="00A07765" w:rsidP="009D3126">
                      <w:pPr>
                        <w:jc w:val="center"/>
                        <w:rPr>
                          <w:rFonts w:asciiTheme="minorHAnsi" w:hAnsiTheme="minorHAnsi" w:cs="Arial"/>
                        </w:rPr>
                      </w:pPr>
                      <w:r w:rsidRPr="004B5D58">
                        <w:rPr>
                          <w:rFonts w:asciiTheme="minorHAnsi" w:hAnsiTheme="minorHAnsi" w:cs="Arial"/>
                        </w:rPr>
                        <w:t>Gel</w:t>
                      </w:r>
                    </w:p>
                    <w:p w14:paraId="7FD3A605" w14:textId="77777777" w:rsidR="00A07765" w:rsidRPr="004B5D58" w:rsidRDefault="00A07765" w:rsidP="009D3126">
                      <w:pPr>
                        <w:jc w:val="center"/>
                        <w:rPr>
                          <w:rFonts w:asciiTheme="minorHAnsi" w:hAnsiTheme="minorHAnsi" w:cs="Arial"/>
                        </w:rPr>
                      </w:pPr>
                      <w:r w:rsidRPr="004B5D58">
                        <w:rPr>
                          <w:rFonts w:asciiTheme="minorHAnsi" w:hAnsiTheme="minorHAnsi" w:cs="Arial"/>
                          <w:b/>
                        </w:rPr>
                        <w:t>Membrane</w:t>
                      </w:r>
                    </w:p>
                    <w:p w14:paraId="7594FC7C" w14:textId="77777777" w:rsidR="00A07765" w:rsidRPr="004B5D58" w:rsidRDefault="00A07765" w:rsidP="009D3126">
                      <w:pPr>
                        <w:jc w:val="center"/>
                        <w:rPr>
                          <w:rFonts w:asciiTheme="minorHAnsi" w:hAnsiTheme="minorHAnsi" w:cs="Arial"/>
                        </w:rPr>
                      </w:pPr>
                      <w:r w:rsidRPr="004B5D58">
                        <w:rPr>
                          <w:rFonts w:asciiTheme="minorHAnsi" w:hAnsiTheme="minorHAnsi" w:cs="Arial"/>
                        </w:rPr>
                        <w:t>Blot Paper</w:t>
                      </w:r>
                    </w:p>
                    <w:p w14:paraId="6FA705D3" w14:textId="77777777" w:rsidR="00A07765" w:rsidRPr="004B5D58" w:rsidRDefault="00A07765" w:rsidP="009D3126">
                      <w:pPr>
                        <w:jc w:val="center"/>
                        <w:rPr>
                          <w:rFonts w:asciiTheme="minorHAnsi" w:hAnsiTheme="minorHAnsi" w:cs="Arial"/>
                          <w:b/>
                        </w:rPr>
                      </w:pPr>
                      <w:r w:rsidRPr="004B5D58">
                        <w:rPr>
                          <w:rFonts w:asciiTheme="minorHAnsi" w:hAnsiTheme="minorHAnsi" w:cs="Arial"/>
                          <w:b/>
                        </w:rPr>
                        <w:t>Anode (bottom)</w:t>
                      </w:r>
                    </w:p>
                  </w:txbxContent>
                </v:textbox>
                <w10:wrap type="square" anchorx="margin"/>
              </v:shape>
            </w:pict>
          </mc:Fallback>
        </mc:AlternateContent>
      </w:r>
      <w:r w:rsidRPr="009D3126">
        <w:rPr>
          <w:b/>
          <w:szCs w:val="20"/>
        </w:rPr>
        <w:t>Carefully set the gel on top of the membrane using the second piece of blot paper to guide. Well 1 will now be on the left. Lift blot paper off gel and roll out air bubbles.</w:t>
      </w:r>
      <w:r w:rsidRPr="009D3126">
        <w:rPr>
          <w:szCs w:val="20"/>
        </w:rPr>
        <w:t xml:space="preserve"> </w:t>
      </w:r>
    </w:p>
    <w:p w14:paraId="332ED3BB" w14:textId="263B2EC8" w:rsidR="009D3126" w:rsidRPr="009D3126" w:rsidRDefault="009D3126" w:rsidP="002125FB">
      <w:pPr>
        <w:pStyle w:val="ListParagraph"/>
        <w:numPr>
          <w:ilvl w:val="1"/>
          <w:numId w:val="28"/>
        </w:numPr>
        <w:rPr>
          <w:szCs w:val="20"/>
        </w:rPr>
      </w:pPr>
      <w:r w:rsidRPr="009D3126">
        <w:rPr>
          <w:szCs w:val="20"/>
        </w:rPr>
        <w:t>Current goes from Cathode (top) to anode (bottom), so gel is above membrane.</w:t>
      </w:r>
    </w:p>
    <w:p w14:paraId="194B0588" w14:textId="4D441FD9" w:rsidR="009D3126" w:rsidRDefault="00EC31BB" w:rsidP="002125FB">
      <w:pPr>
        <w:pStyle w:val="ListParagraph"/>
        <w:numPr>
          <w:ilvl w:val="0"/>
          <w:numId w:val="28"/>
        </w:numPr>
        <w:rPr>
          <w:szCs w:val="20"/>
        </w:rPr>
      </w:pPr>
      <w:r>
        <w:rPr>
          <w:noProof/>
          <w:szCs w:val="20"/>
        </w:rPr>
        <mc:AlternateContent>
          <mc:Choice Requires="wpg">
            <w:drawing>
              <wp:anchor distT="0" distB="0" distL="114300" distR="114300" simplePos="0" relativeHeight="251695104" behindDoc="0" locked="0" layoutInCell="1" allowOverlap="1" wp14:anchorId="49869741" wp14:editId="36E495B0">
                <wp:simplePos x="0" y="0"/>
                <wp:positionH relativeFrom="column">
                  <wp:posOffset>0</wp:posOffset>
                </wp:positionH>
                <wp:positionV relativeFrom="paragraph">
                  <wp:posOffset>888365</wp:posOffset>
                </wp:positionV>
                <wp:extent cx="5424805" cy="1602740"/>
                <wp:effectExtent l="0" t="0" r="10795" b="0"/>
                <wp:wrapTopAndBottom/>
                <wp:docPr id="44" name="Group 44"/>
                <wp:cNvGraphicFramePr/>
                <a:graphic xmlns:a="http://schemas.openxmlformats.org/drawingml/2006/main">
                  <a:graphicData uri="http://schemas.microsoft.com/office/word/2010/wordprocessingGroup">
                    <wpg:wgp>
                      <wpg:cNvGrpSpPr/>
                      <wpg:grpSpPr>
                        <a:xfrm>
                          <a:off x="0" y="0"/>
                          <a:ext cx="5424805" cy="1602740"/>
                          <a:chOff x="0" y="0"/>
                          <a:chExt cx="5424913" cy="1603004"/>
                        </a:xfrm>
                      </wpg:grpSpPr>
                      <pic:pic xmlns:pic="http://schemas.openxmlformats.org/drawingml/2006/picture">
                        <pic:nvPicPr>
                          <pic:cNvPr id="3" name="image4.png"/>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15498" y="0"/>
                            <a:ext cx="1271905" cy="1301750"/>
                          </a:xfrm>
                          <a:prstGeom prst="rect">
                            <a:avLst/>
                          </a:prstGeom>
                        </pic:spPr>
                      </pic:pic>
                      <pic:pic xmlns:pic="http://schemas.openxmlformats.org/drawingml/2006/picture">
                        <pic:nvPicPr>
                          <pic:cNvPr id="26" name="image5.png"/>
                          <pic:cNvPicPr>
                            <a:picLocks noChangeAspect="1"/>
                          </pic:cNvPicPr>
                        </pic:nvPicPr>
                        <pic:blipFill>
                          <a:blip r:embed="rId54" cstate="print">
                            <a:extLst>
                              <a:ext uri="{28A0092B-C50C-407E-A947-70E740481C1C}">
                                <a14:useLocalDpi xmlns:a14="http://schemas.microsoft.com/office/drawing/2010/main"/>
                              </a:ext>
                            </a:extLst>
                          </a:blip>
                          <a:stretch>
                            <a:fillRect/>
                          </a:stretch>
                        </pic:blipFill>
                        <pic:spPr>
                          <a:xfrm>
                            <a:off x="1402597" y="0"/>
                            <a:ext cx="2596515" cy="1335419"/>
                          </a:xfrm>
                          <a:prstGeom prst="rect">
                            <a:avLst/>
                          </a:prstGeom>
                        </pic:spPr>
                      </pic:pic>
                      <pic:pic xmlns:pic="http://schemas.openxmlformats.org/drawingml/2006/picture">
                        <pic:nvPicPr>
                          <pic:cNvPr id="7" name="image6.png"/>
                          <pic:cNvPicPr>
                            <a:picLocks noChangeAspect="1"/>
                          </pic:cNvPicPr>
                        </pic:nvPicPr>
                        <pic:blipFill>
                          <a:blip r:embed="rId55" cstate="print">
                            <a:extLst>
                              <a:ext uri="{28A0092B-C50C-407E-A947-70E740481C1C}">
                                <a14:useLocalDpi xmlns:a14="http://schemas.microsoft.com/office/drawing/2010/main"/>
                              </a:ext>
                            </a:extLst>
                          </a:blip>
                          <a:stretch>
                            <a:fillRect/>
                          </a:stretch>
                        </pic:blipFill>
                        <pic:spPr>
                          <a:xfrm>
                            <a:off x="4083803" y="0"/>
                            <a:ext cx="1296035" cy="1301750"/>
                          </a:xfrm>
                          <a:prstGeom prst="rect">
                            <a:avLst/>
                          </a:prstGeom>
                        </pic:spPr>
                      </pic:pic>
                      <wps:wsp>
                        <wps:cNvPr id="41" name="Text Box 41"/>
                        <wps:cNvSpPr txBox="1"/>
                        <wps:spPr>
                          <a:xfrm>
                            <a:off x="0" y="1355224"/>
                            <a:ext cx="1305560" cy="240030"/>
                          </a:xfrm>
                          <a:prstGeom prst="rect">
                            <a:avLst/>
                          </a:prstGeom>
                          <a:noFill/>
                          <a:ln>
                            <a:noFill/>
                          </a:ln>
                          <a:effectLst/>
                        </wps:spPr>
                        <wps:txbx>
                          <w:txbxContent>
                            <w:p w14:paraId="75D59033" w14:textId="77777777" w:rsidR="00A07765" w:rsidRPr="00D4544D" w:rsidRDefault="00A07765">
                              <w:pPr>
                                <w:rPr>
                                  <w:szCs w:val="20"/>
                                </w:rPr>
                              </w:pPr>
                              <w:r w:rsidRPr="009D3126">
                                <w:rPr>
                                  <w:szCs w:val="20"/>
                                </w:rPr>
                                <w:t>Figure 2. Open locks.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42" name="Text Box 42"/>
                        <wps:cNvSpPr txBox="1"/>
                        <wps:spPr>
                          <a:xfrm>
                            <a:off x="1348353" y="1362974"/>
                            <a:ext cx="2700020" cy="240030"/>
                          </a:xfrm>
                          <a:prstGeom prst="rect">
                            <a:avLst/>
                          </a:prstGeom>
                          <a:noFill/>
                          <a:ln>
                            <a:noFill/>
                          </a:ln>
                          <a:effectLst/>
                        </wps:spPr>
                        <wps:txbx>
                          <w:txbxContent>
                            <w:p w14:paraId="03BB8650" w14:textId="77777777" w:rsidR="00A07765" w:rsidRPr="0063031B" w:rsidRDefault="00A07765">
                              <w:pPr>
                                <w:rPr>
                                  <w:noProof/>
                                </w:rPr>
                              </w:pPr>
                              <w:r w:rsidRPr="009D3126">
                                <w:rPr>
                                  <w:szCs w:val="20"/>
                                </w:rPr>
                                <w:t>Figure 3. Align the top and bottom to lock unit.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43" name="Text Box 43"/>
                        <wps:cNvSpPr txBox="1"/>
                        <wps:spPr>
                          <a:xfrm>
                            <a:off x="4045058" y="1355226"/>
                            <a:ext cx="1379855" cy="240030"/>
                          </a:xfrm>
                          <a:prstGeom prst="rect">
                            <a:avLst/>
                          </a:prstGeom>
                          <a:noFill/>
                          <a:ln>
                            <a:noFill/>
                          </a:ln>
                          <a:effectLst/>
                        </wps:spPr>
                        <wps:txbx>
                          <w:txbxContent>
                            <w:p w14:paraId="1CF84807" w14:textId="77777777" w:rsidR="00A07765" w:rsidRPr="00F14867" w:rsidRDefault="00A07765">
                              <w:pPr>
                                <w:rPr>
                                  <w:noProof/>
                                </w:rPr>
                              </w:pPr>
                              <w:r w:rsidRPr="009D3126">
                                <w:rPr>
                                  <w:szCs w:val="20"/>
                                </w:rPr>
                                <w:t>Figure 4. Closed locks.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9869741" id="Group 44" o:spid="_x0000_s1048" style="position:absolute;left:0;text-align:left;margin-left:0;margin-top:69.95pt;width:427.15pt;height:126.2pt;z-index:251695104;mso-height-relative:margin" coordsize="5424913,160300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">
                <v:shape id="image4.png" o:spid="_x0000_s1049" type="#_x0000_t75" style="position:absolute;left:15498;width:1271905;height:1301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C&#10;xB7DAAAA2gAAAA8AAABkcnMvZG93bnJldi54bWxEj0FrwkAUhO+C/2F5BW/Npi2KRFcRodDqKVEU&#10;b4/sM4lm3y7ZrcZ/3y0UPA4z8w0zX/amFTfqfGNZwVuSgiAurW64UrDffb5OQfiArLG1TAoe5GG5&#10;GA7mmGl755xuRahEhLDPUEEdgsuk9GVNBn1iHXH0zrYzGKLsKqk7vEe4aeV7mk6kwYbjQo2O1jWV&#10;1+LHKCiLY3v5nmykyw+n1Ol8O76ct0qNXvrVDESgPjzD/+0vreAD/q7EGyA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QLEHsMAAADaAAAADwAAAAAAAAAAAAAAAACcAgAA&#10;ZHJzL2Rvd25yZXYueG1sUEsFBgAAAAAEAAQA9wAAAIwDAAAAAA==&#10;">
                  <v:imagedata r:id="rId56" o:title=""/>
                  <v:path arrowok="t"/>
                </v:shape>
                <v:shape id="image5.png" o:spid="_x0000_s1050" type="#_x0000_t75" style="position:absolute;left:1402597;width:2596515;height:13354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W&#10;kq3CAAAA2wAAAA8AAABkcnMvZG93bnJldi54bWxEj0Frg0AUhO+B/oflFXqLq9JKY1ylCIHeSlJ7&#10;yO3hvqjUfSvuxth/3w0Uehxm5humqFYzioVmN1hWkEQxCOLW6oE7Bc3nYfsKwnlkjaNlUvBDDqry&#10;YVNgru2Nj7ScfCcChF2OCnrvp1xK1/Zk0EV2Ig7exc4GfZBzJ/WMtwA3o0zjOJMGBw4LPU5U99R+&#10;n65GgZVJsss+9DMn9us8vrRpQ7VR6ulxfduD8LT6//Bf+10rSDO4fwk/QJa/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J1pKtwgAAANsAAAAPAAAAAAAAAAAAAAAAAJwCAABk&#10;cnMvZG93bnJldi54bWxQSwUGAAAAAAQABAD3AAAAiwMAAAAA&#10;">
                  <v:imagedata r:id="rId57" o:title=""/>
                  <v:path arrowok="t"/>
                </v:shape>
                <v:shape id="image6.png" o:spid="_x0000_s1051" type="#_x0000_t75" style="position:absolute;left:4083803;width:1296035;height:1301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D&#10;3l3DAAAA2gAAAA8AAABkcnMvZG93bnJldi54bWxEj0Frg0AUhO+F/oflFXKrawJJxGaVJBCotJea&#10;9pDbw31ViftW3K2af98NFHocZuYbZpfPphMjDa61rGAZxSCIK6tbrhV8nk/PCQjnkTV2lknBjRzk&#10;2ePDDlNtJ/6gsfS1CBB2KSpovO9TKV3VkEEX2Z44eN92MOiDHGqpB5wC3HRyFccbabDlsNBgT8eG&#10;qmv5YxTY/eSKZOsuh/fStm/y67IuprVSi6d5/wLC0+z/w3/tV61gC/cr4QbI7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wPeXcMAAADaAAAADwAAAAAAAAAAAAAAAACcAgAA&#10;ZHJzL2Rvd25yZXYueG1sUEsFBgAAAAAEAAQA9wAAAIwDAAAAAA==&#10;">
                  <v:imagedata r:id="rId58" o:title=""/>
                  <v:path arrowok="t"/>
                </v:shape>
                <v:shape id="Text Box 41" o:spid="_x0000_s1052" type="#_x0000_t202" style="position:absolute;top:1355224;width:1305560;height:24003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v3BdwwAA&#10;ANsAAAAPAAAAZHJzL2Rvd25yZXYueG1sRI/RasJAFETfhf7Dcgu+6SaiotFVilXwTat+wCV7m02T&#10;vRuyq6b9elcQ+jjMzBlmue5sLW7U+tKxgnSYgCDOnS65UHA57wYzED4ga6wdk4Jf8rBevfWWmGl3&#10;5y+6nUIhIoR9hgpMCE0mpc8NWfRD1xBH79u1FkOUbSF1i/cIt7UcJclUWiw5LhhsaGMor05Xq2CW&#10;2ENVzUdHb8d/6cRsPt22+VGq/959LEAE6sJ/+NXeawXjFJ5f4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9v3BdwwAAANsAAAAPAAAAAAAAAAAAAAAAAJcCAABkcnMvZG93&#10;bnJldi54bWxQSwUGAAAAAAQABAD1AAAAhwMAAAAA&#10;" filled="f" stroked="f">
                  <v:textbox style="mso-fit-shape-to-text:t">
                    <w:txbxContent>
                      <w:p w14:paraId="75D59033" w14:textId="77777777" w:rsidR="00A07765" w:rsidRPr="00D4544D" w:rsidRDefault="00A07765">
                        <w:pPr>
                          <w:rPr>
                            <w:szCs w:val="20"/>
                          </w:rPr>
                        </w:pPr>
                        <w:r w:rsidRPr="009D3126">
                          <w:rPr>
                            <w:szCs w:val="20"/>
                          </w:rPr>
                          <w:t>Figure 2. Open locks.</w:t>
                        </w:r>
                      </w:p>
                    </w:txbxContent>
                  </v:textbox>
                </v:shape>
                <v:shape id="Text Box 42" o:spid="_x0000_s1053" type="#_x0000_t202" style="position:absolute;left:1348353;top:1362974;width:2700020;height:24003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be4qwwAA&#10;ANsAAAAPAAAAZHJzL2Rvd25yZXYueG1sRI/RasJAFETfhf7Dcgu+6cagotFVilXwTat+wCV7m02T&#10;vRuyq6b9elcQ+jjMzBlmue5sLW7U+tKxgtEwAUGcO11yoeBy3g1mIHxA1lg7JgW/5GG9eustMdPu&#10;zl90O4VCRAj7DBWYEJpMSp8bsuiHriGO3rdrLYYo20LqFu8RbmuZJslUWiw5LhhsaGMor05Xq2CW&#10;2ENVzdOjt+O/0cRsPt22+VGq/959LEAE6sJ/+NXeawXjFJ5f4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be4qwwAAANsAAAAPAAAAAAAAAAAAAAAAAJcCAABkcnMvZG93&#10;bnJldi54bWxQSwUGAAAAAAQABAD1AAAAhwMAAAAA&#10;" filled="f" stroked="f">
                  <v:textbox style="mso-fit-shape-to-text:t">
                    <w:txbxContent>
                      <w:p w14:paraId="03BB8650" w14:textId="77777777" w:rsidR="00A07765" w:rsidRPr="0063031B" w:rsidRDefault="00A07765">
                        <w:pPr>
                          <w:rPr>
                            <w:noProof/>
                          </w:rPr>
                        </w:pPr>
                        <w:r w:rsidRPr="009D3126">
                          <w:rPr>
                            <w:szCs w:val="20"/>
                          </w:rPr>
                          <w:t>Figure 3. Align the top and bottom to lock unit.</w:t>
                        </w:r>
                      </w:p>
                    </w:txbxContent>
                  </v:textbox>
                </v:shape>
                <v:shape id="Text Box 43" o:spid="_x0000_s1054" type="#_x0000_t202" style="position:absolute;left:4045058;top:1355226;width:1379855;height:24003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UuxxAAA&#10;ANsAAAAPAAAAZHJzL2Rvd25yZXYueG1sRI/NbsIwEITvSH0Hayv1Bk74qSCNQRW0Um/QtA+wipc4&#10;TbyOYhdSnh5XQuI4mplvNPlmsK04Ue9rxwrSSQKCuHS65krB99f7eAnCB2SNrWNS8EceNuuHUY6Z&#10;dmf+pFMRKhEh7DNUYELoMil9aciin7iOOHpH11sMUfaV1D2eI9y2cpokz9JizXHBYEdbQ2VT/FoF&#10;y8Tum2Y1PXg7v6QLs925t+5HqafH4fUFRKAh3MO39odWMJ/B/5f4A+T6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iFLscQAAADbAAAADwAAAAAAAAAAAAAAAACXAgAAZHJzL2Rv&#10;d25yZXYueG1sUEsFBgAAAAAEAAQA9QAAAIgDAAAAAA==&#10;" filled="f" stroked="f">
                  <v:textbox style="mso-fit-shape-to-text:t">
                    <w:txbxContent>
                      <w:p w14:paraId="1CF84807" w14:textId="77777777" w:rsidR="00A07765" w:rsidRPr="00F14867" w:rsidRDefault="00A07765">
                        <w:pPr>
                          <w:rPr>
                            <w:noProof/>
                          </w:rPr>
                        </w:pPr>
                        <w:r w:rsidRPr="009D3126">
                          <w:rPr>
                            <w:szCs w:val="20"/>
                          </w:rPr>
                          <w:t>Figure 4. Closed locks.</w:t>
                        </w:r>
                      </w:p>
                    </w:txbxContent>
                  </v:textbox>
                </v:shape>
                <w10:wrap type="topAndBottom"/>
              </v:group>
            </w:pict>
          </mc:Fallback>
        </mc:AlternateContent>
      </w:r>
      <w:r w:rsidR="009D3126" w:rsidRPr="009D3126">
        <w:rPr>
          <w:szCs w:val="20"/>
        </w:rPr>
        <w:t xml:space="preserve">Position the four push lock mechanisms on the bottom plate in the up (open) position (Figure 2). </w:t>
      </w:r>
      <w:r w:rsidR="009D3126" w:rsidRPr="009D3126">
        <w:rPr>
          <w:b/>
          <w:szCs w:val="20"/>
        </w:rPr>
        <w:t>Align the push locks on one side, then gently lower cathode to the other side</w:t>
      </w:r>
      <w:r w:rsidR="009D3126" w:rsidRPr="009D3126">
        <w:rPr>
          <w:szCs w:val="20"/>
        </w:rPr>
        <w:t xml:space="preserve"> and simultaneously press down the right and left side handles to snap the unit closed (Figure 3). The locking mechanisms of all four push locks should be fully closed and in the down position (Figure 4).</w:t>
      </w:r>
    </w:p>
    <w:p w14:paraId="4E5F0198" w14:textId="7DB03D20" w:rsidR="00D24EAE" w:rsidRPr="00D24EAE" w:rsidRDefault="00D24EAE" w:rsidP="00D24EAE">
      <w:pPr>
        <w:rPr>
          <w:szCs w:val="20"/>
        </w:rPr>
      </w:pPr>
    </w:p>
    <w:p w14:paraId="0444104B" w14:textId="3D97C074" w:rsidR="009D3126" w:rsidRPr="009D3126" w:rsidRDefault="009D3126" w:rsidP="002125FB">
      <w:pPr>
        <w:pStyle w:val="ListParagraph"/>
        <w:numPr>
          <w:ilvl w:val="0"/>
          <w:numId w:val="28"/>
        </w:numPr>
        <w:rPr>
          <w:b/>
          <w:szCs w:val="20"/>
        </w:rPr>
      </w:pPr>
      <w:r w:rsidRPr="009D3126">
        <w:rPr>
          <w:b/>
          <w:szCs w:val="20"/>
        </w:rPr>
        <w:t>Set the power supply and start transfer.</w:t>
      </w:r>
    </w:p>
    <w:p w14:paraId="4231CF09" w14:textId="77777777" w:rsidR="009D3126" w:rsidRPr="009D3126" w:rsidRDefault="009D3126" w:rsidP="002125FB">
      <w:pPr>
        <w:pStyle w:val="ListParagraph"/>
        <w:numPr>
          <w:ilvl w:val="1"/>
          <w:numId w:val="28"/>
        </w:numPr>
        <w:rPr>
          <w:szCs w:val="20"/>
        </w:rPr>
      </w:pPr>
      <w:r w:rsidRPr="009D3126">
        <w:rPr>
          <w:szCs w:val="20"/>
        </w:rPr>
        <w:t>Run 7-10 min 25 V if using Pierce MeOH-free transfer buffer.</w:t>
      </w:r>
    </w:p>
    <w:p w14:paraId="0BE0522E" w14:textId="77777777" w:rsidR="009D3126" w:rsidRPr="009D3126" w:rsidRDefault="009D3126" w:rsidP="002125FB">
      <w:pPr>
        <w:pStyle w:val="ListParagraph"/>
        <w:numPr>
          <w:ilvl w:val="1"/>
          <w:numId w:val="28"/>
        </w:numPr>
        <w:rPr>
          <w:szCs w:val="20"/>
        </w:rPr>
      </w:pPr>
      <w:r w:rsidRPr="009D3126">
        <w:rPr>
          <w:szCs w:val="20"/>
        </w:rPr>
        <w:t xml:space="preserve">Run 30-60 min 15 V if using Tris-Glycine-MeOH or 2x NuPAGE transfer buffer. </w:t>
      </w:r>
    </w:p>
    <w:p w14:paraId="37BD743F" w14:textId="6023CAAC" w:rsidR="009D3126" w:rsidRPr="009D3126" w:rsidRDefault="009D3126" w:rsidP="002125FB">
      <w:pPr>
        <w:pStyle w:val="ListParagraph"/>
        <w:numPr>
          <w:ilvl w:val="1"/>
          <w:numId w:val="28"/>
        </w:numPr>
        <w:rPr>
          <w:szCs w:val="20"/>
        </w:rPr>
      </w:pPr>
      <w:r w:rsidRPr="009D3126">
        <w:rPr>
          <w:szCs w:val="20"/>
        </w:rPr>
        <w:t>Semi-dry blotters operate at a lower voltage than wet blotters, so heating is not an issue.</w:t>
      </w:r>
    </w:p>
    <w:p w14:paraId="7A215DF0" w14:textId="6E16CB0C" w:rsidR="009D3126" w:rsidRDefault="009D3126" w:rsidP="002125FB">
      <w:pPr>
        <w:pStyle w:val="ListParagraph"/>
        <w:numPr>
          <w:ilvl w:val="1"/>
          <w:numId w:val="28"/>
        </w:numPr>
        <w:rPr>
          <w:szCs w:val="20"/>
        </w:rPr>
      </w:pPr>
      <w:r w:rsidRPr="009D3126">
        <w:rPr>
          <w:szCs w:val="20"/>
        </w:rPr>
        <w:t>Thicker gels or larger proteins will require longer transfer.</w:t>
      </w:r>
    </w:p>
    <w:p w14:paraId="7746F519" w14:textId="77777777" w:rsidR="009D3126" w:rsidRPr="009D3126" w:rsidRDefault="009D3126" w:rsidP="009D3126">
      <w:pPr>
        <w:rPr>
          <w:szCs w:val="20"/>
        </w:rPr>
      </w:pPr>
    </w:p>
    <w:p w14:paraId="2EF5F54B" w14:textId="582316A1" w:rsidR="00E35A2A" w:rsidRPr="009D3126" w:rsidRDefault="009D3126" w:rsidP="009D3126">
      <w:pPr>
        <w:pStyle w:val="Heading3"/>
      </w:pPr>
      <w:r w:rsidRPr="009D3126">
        <w:rPr>
          <w:noProof/>
          <w:szCs w:val="20"/>
        </w:rPr>
        <mc:AlternateContent>
          <mc:Choice Requires="wps">
            <w:drawing>
              <wp:anchor distT="0" distB="0" distL="114300" distR="114300" simplePos="0" relativeHeight="251683840" behindDoc="0" locked="0" layoutInCell="1" allowOverlap="1" wp14:anchorId="13057B76" wp14:editId="267DB4B8">
                <wp:simplePos x="0" y="0"/>
                <wp:positionH relativeFrom="margin">
                  <wp:posOffset>5486400</wp:posOffset>
                </wp:positionH>
                <wp:positionV relativeFrom="margin">
                  <wp:posOffset>6103620</wp:posOffset>
                </wp:positionV>
                <wp:extent cx="1346835" cy="1257300"/>
                <wp:effectExtent l="0" t="0" r="24765" b="38100"/>
                <wp:wrapSquare wrapText="bothSides"/>
                <wp:docPr id="22" name="Text Box 22"/>
                <wp:cNvGraphicFramePr/>
                <a:graphic xmlns:a="http://schemas.openxmlformats.org/drawingml/2006/main">
                  <a:graphicData uri="http://schemas.microsoft.com/office/word/2010/wordprocessingShape">
                    <wps:wsp>
                      <wps:cNvSpPr txBox="1"/>
                      <wps:spPr>
                        <a:xfrm>
                          <a:off x="0" y="0"/>
                          <a:ext cx="1346835" cy="12573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2AF867" w14:textId="77777777" w:rsidR="00A07765" w:rsidRPr="004B5D58" w:rsidRDefault="00A07765" w:rsidP="009D3126">
                            <w:pPr>
                              <w:jc w:val="center"/>
                              <w:rPr>
                                <w:rFonts w:asciiTheme="minorHAnsi" w:hAnsiTheme="minorHAnsi"/>
                                <w:sz w:val="16"/>
                                <w:szCs w:val="16"/>
                                <w:u w:val="single"/>
                              </w:rPr>
                            </w:pPr>
                            <w:r w:rsidRPr="004B5D58">
                              <w:rPr>
                                <w:rFonts w:asciiTheme="minorHAnsi" w:hAnsiTheme="minorHAnsi"/>
                                <w:sz w:val="16"/>
                                <w:szCs w:val="16"/>
                                <w:u w:val="single"/>
                              </w:rPr>
                              <w:t>Bio-Rad semi-dry</w:t>
                            </w:r>
                          </w:p>
                          <w:p w14:paraId="458847B5" w14:textId="77777777" w:rsidR="00A07765" w:rsidRPr="004B5D58" w:rsidRDefault="00A07765" w:rsidP="009D3126">
                            <w:pPr>
                              <w:jc w:val="center"/>
                              <w:rPr>
                                <w:rFonts w:asciiTheme="minorHAnsi" w:hAnsiTheme="minorHAnsi"/>
                                <w:sz w:val="16"/>
                                <w:szCs w:val="16"/>
                                <w:u w:val="single"/>
                              </w:rPr>
                            </w:pPr>
                            <w:r w:rsidRPr="004B5D58">
                              <w:rPr>
                                <w:rFonts w:asciiTheme="minorHAnsi" w:hAnsiTheme="minorHAnsi"/>
                                <w:sz w:val="16"/>
                                <w:szCs w:val="16"/>
                                <w:u w:val="single"/>
                              </w:rPr>
                              <w:t>Completed gel sandwich</w:t>
                            </w:r>
                          </w:p>
                          <w:p w14:paraId="1833BEC1" w14:textId="77777777" w:rsidR="00A07765" w:rsidRPr="004B5D58" w:rsidRDefault="00A07765" w:rsidP="009D3126">
                            <w:pPr>
                              <w:jc w:val="center"/>
                              <w:rPr>
                                <w:rFonts w:asciiTheme="minorHAnsi" w:hAnsiTheme="minorHAnsi" w:cs="Arial"/>
                                <w:b/>
                              </w:rPr>
                            </w:pPr>
                            <w:r w:rsidRPr="004B5D58">
                              <w:rPr>
                                <w:rFonts w:asciiTheme="minorHAnsi" w:hAnsiTheme="minorHAnsi" w:cs="Arial"/>
                                <w:b/>
                              </w:rPr>
                              <w:t>Cathode (top)</w:t>
                            </w:r>
                          </w:p>
                          <w:p w14:paraId="1429ADFC" w14:textId="77777777" w:rsidR="00A07765" w:rsidRPr="004B5D58" w:rsidRDefault="00A07765" w:rsidP="009D3126">
                            <w:pPr>
                              <w:jc w:val="center"/>
                              <w:rPr>
                                <w:rFonts w:asciiTheme="minorHAnsi" w:hAnsiTheme="minorHAnsi" w:cs="Arial"/>
                              </w:rPr>
                            </w:pPr>
                            <w:r w:rsidRPr="004B5D58">
                              <w:rPr>
                                <w:rFonts w:asciiTheme="minorHAnsi" w:hAnsiTheme="minorHAnsi" w:cs="Arial"/>
                              </w:rPr>
                              <w:t>Filter Paper</w:t>
                            </w:r>
                          </w:p>
                          <w:p w14:paraId="1E04550C" w14:textId="77777777" w:rsidR="00A07765" w:rsidRPr="004B5D58" w:rsidRDefault="00A07765" w:rsidP="009D3126">
                            <w:pPr>
                              <w:jc w:val="center"/>
                              <w:rPr>
                                <w:rFonts w:asciiTheme="minorHAnsi" w:hAnsiTheme="minorHAnsi" w:cs="Arial"/>
                              </w:rPr>
                            </w:pPr>
                            <w:r w:rsidRPr="004B5D58">
                              <w:rPr>
                                <w:rFonts w:asciiTheme="minorHAnsi" w:hAnsiTheme="minorHAnsi" w:cs="Arial"/>
                              </w:rPr>
                              <w:t>Gel</w:t>
                            </w:r>
                          </w:p>
                          <w:p w14:paraId="273F5F30" w14:textId="77777777" w:rsidR="00A07765" w:rsidRPr="004B5D58" w:rsidRDefault="00A07765" w:rsidP="009D3126">
                            <w:pPr>
                              <w:jc w:val="center"/>
                              <w:rPr>
                                <w:rFonts w:asciiTheme="minorHAnsi" w:hAnsiTheme="minorHAnsi" w:cs="Arial"/>
                              </w:rPr>
                            </w:pPr>
                            <w:r w:rsidRPr="004B5D58">
                              <w:rPr>
                                <w:rFonts w:asciiTheme="minorHAnsi" w:hAnsiTheme="minorHAnsi" w:cs="Arial"/>
                                <w:b/>
                              </w:rPr>
                              <w:t>Membrane</w:t>
                            </w:r>
                          </w:p>
                          <w:p w14:paraId="45338642" w14:textId="77777777" w:rsidR="00A07765" w:rsidRPr="004B5D58" w:rsidRDefault="00A07765" w:rsidP="009D3126">
                            <w:pPr>
                              <w:jc w:val="center"/>
                              <w:rPr>
                                <w:rFonts w:asciiTheme="minorHAnsi" w:hAnsiTheme="minorHAnsi" w:cs="Arial"/>
                              </w:rPr>
                            </w:pPr>
                            <w:r w:rsidRPr="004B5D58">
                              <w:rPr>
                                <w:rFonts w:asciiTheme="minorHAnsi" w:hAnsiTheme="minorHAnsi" w:cs="Arial"/>
                              </w:rPr>
                              <w:t>Filter Paper</w:t>
                            </w:r>
                          </w:p>
                          <w:p w14:paraId="64B2794D" w14:textId="77777777" w:rsidR="00A07765" w:rsidRPr="004B5D58" w:rsidRDefault="00A07765" w:rsidP="009D3126">
                            <w:pPr>
                              <w:jc w:val="center"/>
                              <w:rPr>
                                <w:rFonts w:asciiTheme="minorHAnsi" w:hAnsiTheme="minorHAnsi" w:cs="Arial"/>
                                <w:b/>
                              </w:rPr>
                            </w:pPr>
                            <w:r w:rsidRPr="004B5D58">
                              <w:rPr>
                                <w:rFonts w:asciiTheme="minorHAnsi" w:hAnsiTheme="minorHAnsi" w:cs="Arial"/>
                                <w:b/>
                              </w:rPr>
                              <w:t>Anode (bottom)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7B76" id="Text Box 22" o:spid="_x0000_s1055" type="#_x0000_t202" style="position:absolute;margin-left:6in;margin-top:480.6pt;width:106.05pt;height:9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" filled="f" strokecolor="black [3213]">
                <v:textbox>
                  <w:txbxContent>
                    <w:p w14:paraId="022AF867" w14:textId="77777777" w:rsidR="00A07765" w:rsidRPr="004B5D58" w:rsidRDefault="00A07765" w:rsidP="009D3126">
                      <w:pPr>
                        <w:jc w:val="center"/>
                        <w:rPr>
                          <w:rFonts w:asciiTheme="minorHAnsi" w:hAnsiTheme="minorHAnsi"/>
                          <w:sz w:val="16"/>
                          <w:szCs w:val="16"/>
                          <w:u w:val="single"/>
                        </w:rPr>
                      </w:pPr>
                      <w:r w:rsidRPr="004B5D58">
                        <w:rPr>
                          <w:rFonts w:asciiTheme="minorHAnsi" w:hAnsiTheme="minorHAnsi"/>
                          <w:sz w:val="16"/>
                          <w:szCs w:val="16"/>
                          <w:u w:val="single"/>
                        </w:rPr>
                        <w:t>Bio-Rad semi-dry</w:t>
                      </w:r>
                    </w:p>
                    <w:p w14:paraId="458847B5" w14:textId="77777777" w:rsidR="00A07765" w:rsidRPr="004B5D58" w:rsidRDefault="00A07765" w:rsidP="009D3126">
                      <w:pPr>
                        <w:jc w:val="center"/>
                        <w:rPr>
                          <w:rFonts w:asciiTheme="minorHAnsi" w:hAnsiTheme="minorHAnsi"/>
                          <w:sz w:val="16"/>
                          <w:szCs w:val="16"/>
                          <w:u w:val="single"/>
                        </w:rPr>
                      </w:pPr>
                      <w:r w:rsidRPr="004B5D58">
                        <w:rPr>
                          <w:rFonts w:asciiTheme="minorHAnsi" w:hAnsiTheme="minorHAnsi"/>
                          <w:sz w:val="16"/>
                          <w:szCs w:val="16"/>
                          <w:u w:val="single"/>
                        </w:rPr>
                        <w:t>Completed gel sandwich</w:t>
                      </w:r>
                    </w:p>
                    <w:p w14:paraId="1833BEC1" w14:textId="77777777" w:rsidR="00A07765" w:rsidRPr="004B5D58" w:rsidRDefault="00A07765" w:rsidP="009D3126">
                      <w:pPr>
                        <w:jc w:val="center"/>
                        <w:rPr>
                          <w:rFonts w:asciiTheme="minorHAnsi" w:hAnsiTheme="minorHAnsi" w:cs="Arial"/>
                          <w:b/>
                        </w:rPr>
                      </w:pPr>
                      <w:r w:rsidRPr="004B5D58">
                        <w:rPr>
                          <w:rFonts w:asciiTheme="minorHAnsi" w:hAnsiTheme="minorHAnsi" w:cs="Arial"/>
                          <w:b/>
                        </w:rPr>
                        <w:t>Cathode (top)</w:t>
                      </w:r>
                    </w:p>
                    <w:p w14:paraId="1429ADFC" w14:textId="77777777" w:rsidR="00A07765" w:rsidRPr="004B5D58" w:rsidRDefault="00A07765" w:rsidP="009D3126">
                      <w:pPr>
                        <w:jc w:val="center"/>
                        <w:rPr>
                          <w:rFonts w:asciiTheme="minorHAnsi" w:hAnsiTheme="minorHAnsi" w:cs="Arial"/>
                        </w:rPr>
                      </w:pPr>
                      <w:r w:rsidRPr="004B5D58">
                        <w:rPr>
                          <w:rFonts w:asciiTheme="minorHAnsi" w:hAnsiTheme="minorHAnsi" w:cs="Arial"/>
                        </w:rPr>
                        <w:t>Filter Paper</w:t>
                      </w:r>
                    </w:p>
                    <w:p w14:paraId="1E04550C" w14:textId="77777777" w:rsidR="00A07765" w:rsidRPr="004B5D58" w:rsidRDefault="00A07765" w:rsidP="009D3126">
                      <w:pPr>
                        <w:jc w:val="center"/>
                        <w:rPr>
                          <w:rFonts w:asciiTheme="minorHAnsi" w:hAnsiTheme="minorHAnsi" w:cs="Arial"/>
                        </w:rPr>
                      </w:pPr>
                      <w:r w:rsidRPr="004B5D58">
                        <w:rPr>
                          <w:rFonts w:asciiTheme="minorHAnsi" w:hAnsiTheme="minorHAnsi" w:cs="Arial"/>
                        </w:rPr>
                        <w:t>Gel</w:t>
                      </w:r>
                    </w:p>
                    <w:p w14:paraId="273F5F30" w14:textId="77777777" w:rsidR="00A07765" w:rsidRPr="004B5D58" w:rsidRDefault="00A07765" w:rsidP="009D3126">
                      <w:pPr>
                        <w:jc w:val="center"/>
                        <w:rPr>
                          <w:rFonts w:asciiTheme="minorHAnsi" w:hAnsiTheme="minorHAnsi" w:cs="Arial"/>
                        </w:rPr>
                      </w:pPr>
                      <w:r w:rsidRPr="004B5D58">
                        <w:rPr>
                          <w:rFonts w:asciiTheme="minorHAnsi" w:hAnsiTheme="minorHAnsi" w:cs="Arial"/>
                          <w:b/>
                        </w:rPr>
                        <w:t>Membrane</w:t>
                      </w:r>
                    </w:p>
                    <w:p w14:paraId="45338642" w14:textId="77777777" w:rsidR="00A07765" w:rsidRPr="004B5D58" w:rsidRDefault="00A07765" w:rsidP="009D3126">
                      <w:pPr>
                        <w:jc w:val="center"/>
                        <w:rPr>
                          <w:rFonts w:asciiTheme="minorHAnsi" w:hAnsiTheme="minorHAnsi" w:cs="Arial"/>
                        </w:rPr>
                      </w:pPr>
                      <w:r w:rsidRPr="004B5D58">
                        <w:rPr>
                          <w:rFonts w:asciiTheme="minorHAnsi" w:hAnsiTheme="minorHAnsi" w:cs="Arial"/>
                        </w:rPr>
                        <w:t>Filter Paper</w:t>
                      </w:r>
                    </w:p>
                    <w:p w14:paraId="64B2794D" w14:textId="77777777" w:rsidR="00A07765" w:rsidRPr="004B5D58" w:rsidRDefault="00A07765" w:rsidP="009D3126">
                      <w:pPr>
                        <w:jc w:val="center"/>
                        <w:rPr>
                          <w:rFonts w:asciiTheme="minorHAnsi" w:hAnsiTheme="minorHAnsi" w:cs="Arial"/>
                          <w:b/>
                        </w:rPr>
                      </w:pPr>
                      <w:r w:rsidRPr="004B5D58">
                        <w:rPr>
                          <w:rFonts w:asciiTheme="minorHAnsi" w:hAnsiTheme="minorHAnsi" w:cs="Arial"/>
                          <w:b/>
                        </w:rPr>
                        <w:t>Anode (bottom)</w:t>
                      </w:r>
                    </w:p>
                  </w:txbxContent>
                </v:textbox>
                <w10:wrap type="square" anchorx="margin" anchory="margin"/>
              </v:shape>
            </w:pict>
          </mc:Fallback>
        </mc:AlternateContent>
      </w:r>
      <w:r w:rsidR="00E35A2A" w:rsidRPr="009D3126">
        <w:t>Bio-Rad TransBlot SD</w:t>
      </w:r>
    </w:p>
    <w:p w14:paraId="2CD0032E" w14:textId="0E6B1CFD" w:rsidR="009D3126" w:rsidRPr="009D3126" w:rsidRDefault="009D3126" w:rsidP="002125FB">
      <w:pPr>
        <w:pStyle w:val="ListParagraph"/>
        <w:numPr>
          <w:ilvl w:val="0"/>
          <w:numId w:val="29"/>
        </w:numPr>
        <w:rPr>
          <w:szCs w:val="20"/>
        </w:rPr>
      </w:pPr>
      <w:r w:rsidRPr="009D3126">
        <w:rPr>
          <w:szCs w:val="20"/>
        </w:rPr>
        <w:t xml:space="preserve">Equilibrate materials as above. </w:t>
      </w:r>
    </w:p>
    <w:p w14:paraId="4316D9BF" w14:textId="5E7E89C7" w:rsidR="009D3126" w:rsidRPr="009D3126" w:rsidRDefault="009D3126" w:rsidP="002125FB">
      <w:pPr>
        <w:pStyle w:val="ListParagraph"/>
        <w:numPr>
          <w:ilvl w:val="0"/>
          <w:numId w:val="29"/>
        </w:numPr>
        <w:rPr>
          <w:szCs w:val="20"/>
        </w:rPr>
      </w:pPr>
      <w:r w:rsidRPr="009D3126">
        <w:rPr>
          <w:szCs w:val="20"/>
        </w:rPr>
        <w:t>Assemble gel sandwich as shown.</w:t>
      </w:r>
    </w:p>
    <w:p w14:paraId="5EAC4CA7" w14:textId="79116490" w:rsidR="009D3126" w:rsidRPr="009D3126" w:rsidRDefault="009D3126" w:rsidP="002125FB">
      <w:pPr>
        <w:pStyle w:val="ListParagraph"/>
        <w:numPr>
          <w:ilvl w:val="0"/>
          <w:numId w:val="29"/>
        </w:numPr>
        <w:rPr>
          <w:szCs w:val="20"/>
        </w:rPr>
      </w:pPr>
      <w:r w:rsidRPr="009D3126">
        <w:rPr>
          <w:szCs w:val="20"/>
        </w:rPr>
        <w:t>Transfer 15 V 30 min. Large gels can be transferred ≤60 min ≤25 V. Current runs from cathode (top) to anode (bottom)</w:t>
      </w:r>
    </w:p>
    <w:p w14:paraId="48EE1221" w14:textId="1318E301" w:rsidR="009D3126" w:rsidRDefault="009D3126">
      <w:pPr>
        <w:rPr>
          <w:szCs w:val="20"/>
        </w:rPr>
      </w:pPr>
      <w:r>
        <w:rPr>
          <w:szCs w:val="20"/>
        </w:rPr>
        <w:br w:type="page"/>
      </w:r>
    </w:p>
    <w:p w14:paraId="6388197E" w14:textId="77777777" w:rsidR="009D3126" w:rsidRDefault="009D3126" w:rsidP="009D3126">
      <w:pPr>
        <w:rPr>
          <w:szCs w:val="20"/>
        </w:rPr>
      </w:pPr>
    </w:p>
    <w:p w14:paraId="4333E132" w14:textId="77777777" w:rsidR="009D3126" w:rsidRDefault="009D3126" w:rsidP="009D3126">
      <w:pPr>
        <w:rPr>
          <w:szCs w:val="20"/>
        </w:rPr>
      </w:pPr>
      <w:r w:rsidRPr="009D3126">
        <w:rPr>
          <w:szCs w:val="20"/>
        </w:rPr>
        <w:t xml:space="preserve">When transfer is finished, turn off power supply and disconnect transfer cell from power supply. </w:t>
      </w:r>
      <w:r w:rsidRPr="009D3126">
        <w:rPr>
          <w:b/>
          <w:szCs w:val="20"/>
        </w:rPr>
        <w:t xml:space="preserve">Open transfer cassettes and remove membranes. You now have membranes. </w:t>
      </w:r>
      <w:r w:rsidRPr="009D3126">
        <w:rPr>
          <w:szCs w:val="20"/>
        </w:rPr>
        <w:t>Throw out the gels. If you are not going to be proceeding to the Detection step right away, you can refrigerate membranes in Transfer Buffer in a sealed container.</w:t>
      </w:r>
    </w:p>
    <w:p w14:paraId="3CC9666B" w14:textId="69BC0EC6" w:rsidR="009D3126" w:rsidRDefault="00835428" w:rsidP="006D7AD9">
      <w:pPr>
        <w:pStyle w:val="Heading1"/>
      </w:pPr>
      <w:r>
        <w:t>Total protein stain</w:t>
      </w:r>
    </w:p>
    <w:p w14:paraId="78865B74" w14:textId="77777777" w:rsidR="002C7A9F" w:rsidRPr="00A07765" w:rsidRDefault="002C7A9F" w:rsidP="00A07765">
      <w:pPr>
        <w:rPr>
          <w:szCs w:val="20"/>
        </w:rPr>
      </w:pPr>
      <w:r w:rsidRPr="00A07765">
        <w:rPr>
          <w:b/>
          <w:szCs w:val="20"/>
        </w:rPr>
        <w:t xml:space="preserve">Determine transfer efficiency with a total protein stain. </w:t>
      </w:r>
      <w:r w:rsidRPr="00A07765">
        <w:rPr>
          <w:szCs w:val="20"/>
        </w:rPr>
        <w:t xml:space="preserve">A </w:t>
      </w:r>
      <w:proofErr w:type="spellStart"/>
      <w:r w:rsidRPr="00A07765">
        <w:rPr>
          <w:szCs w:val="20"/>
        </w:rPr>
        <w:t>prestained</w:t>
      </w:r>
      <w:proofErr w:type="spellEnd"/>
      <w:r w:rsidRPr="00A07765">
        <w:rPr>
          <w:szCs w:val="20"/>
        </w:rPr>
        <w:t xml:space="preserve"> protein ladder can be used to check transfer efficiency, but good ladder transfer does not equal good lysate transfer. </w:t>
      </w:r>
    </w:p>
    <w:p w14:paraId="556F59F7" w14:textId="77777777" w:rsidR="002C7A9F" w:rsidRPr="002C7A9F" w:rsidRDefault="002C7A9F" w:rsidP="00A07765">
      <w:pPr>
        <w:pStyle w:val="ListParagraph"/>
        <w:numPr>
          <w:ilvl w:val="0"/>
          <w:numId w:val="30"/>
        </w:numPr>
        <w:rPr>
          <w:b/>
          <w:szCs w:val="20"/>
        </w:rPr>
      </w:pPr>
      <w:r w:rsidRPr="002C7A9F">
        <w:rPr>
          <w:b/>
          <w:szCs w:val="20"/>
        </w:rPr>
        <w:t>Ponceau S</w:t>
      </w:r>
    </w:p>
    <w:p w14:paraId="2BDB3711" w14:textId="77777777" w:rsidR="002C7A9F" w:rsidRPr="002C7A9F" w:rsidRDefault="002C7A9F" w:rsidP="00A07765">
      <w:pPr>
        <w:pStyle w:val="ListParagraph"/>
        <w:numPr>
          <w:ilvl w:val="1"/>
          <w:numId w:val="30"/>
        </w:numPr>
        <w:rPr>
          <w:szCs w:val="20"/>
        </w:rPr>
      </w:pPr>
      <w:r w:rsidRPr="002C7A9F">
        <w:rPr>
          <w:szCs w:val="20"/>
        </w:rPr>
        <w:t xml:space="preserve">Ponceau S works best with nitrocellulose, but can still be used with PVDF. </w:t>
      </w:r>
    </w:p>
    <w:p w14:paraId="13DC54F4" w14:textId="77777777" w:rsidR="002C7A9F" w:rsidRPr="002C7A9F" w:rsidRDefault="002C7A9F" w:rsidP="00A07765">
      <w:pPr>
        <w:pStyle w:val="ListParagraph"/>
        <w:numPr>
          <w:ilvl w:val="1"/>
          <w:numId w:val="30"/>
        </w:numPr>
        <w:rPr>
          <w:b/>
          <w:szCs w:val="20"/>
        </w:rPr>
      </w:pPr>
      <w:r w:rsidRPr="002C7A9F">
        <w:rPr>
          <w:b/>
          <w:szCs w:val="20"/>
        </w:rPr>
        <w:t>Immerse membrane in Ponceau S solution (Sigma P7170) for 5 min.</w:t>
      </w:r>
    </w:p>
    <w:p w14:paraId="06B3DCF3" w14:textId="77777777" w:rsidR="002C7A9F" w:rsidRPr="002C7A9F" w:rsidRDefault="002C7A9F" w:rsidP="00A07765">
      <w:pPr>
        <w:pStyle w:val="ListParagraph"/>
        <w:numPr>
          <w:ilvl w:val="1"/>
          <w:numId w:val="30"/>
        </w:numPr>
        <w:rPr>
          <w:szCs w:val="20"/>
        </w:rPr>
      </w:pPr>
      <w:r w:rsidRPr="002C7A9F">
        <w:rPr>
          <w:szCs w:val="20"/>
        </w:rPr>
        <w:t>You can save and re-use the Ponceau solution. Aliquot into 50 mL tube for re-use.</w:t>
      </w:r>
    </w:p>
    <w:p w14:paraId="3D30149E" w14:textId="77777777" w:rsidR="002C7A9F" w:rsidRPr="002C7A9F" w:rsidRDefault="002C7A9F" w:rsidP="00A07765">
      <w:pPr>
        <w:pStyle w:val="ListParagraph"/>
        <w:numPr>
          <w:ilvl w:val="1"/>
          <w:numId w:val="30"/>
        </w:numPr>
        <w:rPr>
          <w:b/>
          <w:szCs w:val="20"/>
        </w:rPr>
      </w:pPr>
      <w:r w:rsidRPr="002C7A9F">
        <w:rPr>
          <w:b/>
          <w:szCs w:val="20"/>
        </w:rPr>
        <w:t>Destain 3x1 min with 10 mL di-H</w:t>
      </w:r>
      <w:r w:rsidRPr="002C7A9F">
        <w:rPr>
          <w:b/>
          <w:szCs w:val="20"/>
          <w:vertAlign w:val="subscript"/>
        </w:rPr>
        <w:t>2</w:t>
      </w:r>
      <w:r w:rsidRPr="002C7A9F">
        <w:rPr>
          <w:b/>
          <w:szCs w:val="20"/>
        </w:rPr>
        <w:t>O on shaker (in the same blot box).</w:t>
      </w:r>
    </w:p>
    <w:p w14:paraId="7893D008" w14:textId="77777777" w:rsidR="002C7A9F" w:rsidRPr="002C7A9F" w:rsidRDefault="002C7A9F" w:rsidP="00A07765">
      <w:pPr>
        <w:pStyle w:val="ListParagraph"/>
        <w:numPr>
          <w:ilvl w:val="2"/>
          <w:numId w:val="30"/>
        </w:numPr>
        <w:rPr>
          <w:szCs w:val="20"/>
        </w:rPr>
      </w:pPr>
      <w:r w:rsidRPr="002C7A9F">
        <w:rPr>
          <w:szCs w:val="20"/>
        </w:rPr>
        <w:t>Do not pour di-H</w:t>
      </w:r>
      <w:r w:rsidRPr="002C7A9F">
        <w:rPr>
          <w:szCs w:val="20"/>
          <w:vertAlign w:val="subscript"/>
        </w:rPr>
        <w:t>2</w:t>
      </w:r>
      <w:r w:rsidRPr="002C7A9F">
        <w:rPr>
          <w:szCs w:val="20"/>
        </w:rPr>
        <w:t>O directly on membrane.</w:t>
      </w:r>
    </w:p>
    <w:p w14:paraId="59A0AC8E" w14:textId="77777777" w:rsidR="002C7A9F" w:rsidRPr="002C7A9F" w:rsidRDefault="002C7A9F" w:rsidP="00A07765">
      <w:pPr>
        <w:pStyle w:val="ListParagraph"/>
        <w:numPr>
          <w:ilvl w:val="2"/>
          <w:numId w:val="30"/>
        </w:numPr>
        <w:rPr>
          <w:szCs w:val="20"/>
        </w:rPr>
      </w:pPr>
      <w:r w:rsidRPr="002C7A9F">
        <w:rPr>
          <w:szCs w:val="20"/>
        </w:rPr>
        <w:t xml:space="preserve">Only use 10 mL each time. </w:t>
      </w:r>
      <w:r w:rsidRPr="002C7A9F">
        <w:rPr>
          <w:b/>
          <w:szCs w:val="20"/>
        </w:rPr>
        <w:t>Too much will wash off the stain.</w:t>
      </w:r>
    </w:p>
    <w:p w14:paraId="0408A1ED" w14:textId="06713D0E" w:rsidR="002C7A9F" w:rsidRPr="002C7A9F" w:rsidRDefault="002C7A9F" w:rsidP="00A07765">
      <w:pPr>
        <w:pStyle w:val="ListParagraph"/>
        <w:numPr>
          <w:ilvl w:val="1"/>
          <w:numId w:val="30"/>
        </w:numPr>
        <w:rPr>
          <w:szCs w:val="20"/>
        </w:rPr>
      </w:pPr>
      <w:r w:rsidRPr="002C7A9F">
        <w:rPr>
          <w:szCs w:val="20"/>
        </w:rPr>
        <w:t>Pl</w:t>
      </w:r>
      <w:r>
        <w:rPr>
          <w:szCs w:val="20"/>
        </w:rPr>
        <w:t>ace membrane in sheet protector, s</w:t>
      </w:r>
      <w:r w:rsidRPr="002C7A9F">
        <w:rPr>
          <w:szCs w:val="20"/>
        </w:rPr>
        <w:t xml:space="preserve">mooth out air bubbles </w:t>
      </w:r>
      <w:r>
        <w:rPr>
          <w:szCs w:val="20"/>
        </w:rPr>
        <w:t xml:space="preserve">with roller, </w:t>
      </w:r>
      <w:r w:rsidRPr="002C7A9F">
        <w:rPr>
          <w:szCs w:val="20"/>
        </w:rPr>
        <w:t xml:space="preserve">and image (see </w:t>
      </w:r>
      <w:r w:rsidRPr="002C7A9F">
        <w:rPr>
          <w:b/>
          <w:szCs w:val="20"/>
        </w:rPr>
        <w:t>Image Capture</w:t>
      </w:r>
      <w:r w:rsidRPr="002C7A9F">
        <w:rPr>
          <w:szCs w:val="20"/>
        </w:rPr>
        <w:t xml:space="preserve">). </w:t>
      </w:r>
    </w:p>
    <w:p w14:paraId="3597D997" w14:textId="2A43B498" w:rsidR="00A07765" w:rsidRPr="00A07765" w:rsidRDefault="00A07765" w:rsidP="00A07765">
      <w:pPr>
        <w:pStyle w:val="ListParagraph"/>
        <w:numPr>
          <w:ilvl w:val="1"/>
          <w:numId w:val="30"/>
        </w:numPr>
        <w:rPr>
          <w:szCs w:val="20"/>
        </w:rPr>
      </w:pPr>
      <w:r w:rsidRPr="002C7A9F">
        <w:rPr>
          <w:b/>
          <w:szCs w:val="20"/>
        </w:rPr>
        <w:t>Cut off excess membrane</w:t>
      </w:r>
      <w:r w:rsidRPr="002C7A9F">
        <w:rPr>
          <w:szCs w:val="20"/>
        </w:rPr>
        <w:t xml:space="preserve"> </w:t>
      </w:r>
      <w:r w:rsidRPr="002C7A9F">
        <w:rPr>
          <w:szCs w:val="20"/>
          <w:u w:val="single"/>
        </w:rPr>
        <w:t>above</w:t>
      </w:r>
      <w:r w:rsidRPr="002C7A9F">
        <w:rPr>
          <w:szCs w:val="20"/>
        </w:rPr>
        <w:t xml:space="preserve"> or </w:t>
      </w:r>
      <w:r w:rsidRPr="002C7A9F">
        <w:rPr>
          <w:szCs w:val="20"/>
          <w:u w:val="single"/>
        </w:rPr>
        <w:t>below</w:t>
      </w:r>
      <w:r w:rsidRPr="002C7A9F">
        <w:rPr>
          <w:szCs w:val="20"/>
        </w:rPr>
        <w:t xml:space="preserve"> ends of the MWM. DO NOT CUT OFF SIDES.</w:t>
      </w:r>
      <w:r>
        <w:rPr>
          <w:szCs w:val="20"/>
        </w:rPr>
        <w:t xml:space="preserve"> </w:t>
      </w:r>
      <w:r w:rsidRPr="00A07765">
        <w:rPr>
          <w:b/>
          <w:szCs w:val="20"/>
        </w:rPr>
        <w:t>If performing separate incubations, cut membrane into strips while in sheet protector.</w:t>
      </w:r>
      <w:r w:rsidRPr="00A07765">
        <w:rPr>
          <w:szCs w:val="20"/>
        </w:rPr>
        <w:t xml:space="preserve"> Notch top right corner again and label top right corner again with solvent-proof permanent marker.</w:t>
      </w:r>
    </w:p>
    <w:p w14:paraId="5A38A882" w14:textId="77777777" w:rsidR="002C7A9F" w:rsidRPr="002C7A9F" w:rsidRDefault="002C7A9F" w:rsidP="00A07765">
      <w:pPr>
        <w:pStyle w:val="ListParagraph"/>
        <w:numPr>
          <w:ilvl w:val="1"/>
          <w:numId w:val="30"/>
        </w:numPr>
        <w:rPr>
          <w:szCs w:val="20"/>
        </w:rPr>
      </w:pPr>
      <w:r w:rsidRPr="002C7A9F">
        <w:rPr>
          <w:szCs w:val="20"/>
        </w:rPr>
        <w:t>Remove blot from sheet protector and place in tray for washing.</w:t>
      </w:r>
    </w:p>
    <w:p w14:paraId="4AA571E5" w14:textId="77777777" w:rsidR="002C7A9F" w:rsidRPr="002C7A9F" w:rsidRDefault="002C7A9F" w:rsidP="00A07765">
      <w:pPr>
        <w:pStyle w:val="ListParagraph"/>
        <w:numPr>
          <w:ilvl w:val="1"/>
          <w:numId w:val="30"/>
        </w:numPr>
        <w:rPr>
          <w:szCs w:val="20"/>
        </w:rPr>
      </w:pPr>
      <w:r w:rsidRPr="002C7A9F">
        <w:rPr>
          <w:szCs w:val="20"/>
        </w:rPr>
        <w:t>Erase stain with 20 mL 0.1 M NaOH 30 sec</w:t>
      </w:r>
    </w:p>
    <w:p w14:paraId="480F42E5" w14:textId="77777777" w:rsidR="002C7A9F" w:rsidRPr="002C7A9F" w:rsidRDefault="002C7A9F" w:rsidP="00A07765">
      <w:pPr>
        <w:pStyle w:val="ListParagraph"/>
        <w:numPr>
          <w:ilvl w:val="1"/>
          <w:numId w:val="30"/>
        </w:numPr>
        <w:rPr>
          <w:szCs w:val="20"/>
        </w:rPr>
      </w:pPr>
      <w:r w:rsidRPr="002C7A9F">
        <w:rPr>
          <w:szCs w:val="20"/>
        </w:rPr>
        <w:t>Wash briefly in 20 mL di-H</w:t>
      </w:r>
      <w:r w:rsidRPr="002C7A9F">
        <w:rPr>
          <w:szCs w:val="20"/>
          <w:vertAlign w:val="subscript"/>
        </w:rPr>
        <w:t>2</w:t>
      </w:r>
      <w:r w:rsidRPr="002C7A9F">
        <w:rPr>
          <w:szCs w:val="20"/>
        </w:rPr>
        <w:t>O.</w:t>
      </w:r>
    </w:p>
    <w:p w14:paraId="0C8629D4" w14:textId="77777777" w:rsidR="002C7A9F" w:rsidRPr="002C7A9F" w:rsidRDefault="002C7A9F" w:rsidP="00A07765">
      <w:pPr>
        <w:pStyle w:val="ListParagraph"/>
        <w:numPr>
          <w:ilvl w:val="0"/>
          <w:numId w:val="30"/>
        </w:numPr>
        <w:rPr>
          <w:b/>
          <w:szCs w:val="20"/>
        </w:rPr>
      </w:pPr>
      <w:r w:rsidRPr="002C7A9F">
        <w:rPr>
          <w:b/>
          <w:szCs w:val="20"/>
        </w:rPr>
        <w:t>Thermo Pierce reversible protein stain</w:t>
      </w:r>
    </w:p>
    <w:p w14:paraId="11FF6D4E" w14:textId="77777777" w:rsidR="002C7A9F" w:rsidRPr="002C7A9F" w:rsidRDefault="002C7A9F" w:rsidP="00A07765">
      <w:pPr>
        <w:pStyle w:val="ListParagraph"/>
        <w:numPr>
          <w:ilvl w:val="1"/>
          <w:numId w:val="30"/>
        </w:numPr>
        <w:rPr>
          <w:szCs w:val="20"/>
        </w:rPr>
      </w:pPr>
      <w:r w:rsidRPr="002C7A9F">
        <w:rPr>
          <w:szCs w:val="20"/>
        </w:rPr>
        <w:t>This stain is expensive and difficult to remove from membranes. Ponceau S preferred.</w:t>
      </w:r>
    </w:p>
    <w:p w14:paraId="0F110129" w14:textId="77777777" w:rsidR="002C7A9F" w:rsidRPr="002C7A9F" w:rsidRDefault="002C7A9F" w:rsidP="00A07765">
      <w:pPr>
        <w:pStyle w:val="ListParagraph"/>
        <w:numPr>
          <w:ilvl w:val="1"/>
          <w:numId w:val="30"/>
        </w:numPr>
        <w:rPr>
          <w:szCs w:val="20"/>
        </w:rPr>
      </w:pPr>
      <w:r w:rsidRPr="002C7A9F">
        <w:rPr>
          <w:szCs w:val="20"/>
        </w:rPr>
        <w:t>Reagent prep: mix destain and eraser solutions 1:1 with MeOH.</w:t>
      </w:r>
    </w:p>
    <w:p w14:paraId="1A6641BC" w14:textId="77777777" w:rsidR="002C7A9F" w:rsidRPr="002C7A9F" w:rsidRDefault="002C7A9F" w:rsidP="00A07765">
      <w:pPr>
        <w:pStyle w:val="ListParagraph"/>
        <w:numPr>
          <w:ilvl w:val="1"/>
          <w:numId w:val="30"/>
        </w:numPr>
        <w:rPr>
          <w:szCs w:val="20"/>
        </w:rPr>
      </w:pPr>
      <w:r w:rsidRPr="002C7A9F">
        <w:rPr>
          <w:szCs w:val="20"/>
        </w:rPr>
        <w:t>Stain</w:t>
      </w:r>
    </w:p>
    <w:p w14:paraId="5FF499D8" w14:textId="77777777" w:rsidR="002C7A9F" w:rsidRPr="002C7A9F" w:rsidRDefault="002C7A9F" w:rsidP="00A07765">
      <w:pPr>
        <w:pStyle w:val="ListParagraph"/>
        <w:numPr>
          <w:ilvl w:val="2"/>
          <w:numId w:val="30"/>
        </w:numPr>
        <w:rPr>
          <w:szCs w:val="20"/>
        </w:rPr>
      </w:pPr>
      <w:r w:rsidRPr="002C7A9F">
        <w:rPr>
          <w:szCs w:val="20"/>
        </w:rPr>
        <w:t>Rinse membrane in di-H</w:t>
      </w:r>
      <w:r w:rsidRPr="002C7A9F">
        <w:rPr>
          <w:szCs w:val="20"/>
          <w:vertAlign w:val="subscript"/>
        </w:rPr>
        <w:t>2</w:t>
      </w:r>
      <w:r w:rsidRPr="002C7A9F">
        <w:rPr>
          <w:szCs w:val="20"/>
        </w:rPr>
        <w:t>O</w:t>
      </w:r>
    </w:p>
    <w:p w14:paraId="45BED76C" w14:textId="77777777" w:rsidR="002C7A9F" w:rsidRPr="002C7A9F" w:rsidRDefault="002C7A9F" w:rsidP="00A07765">
      <w:pPr>
        <w:pStyle w:val="ListParagraph"/>
        <w:numPr>
          <w:ilvl w:val="2"/>
          <w:numId w:val="30"/>
        </w:numPr>
        <w:rPr>
          <w:szCs w:val="20"/>
        </w:rPr>
      </w:pPr>
      <w:r w:rsidRPr="002C7A9F">
        <w:rPr>
          <w:szCs w:val="20"/>
        </w:rPr>
        <w:t>Add sensitizer to membrane in blot box for 2 min on shaker. Decant solution.</w:t>
      </w:r>
    </w:p>
    <w:p w14:paraId="455B2FE9" w14:textId="77777777" w:rsidR="002C7A9F" w:rsidRPr="002C7A9F" w:rsidRDefault="002C7A9F" w:rsidP="00A07765">
      <w:pPr>
        <w:pStyle w:val="ListParagraph"/>
        <w:numPr>
          <w:ilvl w:val="2"/>
          <w:numId w:val="30"/>
        </w:numPr>
        <w:rPr>
          <w:szCs w:val="20"/>
        </w:rPr>
      </w:pPr>
      <w:r w:rsidRPr="002C7A9F">
        <w:rPr>
          <w:szCs w:val="20"/>
        </w:rPr>
        <w:t>Add reversible stain to membrane for 1 min on shaker. Decant.</w:t>
      </w:r>
    </w:p>
    <w:p w14:paraId="5649EA24" w14:textId="77777777" w:rsidR="002C7A9F" w:rsidRPr="002C7A9F" w:rsidRDefault="002C7A9F" w:rsidP="00A07765">
      <w:pPr>
        <w:pStyle w:val="ListParagraph"/>
        <w:numPr>
          <w:ilvl w:val="1"/>
          <w:numId w:val="30"/>
        </w:numPr>
        <w:rPr>
          <w:szCs w:val="20"/>
        </w:rPr>
      </w:pPr>
      <w:r w:rsidRPr="002C7A9F">
        <w:rPr>
          <w:szCs w:val="20"/>
        </w:rPr>
        <w:t>Destain</w:t>
      </w:r>
    </w:p>
    <w:p w14:paraId="6CA84184" w14:textId="77777777" w:rsidR="002C7A9F" w:rsidRPr="002C7A9F" w:rsidRDefault="002C7A9F" w:rsidP="00A07765">
      <w:pPr>
        <w:pStyle w:val="ListParagraph"/>
        <w:numPr>
          <w:ilvl w:val="2"/>
          <w:numId w:val="30"/>
        </w:numPr>
        <w:rPr>
          <w:szCs w:val="20"/>
        </w:rPr>
      </w:pPr>
      <w:r w:rsidRPr="002C7A9F">
        <w:rPr>
          <w:szCs w:val="20"/>
        </w:rPr>
        <w:t xml:space="preserve">Add </w:t>
      </w:r>
      <w:proofErr w:type="spellStart"/>
      <w:r w:rsidRPr="002C7A9F">
        <w:rPr>
          <w:szCs w:val="20"/>
        </w:rPr>
        <w:t>Destain:MeOH</w:t>
      </w:r>
      <w:proofErr w:type="spellEnd"/>
      <w:r w:rsidRPr="002C7A9F">
        <w:rPr>
          <w:szCs w:val="20"/>
        </w:rPr>
        <w:t xml:space="preserve"> solution to membrane 5 min on shaker. Decant into waste container.</w:t>
      </w:r>
    </w:p>
    <w:p w14:paraId="0DE64803" w14:textId="77777777" w:rsidR="002C7A9F" w:rsidRPr="002C7A9F" w:rsidRDefault="002C7A9F" w:rsidP="00A07765">
      <w:pPr>
        <w:pStyle w:val="ListParagraph"/>
        <w:numPr>
          <w:ilvl w:val="2"/>
          <w:numId w:val="30"/>
        </w:numPr>
        <w:rPr>
          <w:szCs w:val="20"/>
        </w:rPr>
      </w:pPr>
      <w:r w:rsidRPr="002C7A9F">
        <w:rPr>
          <w:szCs w:val="20"/>
        </w:rPr>
        <w:t>Rinse membrane 5x with di-H</w:t>
      </w:r>
      <w:r w:rsidRPr="002C7A9F">
        <w:rPr>
          <w:szCs w:val="20"/>
          <w:vertAlign w:val="subscript"/>
        </w:rPr>
        <w:t>2</w:t>
      </w:r>
      <w:r w:rsidRPr="002C7A9F">
        <w:rPr>
          <w:szCs w:val="20"/>
        </w:rPr>
        <w:t xml:space="preserve">O. </w:t>
      </w:r>
    </w:p>
    <w:p w14:paraId="566553A9" w14:textId="77777777" w:rsidR="002C7A9F" w:rsidRPr="002C7A9F" w:rsidRDefault="002C7A9F" w:rsidP="00A07765">
      <w:pPr>
        <w:pStyle w:val="ListParagraph"/>
        <w:numPr>
          <w:ilvl w:val="1"/>
          <w:numId w:val="30"/>
        </w:numPr>
        <w:rPr>
          <w:szCs w:val="20"/>
        </w:rPr>
      </w:pPr>
      <w:r w:rsidRPr="002C7A9F">
        <w:rPr>
          <w:szCs w:val="20"/>
        </w:rPr>
        <w:t>Image membrane with white light and white tray.</w:t>
      </w:r>
    </w:p>
    <w:p w14:paraId="0847598F" w14:textId="77777777" w:rsidR="002C7A9F" w:rsidRPr="002C7A9F" w:rsidRDefault="002C7A9F" w:rsidP="00A07765">
      <w:pPr>
        <w:pStyle w:val="ListParagraph"/>
        <w:numPr>
          <w:ilvl w:val="1"/>
          <w:numId w:val="30"/>
        </w:numPr>
        <w:rPr>
          <w:szCs w:val="20"/>
        </w:rPr>
      </w:pPr>
      <w:r w:rsidRPr="002C7A9F">
        <w:rPr>
          <w:szCs w:val="20"/>
        </w:rPr>
        <w:t>Erase stain</w:t>
      </w:r>
    </w:p>
    <w:p w14:paraId="34436A4A" w14:textId="77777777" w:rsidR="002C7A9F" w:rsidRPr="002C7A9F" w:rsidRDefault="002C7A9F" w:rsidP="00A07765">
      <w:pPr>
        <w:pStyle w:val="ListParagraph"/>
        <w:numPr>
          <w:ilvl w:val="2"/>
          <w:numId w:val="30"/>
        </w:numPr>
        <w:rPr>
          <w:szCs w:val="20"/>
        </w:rPr>
      </w:pPr>
      <w:r w:rsidRPr="002C7A9F">
        <w:rPr>
          <w:szCs w:val="20"/>
        </w:rPr>
        <w:t>Add Eraser:MeOH solution to membrane 10 min on shaker. Decant into waste container.</w:t>
      </w:r>
    </w:p>
    <w:p w14:paraId="49ADFB98" w14:textId="6BD5D1B3" w:rsidR="00265B19" w:rsidRPr="00A07765" w:rsidRDefault="002C7A9F" w:rsidP="00A07765">
      <w:pPr>
        <w:pStyle w:val="ListParagraph"/>
        <w:numPr>
          <w:ilvl w:val="1"/>
          <w:numId w:val="30"/>
        </w:numPr>
        <w:rPr>
          <w:szCs w:val="20"/>
        </w:rPr>
      </w:pPr>
      <w:r w:rsidRPr="002C7A9F">
        <w:rPr>
          <w:szCs w:val="20"/>
        </w:rPr>
        <w:t>Rinse membrane 5x with di-H</w:t>
      </w:r>
      <w:r w:rsidRPr="002C7A9F">
        <w:rPr>
          <w:szCs w:val="20"/>
          <w:vertAlign w:val="subscript"/>
        </w:rPr>
        <w:t>2</w:t>
      </w:r>
      <w:r w:rsidRPr="002C7A9F">
        <w:rPr>
          <w:szCs w:val="20"/>
        </w:rPr>
        <w:t xml:space="preserve">O. </w:t>
      </w:r>
      <w:r w:rsidR="00265B19">
        <w:br w:type="page"/>
      </w:r>
    </w:p>
    <w:p w14:paraId="1353F5A8" w14:textId="157DF48A" w:rsidR="00265B19" w:rsidRPr="007F77A3" w:rsidRDefault="00A07765" w:rsidP="00265B19">
      <w:pPr>
        <w:pStyle w:val="Heading1"/>
      </w:pPr>
      <w:r>
        <w:lastRenderedPageBreak/>
        <w:t>Western blotting</w:t>
      </w:r>
    </w:p>
    <w:p w14:paraId="0ECBDD6A" w14:textId="58420A23" w:rsidR="00265B19" w:rsidRPr="00A07765" w:rsidRDefault="00265B19" w:rsidP="00A07765">
      <w:pPr>
        <w:pStyle w:val="Heading2"/>
        <w:sectPr w:rsidR="00265B19" w:rsidRPr="00A07765" w:rsidSect="009B43B2">
          <w:headerReference w:type="default" r:id="rId59"/>
          <w:footerReference w:type="default" r:id="rId60"/>
          <w:type w:val="continuous"/>
          <w:pgSz w:w="12240" w:h="15840"/>
          <w:pgMar w:top="720" w:right="720" w:bottom="720" w:left="720" w:header="720" w:footer="720" w:gutter="0"/>
          <w:cols w:space="720"/>
          <w:docGrid w:linePitch="360"/>
        </w:sectPr>
      </w:pPr>
      <w:r w:rsidRPr="007F77A3">
        <w:t>Materials Needed</w:t>
      </w:r>
    </w:p>
    <w:p w14:paraId="0FAB21A9" w14:textId="77777777" w:rsidR="00265B19" w:rsidRPr="00265B19" w:rsidRDefault="00265B19" w:rsidP="00265B19">
      <w:pPr>
        <w:pStyle w:val="ListParagraph"/>
        <w:numPr>
          <w:ilvl w:val="0"/>
          <w:numId w:val="4"/>
        </w:numPr>
        <w:rPr>
          <w:sz w:val="16"/>
          <w:szCs w:val="16"/>
        </w:rPr>
      </w:pPr>
      <w:r w:rsidRPr="00265B19">
        <w:rPr>
          <w:sz w:val="16"/>
          <w:szCs w:val="16"/>
        </w:rPr>
        <w:lastRenderedPageBreak/>
        <w:t>Pierce Fast Western Kit, SuperSignal West Dura</w:t>
      </w:r>
    </w:p>
    <w:p w14:paraId="33370EB3" w14:textId="77777777" w:rsidR="00265B19" w:rsidRPr="00265B19" w:rsidRDefault="00265B19" w:rsidP="00265B19">
      <w:pPr>
        <w:pStyle w:val="ListParagraph"/>
        <w:numPr>
          <w:ilvl w:val="1"/>
          <w:numId w:val="4"/>
        </w:numPr>
        <w:rPr>
          <w:sz w:val="16"/>
          <w:szCs w:val="16"/>
        </w:rPr>
      </w:pPr>
      <w:r w:rsidRPr="00265B19">
        <w:rPr>
          <w:sz w:val="16"/>
          <w:szCs w:val="16"/>
        </w:rPr>
        <w:t>Mouse primary ABs (Pierce 35070)</w:t>
      </w:r>
    </w:p>
    <w:p w14:paraId="623BB0FF" w14:textId="77777777" w:rsidR="00265B19" w:rsidRPr="00265B19" w:rsidRDefault="00265B19" w:rsidP="00265B19">
      <w:pPr>
        <w:pStyle w:val="ListParagraph"/>
        <w:numPr>
          <w:ilvl w:val="1"/>
          <w:numId w:val="4"/>
        </w:numPr>
        <w:rPr>
          <w:sz w:val="16"/>
          <w:szCs w:val="16"/>
        </w:rPr>
      </w:pPr>
      <w:r w:rsidRPr="00265B19">
        <w:rPr>
          <w:sz w:val="16"/>
          <w:szCs w:val="16"/>
        </w:rPr>
        <w:t>Rabbit primary ABs (Pierce 35071)</w:t>
      </w:r>
    </w:p>
    <w:p w14:paraId="2701FF2B" w14:textId="42B1905B" w:rsidR="00265B19" w:rsidRPr="00265B19" w:rsidRDefault="00265B19" w:rsidP="00265B19">
      <w:pPr>
        <w:pStyle w:val="ListParagraph"/>
        <w:numPr>
          <w:ilvl w:val="0"/>
          <w:numId w:val="4"/>
        </w:numPr>
        <w:rPr>
          <w:sz w:val="16"/>
          <w:szCs w:val="16"/>
        </w:rPr>
      </w:pPr>
      <w:r>
        <w:rPr>
          <w:sz w:val="16"/>
          <w:szCs w:val="16"/>
        </w:rPr>
        <w:t>Standard</w:t>
      </w:r>
      <w:r w:rsidRPr="00265B19">
        <w:rPr>
          <w:sz w:val="16"/>
          <w:szCs w:val="16"/>
        </w:rPr>
        <w:t xml:space="preserve"> reagents</w:t>
      </w:r>
    </w:p>
    <w:p w14:paraId="12A6CC39" w14:textId="77777777" w:rsidR="00265B19" w:rsidRPr="00265B19" w:rsidRDefault="00265B19" w:rsidP="00265B19">
      <w:pPr>
        <w:pStyle w:val="ListParagraph"/>
        <w:numPr>
          <w:ilvl w:val="1"/>
          <w:numId w:val="4"/>
        </w:numPr>
        <w:rPr>
          <w:sz w:val="16"/>
          <w:szCs w:val="16"/>
        </w:rPr>
      </w:pPr>
      <w:r w:rsidRPr="00265B19">
        <w:rPr>
          <w:sz w:val="16"/>
          <w:szCs w:val="16"/>
        </w:rPr>
        <w:t>Blocking</w:t>
      </w:r>
    </w:p>
    <w:p w14:paraId="23F551A5" w14:textId="77777777" w:rsidR="00265B19" w:rsidRPr="00265B19" w:rsidRDefault="00265B19" w:rsidP="00265B19">
      <w:pPr>
        <w:pStyle w:val="ListParagraph"/>
        <w:numPr>
          <w:ilvl w:val="2"/>
          <w:numId w:val="4"/>
        </w:numPr>
        <w:rPr>
          <w:sz w:val="16"/>
          <w:szCs w:val="16"/>
        </w:rPr>
      </w:pPr>
      <w:r w:rsidRPr="00265B19">
        <w:rPr>
          <w:sz w:val="16"/>
          <w:szCs w:val="16"/>
        </w:rPr>
        <w:t>5% non-fat dry milk in TBST</w:t>
      </w:r>
    </w:p>
    <w:p w14:paraId="1549DD7E" w14:textId="77777777" w:rsidR="00265B19" w:rsidRPr="00265B19" w:rsidRDefault="00265B19" w:rsidP="00265B19">
      <w:pPr>
        <w:pStyle w:val="ListParagraph"/>
        <w:numPr>
          <w:ilvl w:val="2"/>
          <w:numId w:val="4"/>
        </w:numPr>
        <w:rPr>
          <w:sz w:val="16"/>
          <w:szCs w:val="16"/>
        </w:rPr>
      </w:pPr>
      <w:r w:rsidRPr="00265B19">
        <w:rPr>
          <w:sz w:val="16"/>
          <w:szCs w:val="16"/>
        </w:rPr>
        <w:t>3% BSA in TBS</w:t>
      </w:r>
    </w:p>
    <w:p w14:paraId="4DC2E73D" w14:textId="77777777" w:rsidR="00265B19" w:rsidRPr="00265B19" w:rsidRDefault="00265B19" w:rsidP="00265B19">
      <w:pPr>
        <w:pStyle w:val="ListParagraph"/>
        <w:numPr>
          <w:ilvl w:val="2"/>
          <w:numId w:val="4"/>
        </w:numPr>
        <w:rPr>
          <w:sz w:val="16"/>
          <w:szCs w:val="16"/>
        </w:rPr>
      </w:pPr>
      <w:r w:rsidRPr="00265B19">
        <w:rPr>
          <w:sz w:val="16"/>
          <w:szCs w:val="16"/>
        </w:rPr>
        <w:t>Pierce Super Block in PBS (37515)</w:t>
      </w:r>
    </w:p>
    <w:p w14:paraId="492DFF67" w14:textId="77777777" w:rsidR="00265B19" w:rsidRPr="00265B19" w:rsidRDefault="00265B19" w:rsidP="00265B19">
      <w:pPr>
        <w:pStyle w:val="ListParagraph"/>
        <w:numPr>
          <w:ilvl w:val="0"/>
          <w:numId w:val="4"/>
        </w:numPr>
        <w:rPr>
          <w:sz w:val="16"/>
          <w:szCs w:val="16"/>
        </w:rPr>
      </w:pPr>
      <w:r w:rsidRPr="00265B19">
        <w:rPr>
          <w:sz w:val="16"/>
          <w:szCs w:val="16"/>
        </w:rPr>
        <w:t>Antibody Diluent</w:t>
      </w:r>
    </w:p>
    <w:p w14:paraId="04ABF002" w14:textId="77777777" w:rsidR="00265B19" w:rsidRPr="00265B19" w:rsidRDefault="00265B19" w:rsidP="00265B19">
      <w:pPr>
        <w:pStyle w:val="ListParagraph"/>
        <w:numPr>
          <w:ilvl w:val="1"/>
          <w:numId w:val="4"/>
        </w:numPr>
        <w:rPr>
          <w:sz w:val="16"/>
          <w:szCs w:val="16"/>
        </w:rPr>
      </w:pPr>
      <w:r w:rsidRPr="00265B19">
        <w:rPr>
          <w:sz w:val="16"/>
          <w:szCs w:val="16"/>
        </w:rPr>
        <w:t>5% w/v BSA, 1X TBS, 0.1% Tween-20</w:t>
      </w:r>
    </w:p>
    <w:p w14:paraId="53232B2E" w14:textId="77777777" w:rsidR="00265B19" w:rsidRPr="00265B19" w:rsidRDefault="00265B19" w:rsidP="00265B19">
      <w:pPr>
        <w:pStyle w:val="ListParagraph"/>
        <w:numPr>
          <w:ilvl w:val="1"/>
          <w:numId w:val="4"/>
        </w:numPr>
        <w:rPr>
          <w:sz w:val="16"/>
          <w:szCs w:val="16"/>
        </w:rPr>
      </w:pPr>
      <w:r w:rsidRPr="00265B19">
        <w:rPr>
          <w:sz w:val="16"/>
          <w:szCs w:val="16"/>
        </w:rPr>
        <w:t>Pierce Super Block in PBST (37516)</w:t>
      </w:r>
    </w:p>
    <w:p w14:paraId="073C753B" w14:textId="77777777" w:rsidR="00265B19" w:rsidRPr="00265B19" w:rsidRDefault="00265B19" w:rsidP="00265B19">
      <w:pPr>
        <w:pStyle w:val="ListParagraph"/>
        <w:numPr>
          <w:ilvl w:val="0"/>
          <w:numId w:val="4"/>
        </w:numPr>
        <w:rPr>
          <w:sz w:val="16"/>
          <w:szCs w:val="16"/>
        </w:rPr>
      </w:pPr>
      <w:r w:rsidRPr="00265B19">
        <w:rPr>
          <w:sz w:val="16"/>
          <w:szCs w:val="16"/>
        </w:rPr>
        <w:t>Pierce Restore Plus stripping buffer</w:t>
      </w:r>
    </w:p>
    <w:p w14:paraId="356A1307" w14:textId="77777777" w:rsidR="00265B19" w:rsidRPr="00265B19" w:rsidRDefault="00265B19" w:rsidP="00265B19">
      <w:pPr>
        <w:pStyle w:val="ListParagraph"/>
        <w:numPr>
          <w:ilvl w:val="0"/>
          <w:numId w:val="4"/>
        </w:numPr>
        <w:rPr>
          <w:sz w:val="16"/>
          <w:szCs w:val="16"/>
        </w:rPr>
      </w:pPr>
      <w:r w:rsidRPr="00265B19">
        <w:rPr>
          <w:sz w:val="16"/>
          <w:szCs w:val="16"/>
        </w:rPr>
        <w:t>Molecular weight marker</w:t>
      </w:r>
    </w:p>
    <w:p w14:paraId="4168CF08" w14:textId="3A217AE4" w:rsidR="00265B19" w:rsidRPr="00265B19" w:rsidRDefault="00265B19" w:rsidP="00265B19">
      <w:pPr>
        <w:pStyle w:val="ListParagraph"/>
        <w:numPr>
          <w:ilvl w:val="1"/>
          <w:numId w:val="4"/>
        </w:numPr>
        <w:rPr>
          <w:sz w:val="16"/>
          <w:szCs w:val="16"/>
        </w:rPr>
      </w:pPr>
      <w:r w:rsidRPr="00265B19">
        <w:rPr>
          <w:sz w:val="16"/>
          <w:szCs w:val="16"/>
        </w:rPr>
        <w:t xml:space="preserve">Bio-Rad Precision Plus WesternC with </w:t>
      </w:r>
      <w:proofErr w:type="spellStart"/>
      <w:r w:rsidRPr="00265B19">
        <w:rPr>
          <w:sz w:val="16"/>
          <w:szCs w:val="16"/>
        </w:rPr>
        <w:t>Strep-tactin</w:t>
      </w:r>
      <w:proofErr w:type="spellEnd"/>
      <w:r w:rsidRPr="00265B19">
        <w:rPr>
          <w:sz w:val="16"/>
          <w:szCs w:val="16"/>
        </w:rPr>
        <w:t xml:space="preserve"> HRP (161-0385)</w:t>
      </w:r>
    </w:p>
    <w:p w14:paraId="30EA426A" w14:textId="1677289A" w:rsidR="00265B19" w:rsidRPr="00265B19" w:rsidRDefault="00265B19" w:rsidP="00265B19">
      <w:pPr>
        <w:pStyle w:val="ListParagraph"/>
        <w:numPr>
          <w:ilvl w:val="1"/>
          <w:numId w:val="4"/>
        </w:numPr>
        <w:rPr>
          <w:sz w:val="16"/>
          <w:szCs w:val="16"/>
        </w:rPr>
      </w:pPr>
      <w:r w:rsidRPr="00265B19">
        <w:rPr>
          <w:sz w:val="16"/>
          <w:szCs w:val="16"/>
        </w:rPr>
        <w:t>Bio-Rad Precision Plus Dual Color (161-0374)</w:t>
      </w:r>
    </w:p>
    <w:p w14:paraId="2602B30D" w14:textId="77777777" w:rsidR="00265B19" w:rsidRPr="00265B19" w:rsidRDefault="00265B19" w:rsidP="00265B19">
      <w:pPr>
        <w:pStyle w:val="ListParagraph"/>
        <w:numPr>
          <w:ilvl w:val="1"/>
          <w:numId w:val="4"/>
        </w:numPr>
        <w:rPr>
          <w:sz w:val="16"/>
          <w:szCs w:val="16"/>
        </w:rPr>
      </w:pPr>
      <w:r w:rsidRPr="00265B19">
        <w:rPr>
          <w:sz w:val="16"/>
          <w:szCs w:val="16"/>
        </w:rPr>
        <w:t>ThermoFisher PageRuler</w:t>
      </w:r>
    </w:p>
    <w:p w14:paraId="509BCBB2" w14:textId="77777777" w:rsidR="00265B19" w:rsidRPr="00265B19" w:rsidRDefault="00265B19" w:rsidP="00265B19">
      <w:pPr>
        <w:pStyle w:val="ListParagraph"/>
        <w:numPr>
          <w:ilvl w:val="0"/>
          <w:numId w:val="4"/>
        </w:numPr>
        <w:rPr>
          <w:sz w:val="16"/>
          <w:szCs w:val="16"/>
        </w:rPr>
      </w:pPr>
      <w:r w:rsidRPr="00265B19">
        <w:rPr>
          <w:sz w:val="16"/>
          <w:szCs w:val="16"/>
        </w:rPr>
        <w:t>Antibodies and proteins</w:t>
      </w:r>
    </w:p>
    <w:p w14:paraId="03E23A91" w14:textId="77777777" w:rsidR="00265B19" w:rsidRPr="00265B19" w:rsidRDefault="00265B19" w:rsidP="00265B19">
      <w:pPr>
        <w:pStyle w:val="ListParagraph"/>
        <w:numPr>
          <w:ilvl w:val="0"/>
          <w:numId w:val="4"/>
        </w:numPr>
        <w:rPr>
          <w:sz w:val="16"/>
          <w:szCs w:val="16"/>
        </w:rPr>
      </w:pPr>
      <w:r w:rsidRPr="00265B19">
        <w:rPr>
          <w:sz w:val="16"/>
          <w:szCs w:val="16"/>
        </w:rPr>
        <w:t>Containers for incubating membranes</w:t>
      </w:r>
    </w:p>
    <w:p w14:paraId="18ED8A6B" w14:textId="77777777" w:rsidR="00265B19" w:rsidRPr="00265B19" w:rsidRDefault="00265B19" w:rsidP="00265B19">
      <w:pPr>
        <w:pStyle w:val="ListParagraph"/>
        <w:numPr>
          <w:ilvl w:val="1"/>
          <w:numId w:val="4"/>
        </w:numPr>
        <w:rPr>
          <w:sz w:val="16"/>
          <w:szCs w:val="16"/>
        </w:rPr>
      </w:pPr>
      <w:r w:rsidRPr="00265B19">
        <w:rPr>
          <w:sz w:val="16"/>
          <w:szCs w:val="16"/>
        </w:rPr>
        <w:lastRenderedPageBreak/>
        <w:t>RPI Blot Boxes</w:t>
      </w:r>
    </w:p>
    <w:p w14:paraId="6BE3F81F" w14:textId="77777777" w:rsidR="00265B19" w:rsidRPr="00265B19" w:rsidRDefault="00265B19" w:rsidP="00265B19">
      <w:pPr>
        <w:pStyle w:val="ListParagraph"/>
        <w:numPr>
          <w:ilvl w:val="2"/>
          <w:numId w:val="4"/>
        </w:numPr>
        <w:rPr>
          <w:sz w:val="16"/>
          <w:szCs w:val="16"/>
        </w:rPr>
      </w:pPr>
      <w:r w:rsidRPr="00265B19">
        <w:rPr>
          <w:sz w:val="16"/>
          <w:szCs w:val="16"/>
        </w:rPr>
        <w:t>RPI Strip Blot Container, Clear, 3x10x2.5H cm, pack of 2 (248778)</w:t>
      </w:r>
    </w:p>
    <w:p w14:paraId="23B2A185" w14:textId="77777777" w:rsidR="00265B19" w:rsidRPr="00265B19" w:rsidRDefault="00265B19" w:rsidP="00265B19">
      <w:pPr>
        <w:pStyle w:val="ListParagraph"/>
        <w:numPr>
          <w:ilvl w:val="2"/>
          <w:numId w:val="4"/>
        </w:numPr>
        <w:rPr>
          <w:sz w:val="16"/>
          <w:szCs w:val="16"/>
        </w:rPr>
      </w:pPr>
      <w:r w:rsidRPr="00265B19">
        <w:rPr>
          <w:sz w:val="16"/>
          <w:szCs w:val="16"/>
        </w:rPr>
        <w:t>RPI Mini Blot Container, Black, 11.5x8.9x2.2H cm, pack of 6 (248717B)</w:t>
      </w:r>
    </w:p>
    <w:p w14:paraId="16EB204B" w14:textId="77777777" w:rsidR="00265B19" w:rsidRPr="00265B19" w:rsidRDefault="00265B19" w:rsidP="00265B19">
      <w:pPr>
        <w:pStyle w:val="ListParagraph"/>
        <w:numPr>
          <w:ilvl w:val="2"/>
          <w:numId w:val="4"/>
        </w:numPr>
        <w:rPr>
          <w:sz w:val="16"/>
          <w:szCs w:val="16"/>
        </w:rPr>
      </w:pPr>
      <w:r w:rsidRPr="00265B19">
        <w:rPr>
          <w:sz w:val="16"/>
          <w:szCs w:val="16"/>
        </w:rPr>
        <w:t>RPI Mini Blot Container, Black, 15.4X10.4X2.5H cm, pack of 6 (248718B)</w:t>
      </w:r>
    </w:p>
    <w:p w14:paraId="5542A0D5" w14:textId="77777777" w:rsidR="00265B19" w:rsidRPr="00265B19" w:rsidRDefault="00265B19" w:rsidP="00265B19">
      <w:pPr>
        <w:pStyle w:val="ListParagraph"/>
        <w:numPr>
          <w:ilvl w:val="1"/>
          <w:numId w:val="4"/>
        </w:numPr>
        <w:rPr>
          <w:sz w:val="16"/>
          <w:szCs w:val="16"/>
        </w:rPr>
      </w:pPr>
      <w:r w:rsidRPr="00265B19">
        <w:rPr>
          <w:sz w:val="16"/>
          <w:szCs w:val="16"/>
        </w:rPr>
        <w:t>Alternatives</w:t>
      </w:r>
    </w:p>
    <w:p w14:paraId="7820DF12" w14:textId="77777777" w:rsidR="00265B19" w:rsidRPr="00265B19" w:rsidRDefault="00265B19" w:rsidP="00265B19">
      <w:pPr>
        <w:pStyle w:val="ListParagraph"/>
        <w:numPr>
          <w:ilvl w:val="2"/>
          <w:numId w:val="4"/>
        </w:numPr>
        <w:rPr>
          <w:sz w:val="16"/>
          <w:szCs w:val="16"/>
        </w:rPr>
      </w:pPr>
      <w:proofErr w:type="spellStart"/>
      <w:r w:rsidRPr="00265B19">
        <w:rPr>
          <w:sz w:val="16"/>
          <w:szCs w:val="16"/>
        </w:rPr>
        <w:t>Li-Cor</w:t>
      </w:r>
      <w:proofErr w:type="spellEnd"/>
      <w:r w:rsidRPr="00265B19">
        <w:rPr>
          <w:sz w:val="16"/>
          <w:szCs w:val="16"/>
        </w:rPr>
        <w:t xml:space="preserve"> Biosciences Western Incubation Boxes</w:t>
      </w:r>
    </w:p>
    <w:p w14:paraId="201AB19F" w14:textId="77777777" w:rsidR="00265B19" w:rsidRPr="00265B19" w:rsidRDefault="00265B19" w:rsidP="00265B19">
      <w:pPr>
        <w:pStyle w:val="ListParagraph"/>
        <w:numPr>
          <w:ilvl w:val="2"/>
          <w:numId w:val="4"/>
        </w:numPr>
        <w:rPr>
          <w:sz w:val="16"/>
          <w:szCs w:val="16"/>
        </w:rPr>
      </w:pPr>
      <w:r w:rsidRPr="00265B19">
        <w:rPr>
          <w:sz w:val="16"/>
          <w:szCs w:val="16"/>
        </w:rPr>
        <w:t>Fisher 10x15” autoclave bags (01-826-4)</w:t>
      </w:r>
    </w:p>
    <w:p w14:paraId="3B1CF2CF" w14:textId="77777777" w:rsidR="00265B19" w:rsidRPr="00265B19" w:rsidRDefault="00265B19" w:rsidP="00265B19">
      <w:pPr>
        <w:pStyle w:val="ListParagraph"/>
        <w:numPr>
          <w:ilvl w:val="2"/>
          <w:numId w:val="4"/>
        </w:numPr>
        <w:rPr>
          <w:sz w:val="16"/>
          <w:szCs w:val="16"/>
        </w:rPr>
      </w:pPr>
      <w:r w:rsidRPr="00265B19">
        <w:rPr>
          <w:sz w:val="16"/>
          <w:szCs w:val="16"/>
        </w:rPr>
        <w:t>TEW Impulse Sealer (# TISH-300)</w:t>
      </w:r>
    </w:p>
    <w:p w14:paraId="609BC511" w14:textId="31744E93" w:rsidR="00265B19" w:rsidRPr="00265B19" w:rsidRDefault="00265B19" w:rsidP="00265B19">
      <w:pPr>
        <w:pStyle w:val="ListParagraph"/>
        <w:numPr>
          <w:ilvl w:val="0"/>
          <w:numId w:val="4"/>
        </w:numPr>
        <w:rPr>
          <w:sz w:val="16"/>
          <w:szCs w:val="16"/>
        </w:rPr>
      </w:pPr>
      <w:r w:rsidRPr="00265B19">
        <w:rPr>
          <w:sz w:val="16"/>
          <w:szCs w:val="16"/>
        </w:rPr>
        <w:t>Bent, smooth offset-tipped forceps for membranes (Fisher)</w:t>
      </w:r>
    </w:p>
    <w:p w14:paraId="52E3FD28" w14:textId="77777777" w:rsidR="00265B19" w:rsidRPr="00265B19" w:rsidRDefault="00265B19" w:rsidP="00265B19">
      <w:pPr>
        <w:pStyle w:val="ListParagraph"/>
        <w:numPr>
          <w:ilvl w:val="0"/>
          <w:numId w:val="4"/>
        </w:numPr>
        <w:rPr>
          <w:sz w:val="16"/>
          <w:szCs w:val="16"/>
        </w:rPr>
      </w:pPr>
      <w:r w:rsidRPr="00265B19">
        <w:rPr>
          <w:sz w:val="16"/>
          <w:szCs w:val="16"/>
        </w:rPr>
        <w:t>Rocker</w:t>
      </w:r>
    </w:p>
    <w:p w14:paraId="0F73DB86" w14:textId="77777777" w:rsidR="00265B19" w:rsidRPr="00265B19" w:rsidRDefault="00265B19" w:rsidP="00265B19">
      <w:pPr>
        <w:pStyle w:val="ListParagraph"/>
        <w:numPr>
          <w:ilvl w:val="0"/>
          <w:numId w:val="4"/>
        </w:numPr>
        <w:rPr>
          <w:sz w:val="16"/>
          <w:szCs w:val="16"/>
        </w:rPr>
      </w:pPr>
      <w:r w:rsidRPr="00265B19">
        <w:rPr>
          <w:sz w:val="16"/>
          <w:szCs w:val="16"/>
        </w:rPr>
        <w:t>Imaging system</w:t>
      </w:r>
    </w:p>
    <w:p w14:paraId="6AB95E0C" w14:textId="77777777" w:rsidR="00265B19" w:rsidRPr="00265B19" w:rsidRDefault="00265B19" w:rsidP="00265B19">
      <w:pPr>
        <w:pStyle w:val="ListParagraph"/>
        <w:numPr>
          <w:ilvl w:val="0"/>
          <w:numId w:val="4"/>
        </w:numPr>
        <w:rPr>
          <w:sz w:val="16"/>
          <w:szCs w:val="16"/>
        </w:rPr>
      </w:pPr>
      <w:r w:rsidRPr="00265B19">
        <w:rPr>
          <w:sz w:val="16"/>
          <w:szCs w:val="16"/>
        </w:rPr>
        <w:t xml:space="preserve">Office Depot standard weight clear sheet protectors </w:t>
      </w:r>
    </w:p>
    <w:p w14:paraId="6E2EB339" w14:textId="77777777" w:rsidR="00265B19" w:rsidRPr="00DF112F" w:rsidRDefault="00265B19" w:rsidP="00265B19">
      <w:pPr>
        <w:pStyle w:val="ListParagraph"/>
        <w:numPr>
          <w:ilvl w:val="0"/>
          <w:numId w:val="4"/>
        </w:numPr>
        <w:rPr>
          <w:sz w:val="16"/>
          <w:szCs w:val="16"/>
          <w:u w:val="single"/>
        </w:rPr>
        <w:sectPr w:rsidR="00265B19" w:rsidRPr="00DF112F" w:rsidSect="007F77A3">
          <w:type w:val="continuous"/>
          <w:pgSz w:w="12240" w:h="15840"/>
          <w:pgMar w:top="720" w:right="720" w:bottom="720" w:left="720" w:header="720" w:footer="720" w:gutter="0"/>
          <w:cols w:num="2" w:space="720"/>
          <w:docGrid w:linePitch="360"/>
        </w:sectPr>
      </w:pPr>
      <w:r>
        <w:rPr>
          <w:sz w:val="16"/>
          <w:szCs w:val="16"/>
        </w:rPr>
        <w:t>Solvent-proof permanent</w:t>
      </w:r>
      <w:r w:rsidRPr="00DA4EF3">
        <w:rPr>
          <w:sz w:val="16"/>
          <w:szCs w:val="16"/>
        </w:rPr>
        <w:t xml:space="preserve"> marker</w:t>
      </w:r>
      <w:r>
        <w:rPr>
          <w:sz w:val="16"/>
          <w:szCs w:val="16"/>
        </w:rPr>
        <w:t xml:space="preserve"> (VWR) </w:t>
      </w:r>
    </w:p>
    <w:p w14:paraId="109E9296" w14:textId="09092BF3" w:rsidR="00265B19" w:rsidRDefault="00265B19" w:rsidP="00265B19">
      <w:pPr>
        <w:pStyle w:val="Heading2"/>
      </w:pPr>
      <w:r>
        <w:lastRenderedPageBreak/>
        <w:t>Reagent prep</w:t>
      </w:r>
    </w:p>
    <w:p w14:paraId="2FD17226" w14:textId="77777777" w:rsidR="00265B19" w:rsidRPr="00265B19" w:rsidRDefault="00265B19" w:rsidP="002125FB">
      <w:pPr>
        <w:pStyle w:val="ListParagraph"/>
        <w:numPr>
          <w:ilvl w:val="0"/>
          <w:numId w:val="31"/>
        </w:numPr>
        <w:rPr>
          <w:b/>
          <w:szCs w:val="20"/>
        </w:rPr>
      </w:pPr>
      <w:r w:rsidRPr="00265B19">
        <w:rPr>
          <w:b/>
          <w:szCs w:val="20"/>
        </w:rPr>
        <w:t>Set out Western blot reagents:</w:t>
      </w:r>
    </w:p>
    <w:p w14:paraId="1114EBE8" w14:textId="77777777" w:rsidR="00265B19" w:rsidRPr="00265B19" w:rsidRDefault="00265B19" w:rsidP="002125FB">
      <w:pPr>
        <w:pStyle w:val="ListParagraph"/>
        <w:numPr>
          <w:ilvl w:val="1"/>
          <w:numId w:val="31"/>
        </w:numPr>
        <w:rPr>
          <w:b/>
          <w:szCs w:val="20"/>
        </w:rPr>
      </w:pPr>
      <w:r w:rsidRPr="00265B19">
        <w:rPr>
          <w:b/>
          <w:szCs w:val="20"/>
        </w:rPr>
        <w:t>Wash Buffer (100 mL/blot in 50 mL tubes or bottle)</w:t>
      </w:r>
    </w:p>
    <w:p w14:paraId="6AAADD6C" w14:textId="1FFF709D" w:rsidR="00265B19" w:rsidRPr="00265B19" w:rsidRDefault="00265B19" w:rsidP="002125FB">
      <w:pPr>
        <w:pStyle w:val="ListParagraph"/>
        <w:numPr>
          <w:ilvl w:val="1"/>
          <w:numId w:val="31"/>
        </w:numPr>
        <w:rPr>
          <w:b/>
          <w:szCs w:val="20"/>
        </w:rPr>
      </w:pPr>
      <w:r w:rsidRPr="00265B19">
        <w:rPr>
          <w:b/>
          <w:szCs w:val="20"/>
        </w:rPr>
        <w:t xml:space="preserve">Fast Western Antibody (AB) Diluent (10 mL/blot for primary </w:t>
      </w:r>
      <w:r>
        <w:rPr>
          <w:b/>
          <w:szCs w:val="20"/>
        </w:rPr>
        <w:t>AB</w:t>
      </w:r>
      <w:r w:rsidRPr="00265B19">
        <w:rPr>
          <w:b/>
          <w:szCs w:val="20"/>
        </w:rPr>
        <w:t>, 9 mL/blot for secondary in 15 mL tubes)</w:t>
      </w:r>
    </w:p>
    <w:p w14:paraId="37FD76A4" w14:textId="77777777" w:rsidR="00265B19" w:rsidRPr="00265B19" w:rsidRDefault="00265B19" w:rsidP="002125FB">
      <w:pPr>
        <w:pStyle w:val="ListParagraph"/>
        <w:numPr>
          <w:ilvl w:val="2"/>
          <w:numId w:val="31"/>
        </w:numPr>
        <w:rPr>
          <w:b/>
          <w:szCs w:val="20"/>
        </w:rPr>
      </w:pPr>
      <w:r w:rsidRPr="00265B19">
        <w:rPr>
          <w:szCs w:val="20"/>
        </w:rPr>
        <w:t>Shake the AB Diluent well before use. It is a saturated solution and settling may occur.</w:t>
      </w:r>
      <w:r w:rsidRPr="00265B19">
        <w:rPr>
          <w:b/>
          <w:szCs w:val="20"/>
        </w:rPr>
        <w:t xml:space="preserve"> </w:t>
      </w:r>
    </w:p>
    <w:p w14:paraId="11BD3577" w14:textId="77777777" w:rsidR="00265B19" w:rsidRPr="00265B19" w:rsidRDefault="00265B19" w:rsidP="002125FB">
      <w:pPr>
        <w:pStyle w:val="ListParagraph"/>
        <w:numPr>
          <w:ilvl w:val="2"/>
          <w:numId w:val="31"/>
        </w:numPr>
        <w:rPr>
          <w:b/>
          <w:szCs w:val="20"/>
        </w:rPr>
      </w:pPr>
      <w:r w:rsidRPr="00265B19">
        <w:rPr>
          <w:szCs w:val="20"/>
        </w:rPr>
        <w:t>Set out exactly what you need because the kit only contains 200 mL.</w:t>
      </w:r>
    </w:p>
    <w:p w14:paraId="22B8DF70" w14:textId="77777777" w:rsidR="00265B19" w:rsidRPr="00265B19" w:rsidRDefault="00265B19" w:rsidP="002125FB">
      <w:pPr>
        <w:pStyle w:val="ListParagraph"/>
        <w:numPr>
          <w:ilvl w:val="0"/>
          <w:numId w:val="31"/>
        </w:numPr>
        <w:rPr>
          <w:szCs w:val="20"/>
        </w:rPr>
      </w:pPr>
      <w:r w:rsidRPr="00265B19">
        <w:rPr>
          <w:b/>
          <w:szCs w:val="20"/>
        </w:rPr>
        <w:t>Primary AB solutions</w:t>
      </w:r>
    </w:p>
    <w:p w14:paraId="296090EC" w14:textId="77777777" w:rsidR="00265B19" w:rsidRPr="00265B19" w:rsidRDefault="00265B19" w:rsidP="002125FB">
      <w:pPr>
        <w:pStyle w:val="ListParagraph"/>
        <w:numPr>
          <w:ilvl w:val="1"/>
          <w:numId w:val="31"/>
        </w:numPr>
        <w:rPr>
          <w:szCs w:val="20"/>
        </w:rPr>
      </w:pPr>
      <w:r w:rsidRPr="00265B19">
        <w:rPr>
          <w:szCs w:val="20"/>
        </w:rPr>
        <w:t>Mix in 15 mL conical tubes</w:t>
      </w:r>
      <w:r w:rsidRPr="00265B19">
        <w:rPr>
          <w:b/>
          <w:szCs w:val="20"/>
        </w:rPr>
        <w:t>.</w:t>
      </w:r>
    </w:p>
    <w:p w14:paraId="78A48147" w14:textId="77777777" w:rsidR="00265B19" w:rsidRPr="00265B19" w:rsidRDefault="00265B19" w:rsidP="002125FB">
      <w:pPr>
        <w:pStyle w:val="ListParagraph"/>
        <w:numPr>
          <w:ilvl w:val="1"/>
          <w:numId w:val="31"/>
        </w:numPr>
        <w:rPr>
          <w:szCs w:val="20"/>
        </w:rPr>
      </w:pPr>
      <w:r w:rsidRPr="00265B19">
        <w:rPr>
          <w:b/>
          <w:szCs w:val="20"/>
        </w:rPr>
        <w:t>Shake the AB Diluent well before use.</w:t>
      </w:r>
      <w:r w:rsidRPr="00265B19">
        <w:rPr>
          <w:szCs w:val="20"/>
        </w:rPr>
        <w:t xml:space="preserve"> It is a saturated solution and settling may occur.</w:t>
      </w:r>
    </w:p>
    <w:p w14:paraId="5A006EF0" w14:textId="77777777" w:rsidR="00265B19" w:rsidRPr="00265B19" w:rsidRDefault="00265B19" w:rsidP="002125FB">
      <w:pPr>
        <w:pStyle w:val="ListParagraph"/>
        <w:numPr>
          <w:ilvl w:val="0"/>
          <w:numId w:val="31"/>
        </w:numPr>
        <w:rPr>
          <w:b/>
          <w:szCs w:val="20"/>
        </w:rPr>
      </w:pPr>
      <w:r w:rsidRPr="00265B19">
        <w:rPr>
          <w:b/>
          <w:szCs w:val="20"/>
        </w:rPr>
        <w:t>HRP Solution</w:t>
      </w:r>
    </w:p>
    <w:p w14:paraId="5DACC7A0" w14:textId="77777777" w:rsidR="00265B19" w:rsidRPr="00265B19" w:rsidRDefault="00265B19" w:rsidP="002125FB">
      <w:pPr>
        <w:pStyle w:val="ListParagraph"/>
        <w:numPr>
          <w:ilvl w:val="1"/>
          <w:numId w:val="31"/>
        </w:numPr>
        <w:rPr>
          <w:szCs w:val="20"/>
        </w:rPr>
      </w:pPr>
      <w:r w:rsidRPr="00265B19">
        <w:rPr>
          <w:szCs w:val="20"/>
        </w:rPr>
        <w:t>10 mL per blot</w:t>
      </w:r>
      <w:r w:rsidRPr="00265B19">
        <w:rPr>
          <w:b/>
          <w:szCs w:val="20"/>
        </w:rPr>
        <w:t xml:space="preserve"> – </w:t>
      </w:r>
      <w:r w:rsidRPr="00265B19">
        <w:rPr>
          <w:szCs w:val="20"/>
        </w:rPr>
        <w:t>mix in 15 or 50 mL conical tube</w:t>
      </w:r>
    </w:p>
    <w:p w14:paraId="4873282E" w14:textId="77777777" w:rsidR="00265B19" w:rsidRPr="00265B19" w:rsidRDefault="00265B19" w:rsidP="002125FB">
      <w:pPr>
        <w:pStyle w:val="ListParagraph"/>
        <w:numPr>
          <w:ilvl w:val="1"/>
          <w:numId w:val="31"/>
        </w:numPr>
        <w:rPr>
          <w:b/>
          <w:szCs w:val="20"/>
        </w:rPr>
      </w:pPr>
      <w:r w:rsidRPr="00265B19">
        <w:rPr>
          <w:b/>
          <w:szCs w:val="20"/>
        </w:rPr>
        <w:t>Dilute Optimized HRP Reagent 1:10 in AB Diluent.</w:t>
      </w:r>
    </w:p>
    <w:p w14:paraId="04D94B80" w14:textId="77777777" w:rsidR="00265B19" w:rsidRPr="00265B19" w:rsidRDefault="00265B19" w:rsidP="002125FB">
      <w:pPr>
        <w:pStyle w:val="ListParagraph"/>
        <w:numPr>
          <w:ilvl w:val="2"/>
          <w:numId w:val="31"/>
        </w:numPr>
        <w:rPr>
          <w:szCs w:val="20"/>
        </w:rPr>
      </w:pPr>
      <w:r w:rsidRPr="00265B19">
        <w:rPr>
          <w:szCs w:val="20"/>
        </w:rPr>
        <w:t>Add 1 mL to 9 mL AB Diluent per blot. Aspirate exactly 1 mL of HRP Reagent and repeatedly pipette into AB Diluent to mix.</w:t>
      </w:r>
    </w:p>
    <w:p w14:paraId="1F32185C" w14:textId="77777777" w:rsidR="00265B19" w:rsidRPr="00265B19" w:rsidRDefault="00265B19" w:rsidP="002125FB">
      <w:pPr>
        <w:pStyle w:val="ListParagraph"/>
        <w:numPr>
          <w:ilvl w:val="2"/>
          <w:numId w:val="31"/>
        </w:numPr>
        <w:rPr>
          <w:szCs w:val="20"/>
        </w:rPr>
      </w:pPr>
      <w:r w:rsidRPr="00265B19">
        <w:rPr>
          <w:szCs w:val="20"/>
        </w:rPr>
        <w:t xml:space="preserve">Protect from light by wrapping tube in foil. </w:t>
      </w:r>
    </w:p>
    <w:p w14:paraId="5FDD575D" w14:textId="77777777" w:rsidR="00265B19" w:rsidRPr="00265B19" w:rsidRDefault="00265B19" w:rsidP="002125FB">
      <w:pPr>
        <w:pStyle w:val="ListParagraph"/>
        <w:numPr>
          <w:ilvl w:val="1"/>
          <w:numId w:val="31"/>
        </w:numPr>
        <w:rPr>
          <w:b/>
          <w:szCs w:val="20"/>
        </w:rPr>
      </w:pPr>
      <w:r w:rsidRPr="00265B19">
        <w:rPr>
          <w:b/>
          <w:szCs w:val="20"/>
        </w:rPr>
        <w:t xml:space="preserve">Dilute </w:t>
      </w:r>
      <w:proofErr w:type="spellStart"/>
      <w:r w:rsidRPr="00265B19">
        <w:rPr>
          <w:b/>
          <w:szCs w:val="20"/>
        </w:rPr>
        <w:t>StrepTactin-HRP</w:t>
      </w:r>
      <w:proofErr w:type="spellEnd"/>
      <w:r w:rsidRPr="00265B19">
        <w:rPr>
          <w:b/>
          <w:szCs w:val="20"/>
        </w:rPr>
        <w:t xml:space="preserve"> conjugate for MWM 1:50,000</w:t>
      </w:r>
    </w:p>
    <w:p w14:paraId="496D71BD" w14:textId="77777777" w:rsidR="00265B19" w:rsidRPr="00265B19" w:rsidRDefault="00265B19" w:rsidP="002125FB">
      <w:pPr>
        <w:pStyle w:val="ListParagraph"/>
        <w:numPr>
          <w:ilvl w:val="2"/>
          <w:numId w:val="31"/>
        </w:numPr>
        <w:rPr>
          <w:szCs w:val="20"/>
        </w:rPr>
      </w:pPr>
      <w:r w:rsidRPr="00265B19">
        <w:rPr>
          <w:szCs w:val="20"/>
        </w:rPr>
        <w:t xml:space="preserve">Add 1 µL </w:t>
      </w:r>
      <w:proofErr w:type="spellStart"/>
      <w:r w:rsidRPr="00265B19">
        <w:rPr>
          <w:szCs w:val="20"/>
        </w:rPr>
        <w:t>StrepTactin-HRP</w:t>
      </w:r>
      <w:proofErr w:type="spellEnd"/>
      <w:r w:rsidRPr="00265B19">
        <w:rPr>
          <w:szCs w:val="20"/>
        </w:rPr>
        <w:t xml:space="preserve"> to 49 μL AB diluent, then add 10 μL to 10 mL HRP solution.</w:t>
      </w:r>
    </w:p>
    <w:p w14:paraId="06B1292B" w14:textId="2191024F" w:rsidR="00265B19" w:rsidRPr="00265B19" w:rsidRDefault="00265B19" w:rsidP="002125FB">
      <w:pPr>
        <w:pStyle w:val="ListParagraph"/>
        <w:numPr>
          <w:ilvl w:val="2"/>
          <w:numId w:val="31"/>
        </w:numPr>
        <w:rPr>
          <w:szCs w:val="20"/>
        </w:rPr>
      </w:pPr>
      <w:r w:rsidRPr="00265B19">
        <w:rPr>
          <w:szCs w:val="20"/>
        </w:rPr>
        <w:t>A dilution between 1:10,000 and 1:50,000 can be used depending on signal from other bands on the blot.</w:t>
      </w:r>
    </w:p>
    <w:p w14:paraId="5585115D" w14:textId="77777777" w:rsidR="00265B19" w:rsidRPr="00265B19" w:rsidRDefault="00265B19" w:rsidP="002125FB">
      <w:pPr>
        <w:pStyle w:val="ListParagraph"/>
        <w:numPr>
          <w:ilvl w:val="0"/>
          <w:numId w:val="31"/>
        </w:numPr>
        <w:rPr>
          <w:b/>
          <w:szCs w:val="20"/>
        </w:rPr>
      </w:pPr>
      <w:r w:rsidRPr="00265B19">
        <w:rPr>
          <w:b/>
          <w:szCs w:val="20"/>
        </w:rPr>
        <w:t xml:space="preserve">Detection Solution. </w:t>
      </w:r>
    </w:p>
    <w:p w14:paraId="0B99D94C" w14:textId="2262497E" w:rsidR="00265B19" w:rsidRPr="008F483F" w:rsidRDefault="00265B19" w:rsidP="002125FB">
      <w:pPr>
        <w:pStyle w:val="ListParagraph"/>
        <w:numPr>
          <w:ilvl w:val="1"/>
          <w:numId w:val="31"/>
        </w:numPr>
        <w:rPr>
          <w:b/>
          <w:szCs w:val="20"/>
        </w:rPr>
      </w:pPr>
      <w:r w:rsidRPr="00265B19">
        <w:rPr>
          <w:szCs w:val="20"/>
        </w:rPr>
        <w:t>10 mL per blot</w:t>
      </w:r>
      <w:r>
        <w:rPr>
          <w:szCs w:val="20"/>
        </w:rPr>
        <w:t xml:space="preserve">, </w:t>
      </w:r>
      <w:r w:rsidRPr="00265B19">
        <w:rPr>
          <w:szCs w:val="20"/>
        </w:rPr>
        <w:t xml:space="preserve">5 mL </w:t>
      </w:r>
      <w:proofErr w:type="spellStart"/>
      <w:r w:rsidRPr="00265B19">
        <w:rPr>
          <w:szCs w:val="20"/>
        </w:rPr>
        <w:t>Luminol</w:t>
      </w:r>
      <w:proofErr w:type="spellEnd"/>
      <w:r w:rsidRPr="00265B19">
        <w:rPr>
          <w:szCs w:val="20"/>
        </w:rPr>
        <w:t>/Enhancer with 5 mL Peroxide Solution (1:1 ratio). Stable for ≤8 hrs.</w:t>
      </w:r>
    </w:p>
    <w:p w14:paraId="4A2EA412" w14:textId="77777777" w:rsidR="002125FB" w:rsidRDefault="002125FB">
      <w:pPr>
        <w:rPr>
          <w:b/>
          <w:szCs w:val="20"/>
        </w:rPr>
      </w:pPr>
      <w:r>
        <w:rPr>
          <w:b/>
          <w:szCs w:val="20"/>
        </w:rPr>
        <w:br w:type="page"/>
      </w:r>
    </w:p>
    <w:p w14:paraId="56AEECF0" w14:textId="3256E226" w:rsidR="008F483F" w:rsidRDefault="008F483F" w:rsidP="002125FB">
      <w:pPr>
        <w:pStyle w:val="Heading2"/>
      </w:pPr>
      <w:r>
        <w:lastRenderedPageBreak/>
        <w:t>Fast Western blotting</w:t>
      </w:r>
    </w:p>
    <w:p w14:paraId="5E6B1A14" w14:textId="77777777" w:rsidR="008F483F" w:rsidRPr="008F483F" w:rsidRDefault="008F483F" w:rsidP="002125FB">
      <w:pPr>
        <w:pStyle w:val="ListParagraph"/>
        <w:numPr>
          <w:ilvl w:val="0"/>
          <w:numId w:val="32"/>
        </w:numPr>
        <w:rPr>
          <w:szCs w:val="20"/>
        </w:rPr>
      </w:pPr>
      <w:r w:rsidRPr="008F483F">
        <w:rPr>
          <w:b/>
          <w:szCs w:val="20"/>
          <w:u w:val="single"/>
        </w:rPr>
        <w:t>Wash membranes 1x3 min on rocker in 20 mL 1x Wash Buffer</w:t>
      </w:r>
    </w:p>
    <w:p w14:paraId="6ADAAF9F" w14:textId="77777777" w:rsidR="008F483F" w:rsidRDefault="008F483F" w:rsidP="002125FB">
      <w:pPr>
        <w:pStyle w:val="ListParagraph"/>
        <w:numPr>
          <w:ilvl w:val="1"/>
          <w:numId w:val="32"/>
        </w:numPr>
        <w:rPr>
          <w:szCs w:val="20"/>
        </w:rPr>
      </w:pPr>
      <w:r w:rsidRPr="008F483F">
        <w:rPr>
          <w:szCs w:val="20"/>
        </w:rPr>
        <w:t>Use a dedicated blot box for post-transfer washing. Membranes can be washed together.</w:t>
      </w:r>
    </w:p>
    <w:p w14:paraId="6499F93F" w14:textId="629056DA" w:rsidR="008F483F" w:rsidRPr="008F483F" w:rsidRDefault="008F483F" w:rsidP="002125FB">
      <w:pPr>
        <w:pStyle w:val="ListParagraph"/>
        <w:numPr>
          <w:ilvl w:val="1"/>
          <w:numId w:val="32"/>
        </w:numPr>
        <w:rPr>
          <w:szCs w:val="20"/>
        </w:rPr>
      </w:pPr>
      <w:r w:rsidRPr="008F483F">
        <w:rPr>
          <w:b/>
          <w:szCs w:val="20"/>
        </w:rPr>
        <w:t>Do not block membranes when using the Fast Western kit.</w:t>
      </w:r>
    </w:p>
    <w:p w14:paraId="01FBCB58" w14:textId="77777777" w:rsidR="008F483F" w:rsidRPr="008F483F" w:rsidRDefault="008F483F" w:rsidP="002125FB">
      <w:pPr>
        <w:pStyle w:val="ListParagraph"/>
        <w:numPr>
          <w:ilvl w:val="0"/>
          <w:numId w:val="32"/>
        </w:numPr>
        <w:rPr>
          <w:b/>
          <w:szCs w:val="20"/>
        </w:rPr>
      </w:pPr>
      <w:r w:rsidRPr="008F483F">
        <w:rPr>
          <w:b/>
          <w:szCs w:val="20"/>
          <w:u w:val="single"/>
        </w:rPr>
        <w:t>Primary antibody</w:t>
      </w:r>
    </w:p>
    <w:p w14:paraId="33B4A033" w14:textId="77777777" w:rsidR="008F483F" w:rsidRPr="002125FB" w:rsidRDefault="008F483F" w:rsidP="002125FB">
      <w:pPr>
        <w:pStyle w:val="ListParagraph"/>
        <w:numPr>
          <w:ilvl w:val="1"/>
          <w:numId w:val="32"/>
        </w:numPr>
        <w:rPr>
          <w:szCs w:val="20"/>
        </w:rPr>
      </w:pPr>
      <w:r w:rsidRPr="002125FB">
        <w:rPr>
          <w:szCs w:val="20"/>
        </w:rPr>
        <w:t>Add primary antibody solution to blot boxes.</w:t>
      </w:r>
    </w:p>
    <w:p w14:paraId="337284F8" w14:textId="77777777" w:rsidR="008F483F" w:rsidRPr="002125FB" w:rsidRDefault="008F483F" w:rsidP="002125FB">
      <w:pPr>
        <w:pStyle w:val="ListParagraph"/>
        <w:numPr>
          <w:ilvl w:val="2"/>
          <w:numId w:val="32"/>
        </w:numPr>
        <w:rPr>
          <w:szCs w:val="20"/>
        </w:rPr>
      </w:pPr>
      <w:r w:rsidRPr="002125FB">
        <w:rPr>
          <w:szCs w:val="20"/>
        </w:rPr>
        <w:t>Use 10 mL per blot, 5 mL per strip, 1 blot per box</w:t>
      </w:r>
    </w:p>
    <w:p w14:paraId="4B63F0AA" w14:textId="77777777" w:rsidR="008F483F" w:rsidRPr="002125FB" w:rsidRDefault="008F483F" w:rsidP="002125FB">
      <w:pPr>
        <w:pStyle w:val="ListParagraph"/>
        <w:numPr>
          <w:ilvl w:val="1"/>
          <w:numId w:val="32"/>
        </w:numPr>
        <w:rPr>
          <w:szCs w:val="20"/>
        </w:rPr>
      </w:pPr>
      <w:r w:rsidRPr="002125FB">
        <w:rPr>
          <w:szCs w:val="20"/>
        </w:rPr>
        <w:t xml:space="preserve">Dab corners of membranes on </w:t>
      </w:r>
      <w:proofErr w:type="spellStart"/>
      <w:r w:rsidRPr="002125FB">
        <w:rPr>
          <w:szCs w:val="20"/>
        </w:rPr>
        <w:t>kimwipe</w:t>
      </w:r>
      <w:proofErr w:type="spellEnd"/>
      <w:r w:rsidRPr="002125FB">
        <w:rPr>
          <w:szCs w:val="20"/>
        </w:rPr>
        <w:t xml:space="preserve"> to remove residual wash buffer.</w:t>
      </w:r>
    </w:p>
    <w:p w14:paraId="54148A0A" w14:textId="77777777" w:rsidR="008F483F" w:rsidRPr="002125FB" w:rsidRDefault="008F483F" w:rsidP="002125FB">
      <w:pPr>
        <w:pStyle w:val="ListParagraph"/>
        <w:numPr>
          <w:ilvl w:val="1"/>
          <w:numId w:val="32"/>
        </w:numPr>
        <w:rPr>
          <w:szCs w:val="20"/>
        </w:rPr>
      </w:pPr>
      <w:r w:rsidRPr="002125FB">
        <w:rPr>
          <w:szCs w:val="20"/>
        </w:rPr>
        <w:t xml:space="preserve">Place membranes in blot boxes. </w:t>
      </w:r>
    </w:p>
    <w:p w14:paraId="33008B22" w14:textId="77777777" w:rsidR="008F483F" w:rsidRPr="002125FB" w:rsidRDefault="008F483F" w:rsidP="002125FB">
      <w:pPr>
        <w:pStyle w:val="ListParagraph"/>
        <w:numPr>
          <w:ilvl w:val="1"/>
          <w:numId w:val="32"/>
        </w:numPr>
        <w:rPr>
          <w:szCs w:val="20"/>
        </w:rPr>
      </w:pPr>
      <w:r w:rsidRPr="002125FB">
        <w:rPr>
          <w:szCs w:val="20"/>
        </w:rPr>
        <w:t>Incubate 30 min RT on rocker.</w:t>
      </w:r>
    </w:p>
    <w:p w14:paraId="36E6679A" w14:textId="77777777" w:rsidR="008F483F" w:rsidRPr="008F483F" w:rsidRDefault="008F483F" w:rsidP="002125FB">
      <w:pPr>
        <w:pStyle w:val="ListParagraph"/>
        <w:numPr>
          <w:ilvl w:val="0"/>
          <w:numId w:val="32"/>
        </w:numPr>
        <w:rPr>
          <w:szCs w:val="20"/>
        </w:rPr>
      </w:pPr>
      <w:r w:rsidRPr="008F483F">
        <w:rPr>
          <w:b/>
          <w:szCs w:val="20"/>
          <w:u w:val="single"/>
        </w:rPr>
        <w:t xml:space="preserve">HRP solution </w:t>
      </w:r>
    </w:p>
    <w:p w14:paraId="40214707" w14:textId="77777777" w:rsidR="008F483F" w:rsidRPr="008F483F" w:rsidRDefault="008F483F" w:rsidP="002125FB">
      <w:pPr>
        <w:pStyle w:val="ListParagraph"/>
        <w:numPr>
          <w:ilvl w:val="1"/>
          <w:numId w:val="32"/>
        </w:numPr>
        <w:rPr>
          <w:b/>
          <w:szCs w:val="20"/>
        </w:rPr>
      </w:pPr>
      <w:r w:rsidRPr="008F483F">
        <w:rPr>
          <w:b/>
          <w:szCs w:val="20"/>
        </w:rPr>
        <w:t>Do not wash after primary AB.</w:t>
      </w:r>
    </w:p>
    <w:p w14:paraId="57AEA757" w14:textId="77777777" w:rsidR="008F483F" w:rsidRPr="008F483F" w:rsidRDefault="008F483F" w:rsidP="002125FB">
      <w:pPr>
        <w:pStyle w:val="ListParagraph"/>
        <w:numPr>
          <w:ilvl w:val="1"/>
          <w:numId w:val="32"/>
        </w:numPr>
        <w:rPr>
          <w:b/>
          <w:szCs w:val="20"/>
        </w:rPr>
      </w:pPr>
      <w:r w:rsidRPr="008F483F">
        <w:rPr>
          <w:b/>
          <w:szCs w:val="20"/>
        </w:rPr>
        <w:t xml:space="preserve">Decant primary AB solution and dab corners of membranes on </w:t>
      </w:r>
      <w:proofErr w:type="spellStart"/>
      <w:r w:rsidRPr="008F483F">
        <w:rPr>
          <w:b/>
          <w:szCs w:val="20"/>
        </w:rPr>
        <w:t>kimwipes</w:t>
      </w:r>
      <w:proofErr w:type="spellEnd"/>
      <w:r w:rsidRPr="008F483F">
        <w:rPr>
          <w:b/>
          <w:szCs w:val="20"/>
        </w:rPr>
        <w:t>.</w:t>
      </w:r>
    </w:p>
    <w:p w14:paraId="3035BF79" w14:textId="0B5A2CFA" w:rsidR="008F483F" w:rsidRPr="002125FB" w:rsidRDefault="008F483F" w:rsidP="002125FB">
      <w:pPr>
        <w:pStyle w:val="ListParagraph"/>
        <w:numPr>
          <w:ilvl w:val="1"/>
          <w:numId w:val="32"/>
        </w:numPr>
        <w:rPr>
          <w:szCs w:val="20"/>
        </w:rPr>
      </w:pPr>
      <w:r w:rsidRPr="002125FB">
        <w:rPr>
          <w:szCs w:val="20"/>
        </w:rPr>
        <w:t>Add HRP solution to blot box.</w:t>
      </w:r>
      <w:r w:rsidR="002125FB" w:rsidRPr="002125FB">
        <w:rPr>
          <w:szCs w:val="20"/>
        </w:rPr>
        <w:t xml:space="preserve"> </w:t>
      </w:r>
      <w:r w:rsidRPr="002125FB">
        <w:rPr>
          <w:szCs w:val="20"/>
        </w:rPr>
        <w:t>Use 10 mL per blot, 5 mL per strip in the same blot box used for primary AB.</w:t>
      </w:r>
    </w:p>
    <w:p w14:paraId="18FF4759" w14:textId="77777777" w:rsidR="008F483F" w:rsidRPr="002125FB" w:rsidRDefault="008F483F" w:rsidP="002125FB">
      <w:pPr>
        <w:pStyle w:val="ListParagraph"/>
        <w:numPr>
          <w:ilvl w:val="1"/>
          <w:numId w:val="32"/>
        </w:numPr>
        <w:rPr>
          <w:szCs w:val="20"/>
        </w:rPr>
      </w:pPr>
      <w:r w:rsidRPr="002125FB">
        <w:rPr>
          <w:szCs w:val="20"/>
        </w:rPr>
        <w:t>Incubate 20 min RT on rocker.</w:t>
      </w:r>
    </w:p>
    <w:p w14:paraId="1460D243" w14:textId="77777777" w:rsidR="008F483F" w:rsidRPr="008F483F" w:rsidRDefault="008F483F" w:rsidP="002125FB">
      <w:pPr>
        <w:pStyle w:val="ListParagraph"/>
        <w:numPr>
          <w:ilvl w:val="0"/>
          <w:numId w:val="32"/>
        </w:numPr>
        <w:rPr>
          <w:szCs w:val="20"/>
        </w:rPr>
      </w:pPr>
      <w:r w:rsidRPr="008F483F">
        <w:rPr>
          <w:b/>
          <w:szCs w:val="20"/>
          <w:u w:val="single"/>
        </w:rPr>
        <w:t xml:space="preserve">Wash membranes 4x5 min on rocker in 1x Wash Buffer </w:t>
      </w:r>
    </w:p>
    <w:p w14:paraId="616F1F44" w14:textId="77777777" w:rsidR="008F483F" w:rsidRPr="002125FB" w:rsidRDefault="008F483F" w:rsidP="002125FB">
      <w:pPr>
        <w:pStyle w:val="ListParagraph"/>
        <w:numPr>
          <w:ilvl w:val="1"/>
          <w:numId w:val="32"/>
        </w:numPr>
        <w:rPr>
          <w:szCs w:val="20"/>
        </w:rPr>
      </w:pPr>
      <w:r w:rsidRPr="002125FB">
        <w:rPr>
          <w:szCs w:val="20"/>
        </w:rPr>
        <w:t xml:space="preserve">Decant HRP solution and dab corners of membranes on </w:t>
      </w:r>
      <w:proofErr w:type="spellStart"/>
      <w:r w:rsidRPr="002125FB">
        <w:rPr>
          <w:szCs w:val="20"/>
        </w:rPr>
        <w:t>kimwipes</w:t>
      </w:r>
      <w:proofErr w:type="spellEnd"/>
      <w:r w:rsidRPr="002125FB">
        <w:rPr>
          <w:szCs w:val="20"/>
        </w:rPr>
        <w:t>.</w:t>
      </w:r>
    </w:p>
    <w:p w14:paraId="7F0F661D" w14:textId="77777777" w:rsidR="008F483F" w:rsidRPr="002125FB" w:rsidRDefault="008F483F" w:rsidP="002125FB">
      <w:pPr>
        <w:pStyle w:val="ListParagraph"/>
        <w:numPr>
          <w:ilvl w:val="1"/>
          <w:numId w:val="32"/>
        </w:numPr>
        <w:rPr>
          <w:szCs w:val="20"/>
        </w:rPr>
      </w:pPr>
      <w:r w:rsidRPr="002125FB">
        <w:rPr>
          <w:szCs w:val="20"/>
        </w:rPr>
        <w:t>Add 20 mL wash buffer per blot, 10 mL per strip each time.</w:t>
      </w:r>
    </w:p>
    <w:p w14:paraId="0CCD74C1" w14:textId="77777777" w:rsidR="008F483F" w:rsidRPr="002125FB" w:rsidRDefault="008F483F" w:rsidP="002125FB">
      <w:pPr>
        <w:pStyle w:val="ListParagraph"/>
        <w:numPr>
          <w:ilvl w:val="1"/>
          <w:numId w:val="32"/>
        </w:numPr>
        <w:rPr>
          <w:szCs w:val="20"/>
        </w:rPr>
      </w:pPr>
      <w:r w:rsidRPr="002125FB">
        <w:rPr>
          <w:szCs w:val="20"/>
        </w:rPr>
        <w:t>Optional: final rinse in di-H</w:t>
      </w:r>
      <w:r w:rsidRPr="002125FB">
        <w:rPr>
          <w:szCs w:val="20"/>
          <w:vertAlign w:val="subscript"/>
        </w:rPr>
        <w:t>2</w:t>
      </w:r>
      <w:r w:rsidRPr="002125FB">
        <w:rPr>
          <w:szCs w:val="20"/>
        </w:rPr>
        <w:t>O to remove wash buffer</w:t>
      </w:r>
    </w:p>
    <w:p w14:paraId="4104BA4C" w14:textId="3FF9E6E0" w:rsidR="008F483F" w:rsidRPr="008F483F" w:rsidRDefault="002125FB" w:rsidP="002125FB">
      <w:pPr>
        <w:pStyle w:val="ListParagraph"/>
        <w:numPr>
          <w:ilvl w:val="0"/>
          <w:numId w:val="32"/>
        </w:numPr>
        <w:rPr>
          <w:szCs w:val="20"/>
        </w:rPr>
      </w:pPr>
      <w:r>
        <w:rPr>
          <w:b/>
          <w:szCs w:val="20"/>
          <w:u w:val="single"/>
        </w:rPr>
        <w:t>Develop blots</w:t>
      </w:r>
    </w:p>
    <w:p w14:paraId="6D6BD990" w14:textId="77777777" w:rsidR="008F483F" w:rsidRPr="008F483F" w:rsidRDefault="008F483F" w:rsidP="002125FB">
      <w:pPr>
        <w:pStyle w:val="ListParagraph"/>
        <w:numPr>
          <w:ilvl w:val="1"/>
          <w:numId w:val="32"/>
        </w:numPr>
        <w:rPr>
          <w:szCs w:val="20"/>
        </w:rPr>
      </w:pPr>
      <w:r w:rsidRPr="008F483F">
        <w:rPr>
          <w:szCs w:val="20"/>
        </w:rPr>
        <w:t>Use a dedicated blot box for development. Blots can be developed together.</w:t>
      </w:r>
    </w:p>
    <w:p w14:paraId="5D864EFD" w14:textId="77777777" w:rsidR="008F483F" w:rsidRPr="008F483F" w:rsidRDefault="008F483F" w:rsidP="002125FB">
      <w:pPr>
        <w:pStyle w:val="ListParagraph"/>
        <w:numPr>
          <w:ilvl w:val="1"/>
          <w:numId w:val="32"/>
        </w:numPr>
        <w:rPr>
          <w:szCs w:val="20"/>
        </w:rPr>
      </w:pPr>
      <w:r w:rsidRPr="008F483F">
        <w:rPr>
          <w:szCs w:val="20"/>
        </w:rPr>
        <w:t xml:space="preserve">Add 10 mL detection solution per blot to blot box. </w:t>
      </w:r>
    </w:p>
    <w:p w14:paraId="04912C7C" w14:textId="77777777" w:rsidR="008F483F" w:rsidRPr="008F483F" w:rsidRDefault="008F483F" w:rsidP="002125FB">
      <w:pPr>
        <w:pStyle w:val="ListParagraph"/>
        <w:numPr>
          <w:ilvl w:val="1"/>
          <w:numId w:val="32"/>
        </w:numPr>
        <w:rPr>
          <w:b/>
          <w:szCs w:val="20"/>
        </w:rPr>
      </w:pPr>
      <w:r w:rsidRPr="008F483F">
        <w:rPr>
          <w:b/>
          <w:szCs w:val="20"/>
        </w:rPr>
        <w:t xml:space="preserve">Dab membranes on </w:t>
      </w:r>
      <w:proofErr w:type="spellStart"/>
      <w:r w:rsidRPr="008F483F">
        <w:rPr>
          <w:b/>
          <w:szCs w:val="20"/>
        </w:rPr>
        <w:t>kimwipe</w:t>
      </w:r>
      <w:proofErr w:type="spellEnd"/>
      <w:r w:rsidRPr="008F483F">
        <w:rPr>
          <w:b/>
          <w:szCs w:val="20"/>
        </w:rPr>
        <w:t xml:space="preserve"> to remove residual wash buffer.</w:t>
      </w:r>
    </w:p>
    <w:p w14:paraId="50644C17" w14:textId="77777777" w:rsidR="008F483F" w:rsidRPr="008F483F" w:rsidRDefault="008F483F" w:rsidP="002125FB">
      <w:pPr>
        <w:pStyle w:val="ListParagraph"/>
        <w:numPr>
          <w:ilvl w:val="1"/>
          <w:numId w:val="32"/>
        </w:numPr>
        <w:rPr>
          <w:b/>
          <w:szCs w:val="20"/>
        </w:rPr>
      </w:pPr>
      <w:r w:rsidRPr="008F483F">
        <w:rPr>
          <w:b/>
          <w:szCs w:val="20"/>
        </w:rPr>
        <w:t>Incubate membranes on rocker in detection solution 10 min.</w:t>
      </w:r>
    </w:p>
    <w:p w14:paraId="32C7ED4A" w14:textId="77777777" w:rsidR="008F483F" w:rsidRPr="008F483F" w:rsidRDefault="008F483F" w:rsidP="002125FB">
      <w:pPr>
        <w:pStyle w:val="ListParagraph"/>
        <w:numPr>
          <w:ilvl w:val="1"/>
          <w:numId w:val="32"/>
        </w:numPr>
        <w:rPr>
          <w:szCs w:val="20"/>
        </w:rPr>
      </w:pPr>
      <w:r w:rsidRPr="008F483F">
        <w:rPr>
          <w:szCs w:val="20"/>
        </w:rPr>
        <w:t xml:space="preserve">Dab membranes on </w:t>
      </w:r>
      <w:proofErr w:type="spellStart"/>
      <w:r w:rsidRPr="008F483F">
        <w:rPr>
          <w:szCs w:val="20"/>
        </w:rPr>
        <w:t>kimwipes</w:t>
      </w:r>
      <w:proofErr w:type="spellEnd"/>
      <w:r w:rsidRPr="008F483F">
        <w:rPr>
          <w:szCs w:val="20"/>
        </w:rPr>
        <w:t>.</w:t>
      </w:r>
    </w:p>
    <w:p w14:paraId="3AE70F0B" w14:textId="77777777" w:rsidR="008F483F" w:rsidRPr="008F483F" w:rsidRDefault="008F483F" w:rsidP="002125FB">
      <w:pPr>
        <w:pStyle w:val="ListParagraph"/>
        <w:numPr>
          <w:ilvl w:val="1"/>
          <w:numId w:val="32"/>
        </w:numPr>
        <w:rPr>
          <w:szCs w:val="20"/>
        </w:rPr>
      </w:pPr>
      <w:r w:rsidRPr="008F483F">
        <w:rPr>
          <w:szCs w:val="20"/>
        </w:rPr>
        <w:t>Place membranes in sheet protectors. Smooth out air bubbles and remove excess solution.</w:t>
      </w:r>
    </w:p>
    <w:p w14:paraId="4D38E6B2" w14:textId="33DFF8C1" w:rsidR="008F483F" w:rsidRPr="008F483F" w:rsidRDefault="008F483F" w:rsidP="002125FB">
      <w:pPr>
        <w:pStyle w:val="ListParagraph"/>
        <w:numPr>
          <w:ilvl w:val="0"/>
          <w:numId w:val="32"/>
        </w:numPr>
        <w:rPr>
          <w:szCs w:val="20"/>
        </w:rPr>
      </w:pPr>
      <w:r w:rsidRPr="008F483F">
        <w:rPr>
          <w:szCs w:val="20"/>
        </w:rPr>
        <w:t xml:space="preserve">Image </w:t>
      </w:r>
      <w:r w:rsidR="002125FB">
        <w:rPr>
          <w:szCs w:val="20"/>
        </w:rPr>
        <w:t>blots</w:t>
      </w:r>
      <w:r w:rsidRPr="008F483F">
        <w:rPr>
          <w:szCs w:val="20"/>
        </w:rPr>
        <w:t xml:space="preserve">. </w:t>
      </w:r>
    </w:p>
    <w:p w14:paraId="4FED51E2" w14:textId="6D43B251" w:rsidR="008F483F" w:rsidRDefault="002125FB" w:rsidP="002125FB">
      <w:pPr>
        <w:pStyle w:val="Heading2"/>
      </w:pPr>
      <w:r>
        <w:t>Traditional Western blotting</w:t>
      </w:r>
    </w:p>
    <w:p w14:paraId="591CCAA1" w14:textId="77777777" w:rsidR="002125FB" w:rsidRPr="002125FB" w:rsidRDefault="002125FB" w:rsidP="002125FB">
      <w:pPr>
        <w:pStyle w:val="ListParagraph"/>
        <w:numPr>
          <w:ilvl w:val="0"/>
          <w:numId w:val="33"/>
        </w:numPr>
        <w:rPr>
          <w:szCs w:val="20"/>
        </w:rPr>
      </w:pPr>
      <w:r w:rsidRPr="002125FB">
        <w:rPr>
          <w:szCs w:val="20"/>
        </w:rPr>
        <w:t>Block membrane on orbital shaker 60 min RT.</w:t>
      </w:r>
    </w:p>
    <w:p w14:paraId="40967069" w14:textId="77777777" w:rsidR="002125FB" w:rsidRPr="002125FB" w:rsidRDefault="002125FB" w:rsidP="002125FB">
      <w:pPr>
        <w:pStyle w:val="ListParagraph"/>
        <w:numPr>
          <w:ilvl w:val="0"/>
          <w:numId w:val="33"/>
        </w:numPr>
        <w:rPr>
          <w:szCs w:val="20"/>
        </w:rPr>
      </w:pPr>
      <w:r w:rsidRPr="002125FB">
        <w:rPr>
          <w:szCs w:val="20"/>
        </w:rPr>
        <w:t xml:space="preserve">Incubate membrane in primary AB solution on rocker overnight 4°C in cold room. </w:t>
      </w:r>
    </w:p>
    <w:p w14:paraId="66633187" w14:textId="77777777" w:rsidR="002125FB" w:rsidRPr="002125FB" w:rsidRDefault="002125FB" w:rsidP="002125FB">
      <w:pPr>
        <w:pStyle w:val="ListParagraph"/>
        <w:numPr>
          <w:ilvl w:val="0"/>
          <w:numId w:val="33"/>
        </w:numPr>
        <w:rPr>
          <w:szCs w:val="20"/>
        </w:rPr>
      </w:pPr>
      <w:r w:rsidRPr="002125FB">
        <w:rPr>
          <w:szCs w:val="20"/>
        </w:rPr>
        <w:t>Wash 3x5 min in TBST.</w:t>
      </w:r>
    </w:p>
    <w:p w14:paraId="066FE987" w14:textId="77777777" w:rsidR="002125FB" w:rsidRPr="002125FB" w:rsidRDefault="002125FB" w:rsidP="002125FB">
      <w:pPr>
        <w:pStyle w:val="ListParagraph"/>
        <w:numPr>
          <w:ilvl w:val="0"/>
          <w:numId w:val="33"/>
        </w:numPr>
        <w:rPr>
          <w:szCs w:val="20"/>
        </w:rPr>
      </w:pPr>
      <w:r w:rsidRPr="002125FB">
        <w:rPr>
          <w:szCs w:val="20"/>
        </w:rPr>
        <w:t>Incubate membrane in secondary AB solution 90-120 min RT.</w:t>
      </w:r>
    </w:p>
    <w:p w14:paraId="0E5E9F96" w14:textId="77777777" w:rsidR="002125FB" w:rsidRPr="002125FB" w:rsidRDefault="002125FB" w:rsidP="002125FB">
      <w:pPr>
        <w:pStyle w:val="ListParagraph"/>
        <w:numPr>
          <w:ilvl w:val="0"/>
          <w:numId w:val="33"/>
        </w:numPr>
        <w:rPr>
          <w:szCs w:val="20"/>
        </w:rPr>
      </w:pPr>
      <w:r w:rsidRPr="002125FB">
        <w:rPr>
          <w:szCs w:val="20"/>
        </w:rPr>
        <w:t>Wash 4x5 min in TBST, followed by rinse in di-H</w:t>
      </w:r>
      <w:r w:rsidRPr="002125FB">
        <w:rPr>
          <w:szCs w:val="20"/>
          <w:vertAlign w:val="subscript"/>
        </w:rPr>
        <w:t>2</w:t>
      </w:r>
      <w:r w:rsidRPr="002125FB">
        <w:rPr>
          <w:szCs w:val="20"/>
        </w:rPr>
        <w:t>O.</w:t>
      </w:r>
    </w:p>
    <w:p w14:paraId="5F1CF22A" w14:textId="77777777" w:rsidR="002125FB" w:rsidRPr="002125FB" w:rsidRDefault="002125FB" w:rsidP="002125FB">
      <w:pPr>
        <w:pStyle w:val="ListParagraph"/>
        <w:numPr>
          <w:ilvl w:val="0"/>
          <w:numId w:val="33"/>
        </w:numPr>
        <w:rPr>
          <w:szCs w:val="20"/>
        </w:rPr>
      </w:pPr>
      <w:r w:rsidRPr="002125FB">
        <w:rPr>
          <w:szCs w:val="20"/>
        </w:rPr>
        <w:t>If the secondary AB was biotinylated, incubate in Streptavidin-HRP 90 min RT.</w:t>
      </w:r>
    </w:p>
    <w:p w14:paraId="748329B2" w14:textId="5144EA3B" w:rsidR="002125FB" w:rsidRPr="002125FB" w:rsidRDefault="002125FB" w:rsidP="002125FB">
      <w:pPr>
        <w:pStyle w:val="ListParagraph"/>
        <w:numPr>
          <w:ilvl w:val="0"/>
          <w:numId w:val="33"/>
        </w:numPr>
        <w:rPr>
          <w:szCs w:val="20"/>
        </w:rPr>
      </w:pPr>
      <w:r w:rsidRPr="002125FB">
        <w:rPr>
          <w:szCs w:val="20"/>
        </w:rPr>
        <w:t>Develop blot</w:t>
      </w:r>
      <w:r>
        <w:rPr>
          <w:szCs w:val="20"/>
        </w:rPr>
        <w:t>s</w:t>
      </w:r>
      <w:r w:rsidRPr="002125FB">
        <w:rPr>
          <w:szCs w:val="20"/>
        </w:rPr>
        <w:t xml:space="preserve"> with detection solution.</w:t>
      </w:r>
    </w:p>
    <w:p w14:paraId="66E375D7" w14:textId="7EB06CA5" w:rsidR="002125FB" w:rsidRPr="002125FB" w:rsidRDefault="002125FB" w:rsidP="002125FB">
      <w:pPr>
        <w:pStyle w:val="ListParagraph"/>
        <w:numPr>
          <w:ilvl w:val="0"/>
          <w:numId w:val="33"/>
        </w:numPr>
        <w:rPr>
          <w:szCs w:val="20"/>
        </w:rPr>
      </w:pPr>
      <w:r w:rsidRPr="002125FB">
        <w:rPr>
          <w:szCs w:val="20"/>
        </w:rPr>
        <w:t>Place membrane</w:t>
      </w:r>
      <w:r>
        <w:rPr>
          <w:szCs w:val="20"/>
        </w:rPr>
        <w:t>s</w:t>
      </w:r>
      <w:r w:rsidRPr="002125FB">
        <w:rPr>
          <w:szCs w:val="20"/>
        </w:rPr>
        <w:t xml:space="preserve"> in sheet protector</w:t>
      </w:r>
      <w:r>
        <w:rPr>
          <w:szCs w:val="20"/>
        </w:rPr>
        <w:t>s</w:t>
      </w:r>
      <w:r w:rsidRPr="002125FB">
        <w:rPr>
          <w:szCs w:val="20"/>
        </w:rPr>
        <w:t xml:space="preserve"> and smooth out air bubbles.</w:t>
      </w:r>
    </w:p>
    <w:p w14:paraId="3F2CB3C3" w14:textId="44C516BD" w:rsidR="002125FB" w:rsidRPr="002125FB" w:rsidRDefault="002125FB" w:rsidP="002125FB">
      <w:pPr>
        <w:pStyle w:val="ListParagraph"/>
        <w:numPr>
          <w:ilvl w:val="0"/>
          <w:numId w:val="33"/>
        </w:numPr>
        <w:rPr>
          <w:szCs w:val="20"/>
        </w:rPr>
      </w:pPr>
      <w:r w:rsidRPr="002125FB">
        <w:rPr>
          <w:szCs w:val="20"/>
        </w:rPr>
        <w:t xml:space="preserve">Image </w:t>
      </w:r>
      <w:r>
        <w:rPr>
          <w:szCs w:val="20"/>
        </w:rPr>
        <w:t>blots</w:t>
      </w:r>
      <w:r w:rsidRPr="002125FB">
        <w:rPr>
          <w:szCs w:val="20"/>
        </w:rPr>
        <w:t>.</w:t>
      </w:r>
    </w:p>
    <w:p w14:paraId="07652BF6" w14:textId="5BDAAFAD" w:rsidR="008F483F" w:rsidRDefault="008F483F" w:rsidP="002125FB">
      <w:pPr>
        <w:rPr>
          <w:szCs w:val="20"/>
        </w:rPr>
      </w:pPr>
    </w:p>
    <w:p w14:paraId="599B5EE6" w14:textId="77777777" w:rsidR="002125FB" w:rsidRDefault="002125FB">
      <w:pPr>
        <w:rPr>
          <w:szCs w:val="20"/>
        </w:rPr>
      </w:pPr>
      <w:r>
        <w:rPr>
          <w:szCs w:val="20"/>
        </w:rPr>
        <w:br w:type="page"/>
      </w:r>
    </w:p>
    <w:p w14:paraId="0222D7BC" w14:textId="24A22B28" w:rsidR="002125FB" w:rsidRDefault="00CB22F2" w:rsidP="002125FB">
      <w:pPr>
        <w:pStyle w:val="Heading2"/>
      </w:pPr>
      <w:bookmarkStart w:id="1" w:name="_Imaging"/>
      <w:bookmarkEnd w:id="1"/>
      <w:r>
        <w:lastRenderedPageBreak/>
        <w:t>Imaging</w:t>
      </w:r>
    </w:p>
    <w:p w14:paraId="4D659513" w14:textId="77777777" w:rsidR="005F7105" w:rsidRPr="005F7105" w:rsidRDefault="005F7105" w:rsidP="005F7105">
      <w:pPr>
        <w:rPr>
          <w:i/>
        </w:rPr>
      </w:pPr>
      <w:r w:rsidRPr="005F7105">
        <w:rPr>
          <w:i/>
        </w:rPr>
        <w:t>“I remember thinking ‘Holy Moly, I can see the bands on this film’ when I came out of the darkroom. It was one of those visual moments you remember for the rest of your life.”</w:t>
      </w:r>
    </w:p>
    <w:p w14:paraId="4D14E2BA" w14:textId="6A1906FE" w:rsidR="005F7105" w:rsidRPr="005F7105" w:rsidRDefault="005F7105" w:rsidP="005F7105">
      <w:r w:rsidRPr="005F7105">
        <w:t>Susan Lindquist, “</w:t>
      </w:r>
      <w:hyperlink r:id="rId61" w:history="1">
        <w:r w:rsidRPr="005F7105">
          <w:rPr>
            <w:rStyle w:val="Hyperlink"/>
          </w:rPr>
          <w:t>Fearless about Folding</w:t>
        </w:r>
      </w:hyperlink>
      <w:r>
        <w:t>”</w:t>
      </w:r>
    </w:p>
    <w:p w14:paraId="49B54E82" w14:textId="77777777" w:rsidR="00E35A2A" w:rsidRPr="002125FB" w:rsidRDefault="00E35A2A" w:rsidP="002125FB">
      <w:pPr>
        <w:pStyle w:val="Heading3"/>
      </w:pPr>
      <w:r w:rsidRPr="002125FB">
        <w:t xml:space="preserve">ProteinSimple </w:t>
      </w:r>
      <w:proofErr w:type="spellStart"/>
      <w:r w:rsidRPr="002125FB">
        <w:t>FluorChem</w:t>
      </w:r>
      <w:proofErr w:type="spellEnd"/>
      <w:r w:rsidRPr="002125FB">
        <w:t xml:space="preserve"> M</w:t>
      </w:r>
    </w:p>
    <w:p w14:paraId="4B91B1A9" w14:textId="77777777" w:rsidR="002125FB" w:rsidRPr="002125FB" w:rsidRDefault="002125FB" w:rsidP="002125FB">
      <w:pPr>
        <w:pStyle w:val="ListParagraph"/>
        <w:numPr>
          <w:ilvl w:val="0"/>
          <w:numId w:val="34"/>
        </w:numPr>
      </w:pPr>
      <w:r w:rsidRPr="002125FB">
        <w:t>Open the darkroom chamber and clean platform with 70% EtOH.</w:t>
      </w:r>
    </w:p>
    <w:p w14:paraId="2F597178" w14:textId="77777777" w:rsidR="002125FB" w:rsidRPr="002125FB" w:rsidRDefault="002125FB" w:rsidP="002125FB">
      <w:pPr>
        <w:pStyle w:val="ListParagraph"/>
        <w:numPr>
          <w:ilvl w:val="0"/>
          <w:numId w:val="34"/>
        </w:numPr>
      </w:pPr>
      <w:r w:rsidRPr="002125FB">
        <w:t>Use the mouse and keyboard or the stylus to operate the touch screen.</w:t>
      </w:r>
    </w:p>
    <w:p w14:paraId="1562D09A" w14:textId="77777777" w:rsidR="002125FB" w:rsidRPr="002125FB" w:rsidRDefault="002125FB" w:rsidP="002125FB">
      <w:pPr>
        <w:pStyle w:val="ListParagraph"/>
        <w:numPr>
          <w:ilvl w:val="0"/>
          <w:numId w:val="34"/>
        </w:numPr>
      </w:pPr>
      <w:r w:rsidRPr="002125FB">
        <w:t>Ponceau total protein stain imaging</w:t>
      </w:r>
    </w:p>
    <w:p w14:paraId="0AE96CC7" w14:textId="77777777" w:rsidR="002125FB" w:rsidRPr="002125FB" w:rsidRDefault="002125FB" w:rsidP="002125FB">
      <w:pPr>
        <w:pStyle w:val="ListParagraph"/>
        <w:numPr>
          <w:ilvl w:val="1"/>
          <w:numId w:val="34"/>
        </w:numPr>
      </w:pPr>
      <w:r w:rsidRPr="002125FB">
        <w:t>Use white light and white tray</w:t>
      </w:r>
    </w:p>
    <w:p w14:paraId="37FED70D" w14:textId="77777777" w:rsidR="002125FB" w:rsidRPr="002125FB" w:rsidRDefault="002125FB" w:rsidP="002125FB">
      <w:pPr>
        <w:pStyle w:val="ListParagraph"/>
        <w:numPr>
          <w:ilvl w:val="1"/>
          <w:numId w:val="34"/>
        </w:numPr>
      </w:pPr>
      <w:r w:rsidRPr="002125FB">
        <w:t>The scanner can also be used to image in color.</w:t>
      </w:r>
    </w:p>
    <w:p w14:paraId="468CCF82" w14:textId="77777777" w:rsidR="002125FB" w:rsidRPr="002125FB" w:rsidRDefault="002125FB" w:rsidP="002125FB">
      <w:pPr>
        <w:pStyle w:val="ListParagraph"/>
        <w:numPr>
          <w:ilvl w:val="0"/>
          <w:numId w:val="34"/>
        </w:numPr>
      </w:pPr>
      <w:r w:rsidRPr="002125FB">
        <w:t>Chemiluminescent imaging</w:t>
      </w:r>
    </w:p>
    <w:p w14:paraId="23019A80" w14:textId="77777777" w:rsidR="002125FB" w:rsidRPr="002125FB" w:rsidRDefault="002125FB" w:rsidP="002125FB">
      <w:pPr>
        <w:pStyle w:val="ListParagraph"/>
        <w:numPr>
          <w:ilvl w:val="1"/>
          <w:numId w:val="34"/>
        </w:numPr>
      </w:pPr>
      <w:r w:rsidRPr="002125FB">
        <w:t>No light, no filter, black tray</w:t>
      </w:r>
    </w:p>
    <w:p w14:paraId="0F90E609" w14:textId="77777777" w:rsidR="002125FB" w:rsidRPr="002125FB" w:rsidRDefault="002125FB" w:rsidP="002125FB">
      <w:pPr>
        <w:pStyle w:val="ListParagraph"/>
        <w:numPr>
          <w:ilvl w:val="1"/>
          <w:numId w:val="34"/>
        </w:numPr>
      </w:pPr>
      <w:r w:rsidRPr="002125FB">
        <w:t xml:space="preserve">Imaging will stop automatically, but can be stopped at any time with the stop button. </w:t>
      </w:r>
    </w:p>
    <w:p w14:paraId="44D5B053" w14:textId="77777777" w:rsidR="002125FB" w:rsidRPr="002125FB" w:rsidRDefault="002125FB" w:rsidP="002125FB">
      <w:pPr>
        <w:pStyle w:val="ListParagraph"/>
        <w:numPr>
          <w:ilvl w:val="1"/>
          <w:numId w:val="34"/>
        </w:numPr>
      </w:pPr>
      <w:r w:rsidRPr="002125FB">
        <w:t>Exposure settings can be manually adjusted with the dropdown box on the right.</w:t>
      </w:r>
    </w:p>
    <w:p w14:paraId="54DA3DD0" w14:textId="77777777" w:rsidR="002125FB" w:rsidRPr="002125FB" w:rsidRDefault="002125FB" w:rsidP="002125FB">
      <w:pPr>
        <w:pStyle w:val="ListParagraph"/>
        <w:numPr>
          <w:ilvl w:val="0"/>
          <w:numId w:val="34"/>
        </w:numPr>
      </w:pPr>
      <w:proofErr w:type="spellStart"/>
      <w:r w:rsidRPr="002125FB">
        <w:t>Prestained</w:t>
      </w:r>
      <w:proofErr w:type="spellEnd"/>
      <w:r w:rsidRPr="002125FB">
        <w:t xml:space="preserve"> molecular weight marker</w:t>
      </w:r>
    </w:p>
    <w:p w14:paraId="53823059" w14:textId="77777777" w:rsidR="002125FB" w:rsidRPr="002125FB" w:rsidRDefault="002125FB" w:rsidP="002125FB">
      <w:pPr>
        <w:pStyle w:val="ListParagraph"/>
        <w:numPr>
          <w:ilvl w:val="1"/>
          <w:numId w:val="34"/>
        </w:numPr>
      </w:pPr>
      <w:r w:rsidRPr="002125FB">
        <w:t xml:space="preserve">Use the </w:t>
      </w:r>
      <w:proofErr w:type="spellStart"/>
      <w:r w:rsidRPr="002125FB">
        <w:t>Chemi</w:t>
      </w:r>
      <w:proofErr w:type="spellEnd"/>
      <w:r w:rsidRPr="002125FB">
        <w:t xml:space="preserve"> with markers setting. It images with three channels: </w:t>
      </w:r>
      <w:proofErr w:type="spellStart"/>
      <w:r w:rsidRPr="002125FB">
        <w:t>chemi</w:t>
      </w:r>
      <w:proofErr w:type="spellEnd"/>
      <w:r w:rsidRPr="002125FB">
        <w:t xml:space="preserve"> (no light, no filter), red light with far red 710 nm filter, and green light with red 607 nm filter.</w:t>
      </w:r>
    </w:p>
    <w:p w14:paraId="4485B3BA" w14:textId="77777777" w:rsidR="002125FB" w:rsidRPr="002125FB" w:rsidRDefault="002125FB" w:rsidP="002125FB">
      <w:pPr>
        <w:pStyle w:val="ListParagraph"/>
        <w:numPr>
          <w:ilvl w:val="0"/>
          <w:numId w:val="34"/>
        </w:numPr>
      </w:pPr>
      <w:proofErr w:type="spellStart"/>
      <w:r w:rsidRPr="002125FB">
        <w:t>Coomasssie</w:t>
      </w:r>
      <w:proofErr w:type="spellEnd"/>
      <w:r w:rsidRPr="002125FB">
        <w:t xml:space="preserve"> blue or silver stain imaging</w:t>
      </w:r>
    </w:p>
    <w:p w14:paraId="584CC7E7" w14:textId="77777777" w:rsidR="002125FB" w:rsidRPr="002125FB" w:rsidRDefault="002125FB" w:rsidP="002125FB">
      <w:pPr>
        <w:pStyle w:val="ListParagraph"/>
        <w:numPr>
          <w:ilvl w:val="1"/>
          <w:numId w:val="34"/>
        </w:numPr>
      </w:pPr>
      <w:r w:rsidRPr="002125FB">
        <w:t>Trans UV, Orange 593 nm filter, white tray</w:t>
      </w:r>
    </w:p>
    <w:p w14:paraId="149DC0E3" w14:textId="77777777" w:rsidR="002125FB" w:rsidRPr="002125FB" w:rsidRDefault="002125FB" w:rsidP="002125FB">
      <w:pPr>
        <w:pStyle w:val="ListParagraph"/>
        <w:numPr>
          <w:ilvl w:val="1"/>
          <w:numId w:val="34"/>
        </w:numPr>
        <w:rPr>
          <w:b/>
        </w:rPr>
      </w:pPr>
      <w:r w:rsidRPr="002125FB">
        <w:rPr>
          <w:b/>
        </w:rPr>
        <w:t xml:space="preserve">Black tray must be removed to expose UV </w:t>
      </w:r>
      <w:proofErr w:type="spellStart"/>
      <w:r w:rsidRPr="002125FB">
        <w:rPr>
          <w:b/>
        </w:rPr>
        <w:t>transilluminator</w:t>
      </w:r>
      <w:proofErr w:type="spellEnd"/>
      <w:r w:rsidRPr="002125FB">
        <w:rPr>
          <w:b/>
        </w:rPr>
        <w:t xml:space="preserve"> before white tray is added.</w:t>
      </w:r>
    </w:p>
    <w:p w14:paraId="02FD8163" w14:textId="77777777" w:rsidR="002125FB" w:rsidRPr="002125FB" w:rsidRDefault="002125FB" w:rsidP="002125FB">
      <w:pPr>
        <w:pStyle w:val="ListParagraph"/>
        <w:numPr>
          <w:ilvl w:val="0"/>
          <w:numId w:val="34"/>
        </w:numPr>
      </w:pPr>
      <w:r w:rsidRPr="002125FB">
        <w:t>Ethidium bromide gels or Bio-Rad Mini-PROTEAN TGX stain-free gels</w:t>
      </w:r>
    </w:p>
    <w:p w14:paraId="525959ED" w14:textId="77777777" w:rsidR="002125FB" w:rsidRPr="002125FB" w:rsidRDefault="002125FB" w:rsidP="002125FB">
      <w:pPr>
        <w:pStyle w:val="ListParagraph"/>
        <w:numPr>
          <w:ilvl w:val="1"/>
          <w:numId w:val="34"/>
        </w:numPr>
      </w:pPr>
      <w:r w:rsidRPr="002125FB">
        <w:t xml:space="preserve">Trans UV, Orange 593 nm filter, clear tray (clear UV </w:t>
      </w:r>
      <w:proofErr w:type="spellStart"/>
      <w:r w:rsidRPr="002125FB">
        <w:t>transilluminator</w:t>
      </w:r>
      <w:proofErr w:type="spellEnd"/>
      <w:r w:rsidRPr="002125FB">
        <w:t>)</w:t>
      </w:r>
    </w:p>
    <w:p w14:paraId="48DBC452" w14:textId="77777777" w:rsidR="002125FB" w:rsidRPr="002125FB" w:rsidRDefault="002125FB" w:rsidP="002125FB">
      <w:pPr>
        <w:pStyle w:val="ListParagraph"/>
        <w:numPr>
          <w:ilvl w:val="0"/>
          <w:numId w:val="34"/>
        </w:numPr>
      </w:pPr>
      <w:r w:rsidRPr="002125FB">
        <w:t>Fluorescent imaging</w:t>
      </w:r>
    </w:p>
    <w:p w14:paraId="32076BDC" w14:textId="77777777" w:rsidR="002125FB" w:rsidRPr="002125FB" w:rsidRDefault="002125FB" w:rsidP="002125FB">
      <w:pPr>
        <w:pStyle w:val="ListParagraph"/>
        <w:numPr>
          <w:ilvl w:val="1"/>
          <w:numId w:val="34"/>
        </w:numPr>
      </w:pPr>
      <w:r w:rsidRPr="002125FB">
        <w:t>Select the appropriate preset for the fluorophore used.</w:t>
      </w:r>
    </w:p>
    <w:p w14:paraId="16EAFE3D" w14:textId="1AC99C14" w:rsidR="002125FB" w:rsidRPr="002125FB" w:rsidRDefault="002125FB" w:rsidP="002125FB">
      <w:pPr>
        <w:pStyle w:val="ListParagraph"/>
        <w:numPr>
          <w:ilvl w:val="0"/>
          <w:numId w:val="34"/>
        </w:numPr>
        <w:rPr>
          <w:b/>
        </w:rPr>
      </w:pPr>
      <w:r w:rsidRPr="002125FB">
        <w:rPr>
          <w:b/>
        </w:rPr>
        <w:t>Connect to the imager in a web browser with IP 134.174.181.191</w:t>
      </w:r>
      <w:r>
        <w:rPr>
          <w:b/>
        </w:rPr>
        <w:t xml:space="preserve"> while connected to the LAN</w:t>
      </w:r>
      <w:r w:rsidRPr="002125FB">
        <w:rPr>
          <w:b/>
        </w:rPr>
        <w:t xml:space="preserve">. </w:t>
      </w:r>
    </w:p>
    <w:p w14:paraId="5ECAE1CB" w14:textId="77777777" w:rsidR="002125FB" w:rsidRPr="002125FB" w:rsidRDefault="002125FB" w:rsidP="002125FB">
      <w:pPr>
        <w:pStyle w:val="ListParagraph"/>
        <w:numPr>
          <w:ilvl w:val="0"/>
          <w:numId w:val="34"/>
        </w:numPr>
      </w:pPr>
      <w:r w:rsidRPr="002125FB">
        <w:t>Densitometry and analysis</w:t>
      </w:r>
    </w:p>
    <w:p w14:paraId="284510AC" w14:textId="77777777" w:rsidR="002125FB" w:rsidRPr="002125FB" w:rsidRDefault="002125FB" w:rsidP="002125FB">
      <w:pPr>
        <w:pStyle w:val="ListParagraph"/>
        <w:numPr>
          <w:ilvl w:val="1"/>
          <w:numId w:val="34"/>
        </w:numPr>
      </w:pPr>
      <w:r w:rsidRPr="002125FB">
        <w:t>Click Analysis</w:t>
      </w:r>
    </w:p>
    <w:p w14:paraId="7C9D6DD9" w14:textId="77777777" w:rsidR="002125FB" w:rsidRPr="002125FB" w:rsidRDefault="002125FB" w:rsidP="002125FB">
      <w:pPr>
        <w:pStyle w:val="ListParagraph"/>
        <w:numPr>
          <w:ilvl w:val="1"/>
          <w:numId w:val="34"/>
        </w:numPr>
      </w:pPr>
      <w:r w:rsidRPr="002125FB">
        <w:t>Define the lanes. The software will detect bands and return the density of each band.</w:t>
      </w:r>
    </w:p>
    <w:p w14:paraId="3E8C1618" w14:textId="77777777" w:rsidR="002125FB" w:rsidRPr="002125FB" w:rsidRDefault="002125FB" w:rsidP="002125FB">
      <w:pPr>
        <w:pStyle w:val="ListParagraph"/>
        <w:numPr>
          <w:ilvl w:val="1"/>
          <w:numId w:val="34"/>
        </w:numPr>
      </w:pPr>
      <w:r w:rsidRPr="002125FB">
        <w:t>Enter molecular weights of each band in the protein ladder for molecular weight estimation.</w:t>
      </w:r>
    </w:p>
    <w:p w14:paraId="1F385EBA" w14:textId="77777777" w:rsidR="002125FB" w:rsidRPr="002125FB" w:rsidRDefault="002125FB" w:rsidP="002125FB">
      <w:pPr>
        <w:pStyle w:val="ListParagraph"/>
        <w:numPr>
          <w:ilvl w:val="1"/>
          <w:numId w:val="34"/>
        </w:numPr>
        <w:rPr>
          <w:b/>
        </w:rPr>
      </w:pPr>
      <w:r w:rsidRPr="002125FB">
        <w:rPr>
          <w:b/>
        </w:rPr>
        <w:t>Note that sample names can be added within the digital darkroom image viewer, but cannot be added in batches or easily copied between experiments, so this is a very low-throughput method. It is helpful to define lanes and molecular weights within digital darkroom, but it is much easier to make tables in Excel.</w:t>
      </w:r>
    </w:p>
    <w:p w14:paraId="5096CE66" w14:textId="77777777" w:rsidR="002125FB" w:rsidRPr="002125FB" w:rsidRDefault="002125FB" w:rsidP="002125FB">
      <w:pPr>
        <w:pStyle w:val="ListParagraph"/>
        <w:numPr>
          <w:ilvl w:val="1"/>
          <w:numId w:val="34"/>
        </w:numPr>
        <w:rPr>
          <w:b/>
        </w:rPr>
      </w:pPr>
      <w:r w:rsidRPr="002125FB">
        <w:rPr>
          <w:b/>
        </w:rPr>
        <w:t xml:space="preserve">Note that the images with “analyzed” appended to the title have the lane and molecular weight labels, but will appear pixelated due to image binning. See below. </w:t>
      </w:r>
    </w:p>
    <w:p w14:paraId="78D60065" w14:textId="77777777" w:rsidR="002125FB" w:rsidRPr="002125FB" w:rsidRDefault="002125FB" w:rsidP="002125FB">
      <w:pPr>
        <w:pStyle w:val="ListParagraph"/>
        <w:numPr>
          <w:ilvl w:val="0"/>
          <w:numId w:val="34"/>
        </w:numPr>
      </w:pPr>
      <w:r w:rsidRPr="002125FB">
        <w:t xml:space="preserve">Download image files. </w:t>
      </w:r>
    </w:p>
    <w:p w14:paraId="44DA2C2F" w14:textId="77777777" w:rsidR="002125FB" w:rsidRPr="002125FB" w:rsidRDefault="002125FB" w:rsidP="002125FB">
      <w:pPr>
        <w:pStyle w:val="ListParagraph"/>
        <w:numPr>
          <w:ilvl w:val="1"/>
          <w:numId w:val="34"/>
        </w:numPr>
      </w:pPr>
      <w:r w:rsidRPr="002125FB">
        <w:t>Download the AlphaView file, and PNG images for both dark and light images.</w:t>
      </w:r>
    </w:p>
    <w:p w14:paraId="00DDECE8" w14:textId="77777777" w:rsidR="002125FB" w:rsidRPr="002125FB" w:rsidRDefault="002125FB" w:rsidP="002125FB">
      <w:pPr>
        <w:pStyle w:val="ListParagraph"/>
        <w:numPr>
          <w:ilvl w:val="1"/>
          <w:numId w:val="34"/>
        </w:numPr>
      </w:pPr>
      <w:r w:rsidRPr="002125FB">
        <w:t>The file with “lanes” appended will just show a cropped and corrected image without labels.</w:t>
      </w:r>
    </w:p>
    <w:p w14:paraId="5CD62DFC" w14:textId="77777777" w:rsidR="002125FB" w:rsidRPr="002125FB" w:rsidRDefault="002125FB" w:rsidP="002125FB">
      <w:pPr>
        <w:pStyle w:val="ListParagraph"/>
        <w:numPr>
          <w:ilvl w:val="1"/>
          <w:numId w:val="34"/>
        </w:numPr>
      </w:pPr>
      <w:r w:rsidRPr="002125FB">
        <w:t>The file with “analyzed” appended will have labels. Note that, although this is the most useful file, it includes a pixelated, lower-resolution image for Western blots. I have not had this problem with stained gels.</w:t>
      </w:r>
    </w:p>
    <w:p w14:paraId="73219622" w14:textId="77777777" w:rsidR="002125FB" w:rsidRPr="002125FB" w:rsidRDefault="002125FB" w:rsidP="002125FB">
      <w:pPr>
        <w:pStyle w:val="ListParagraph"/>
        <w:numPr>
          <w:ilvl w:val="0"/>
          <w:numId w:val="34"/>
        </w:numPr>
      </w:pPr>
      <w:r w:rsidRPr="002125FB">
        <w:t>Labeling images</w:t>
      </w:r>
    </w:p>
    <w:p w14:paraId="3ACAF377" w14:textId="77777777" w:rsidR="002125FB" w:rsidRPr="002125FB" w:rsidRDefault="002125FB" w:rsidP="002125FB">
      <w:pPr>
        <w:pStyle w:val="ListParagraph"/>
        <w:numPr>
          <w:ilvl w:val="1"/>
          <w:numId w:val="34"/>
        </w:numPr>
        <w:rPr>
          <w:b/>
        </w:rPr>
      </w:pPr>
      <w:r w:rsidRPr="002125FB">
        <w:rPr>
          <w:b/>
        </w:rPr>
        <w:t xml:space="preserve">Labeling images is time-consuming and only necessary for presentations or publications. For routine experiments, simply define lanes and molecular weights, upload into a </w:t>
      </w:r>
      <w:proofErr w:type="spellStart"/>
      <w:r w:rsidRPr="002125FB">
        <w:rPr>
          <w:b/>
        </w:rPr>
        <w:t>Labguru</w:t>
      </w:r>
      <w:proofErr w:type="spellEnd"/>
      <w:r w:rsidRPr="002125FB">
        <w:rPr>
          <w:b/>
        </w:rPr>
        <w:t xml:space="preserve"> experiment, and include the Excel template table listing sample IDs.</w:t>
      </w:r>
    </w:p>
    <w:p w14:paraId="6A89829F" w14:textId="77777777" w:rsidR="002125FB" w:rsidRPr="002125FB" w:rsidRDefault="002125FB" w:rsidP="002125FB">
      <w:pPr>
        <w:pStyle w:val="ListParagraph"/>
        <w:numPr>
          <w:ilvl w:val="1"/>
          <w:numId w:val="34"/>
        </w:numPr>
      </w:pPr>
      <w:r w:rsidRPr="002125FB">
        <w:t xml:space="preserve">To label images, insert into a PowerPoint slide. Do not use Preview. Text labels bloat file size and may become </w:t>
      </w:r>
      <w:proofErr w:type="spellStart"/>
      <w:r w:rsidRPr="002125FB">
        <w:t>uneditable</w:t>
      </w:r>
      <w:proofErr w:type="spellEnd"/>
      <w:r w:rsidRPr="002125FB">
        <w:t>.</w:t>
      </w:r>
    </w:p>
    <w:p w14:paraId="3864F9BC" w14:textId="77777777" w:rsidR="002125FB" w:rsidRPr="002125FB" w:rsidRDefault="002125FB" w:rsidP="002125FB">
      <w:pPr>
        <w:pStyle w:val="ListParagraph"/>
        <w:numPr>
          <w:ilvl w:val="1"/>
          <w:numId w:val="34"/>
        </w:numPr>
      </w:pPr>
      <w:r w:rsidRPr="002125FB">
        <w:t>Crop, resize, and compress image.</w:t>
      </w:r>
    </w:p>
    <w:p w14:paraId="14CD7153" w14:textId="77777777" w:rsidR="002125FB" w:rsidRPr="002125FB" w:rsidRDefault="002125FB" w:rsidP="002125FB">
      <w:pPr>
        <w:pStyle w:val="ListParagraph"/>
        <w:numPr>
          <w:ilvl w:val="1"/>
          <w:numId w:val="34"/>
        </w:numPr>
      </w:pPr>
      <w:r w:rsidRPr="002125FB">
        <w:t xml:space="preserve">Label image with sample IDs. </w:t>
      </w:r>
    </w:p>
    <w:p w14:paraId="28813055" w14:textId="77777777" w:rsidR="002125FB" w:rsidRPr="002125FB" w:rsidRDefault="002125FB" w:rsidP="002125FB">
      <w:pPr>
        <w:pStyle w:val="ListParagraph"/>
        <w:numPr>
          <w:ilvl w:val="1"/>
          <w:numId w:val="34"/>
        </w:numPr>
      </w:pPr>
      <w:r w:rsidRPr="002125FB">
        <w:t>Copy the blot setup table from your Excel template and paste onto image.</w:t>
      </w:r>
    </w:p>
    <w:p w14:paraId="7F27E2AD" w14:textId="77777777" w:rsidR="002125FB" w:rsidRPr="002125FB" w:rsidRDefault="002125FB" w:rsidP="002125FB">
      <w:pPr>
        <w:pStyle w:val="ListParagraph"/>
        <w:numPr>
          <w:ilvl w:val="1"/>
          <w:numId w:val="34"/>
        </w:numPr>
      </w:pPr>
      <w:r w:rsidRPr="002125FB">
        <w:t>Align the columns of the setup table with the lanes on the image.</w:t>
      </w:r>
    </w:p>
    <w:p w14:paraId="382FF0B9" w14:textId="77777777" w:rsidR="002125FB" w:rsidRDefault="002125FB" w:rsidP="002125FB">
      <w:pPr>
        <w:pStyle w:val="ListParagraph"/>
        <w:numPr>
          <w:ilvl w:val="1"/>
          <w:numId w:val="34"/>
        </w:numPr>
      </w:pPr>
      <w:r w:rsidRPr="002125FB">
        <w:t>Export PowerPoint slide to PNG. Use height ≥1080 pixels for image clarity.</w:t>
      </w:r>
    </w:p>
    <w:p w14:paraId="0CFC1FF1" w14:textId="3F6226D5" w:rsidR="002125FB" w:rsidRPr="002125FB" w:rsidRDefault="002125FB" w:rsidP="002125FB">
      <w:pPr>
        <w:pStyle w:val="ListParagraph"/>
        <w:numPr>
          <w:ilvl w:val="1"/>
          <w:numId w:val="34"/>
        </w:numPr>
      </w:pPr>
      <w:r w:rsidRPr="002125FB">
        <w:t xml:space="preserve">Crop PowerPoint image if necessary, and upload to </w:t>
      </w:r>
      <w:proofErr w:type="spellStart"/>
      <w:r w:rsidRPr="002125FB">
        <w:t>Labguru</w:t>
      </w:r>
      <w:proofErr w:type="spellEnd"/>
      <w:r w:rsidRPr="002125FB">
        <w:t>.</w:t>
      </w:r>
    </w:p>
    <w:p w14:paraId="1C3E504D" w14:textId="77777777" w:rsidR="002125FB" w:rsidRDefault="002125FB">
      <w:pPr>
        <w:rPr>
          <w:b/>
        </w:rPr>
      </w:pPr>
      <w:r>
        <w:rPr>
          <w:b/>
        </w:rPr>
        <w:br w:type="page"/>
      </w:r>
    </w:p>
    <w:p w14:paraId="7B1BA416" w14:textId="6E72DB3F" w:rsidR="002628E4" w:rsidRDefault="002628E4" w:rsidP="002628E4">
      <w:pPr>
        <w:pStyle w:val="Heading4"/>
      </w:pPr>
      <w:r>
        <w:lastRenderedPageBreak/>
        <w:t>Notes</w:t>
      </w:r>
    </w:p>
    <w:p w14:paraId="1B1A0042" w14:textId="68DA5D68" w:rsidR="002125FB" w:rsidRPr="002125FB" w:rsidRDefault="002125FB" w:rsidP="002125FB">
      <w:pPr>
        <w:rPr>
          <w:b/>
        </w:rPr>
      </w:pPr>
      <w:r w:rsidRPr="002125FB">
        <w:rPr>
          <w:b/>
        </w:rPr>
        <w:t xml:space="preserve">Notes on image export from </w:t>
      </w:r>
      <w:proofErr w:type="spellStart"/>
      <w:r w:rsidRPr="002125FB">
        <w:rPr>
          <w:b/>
        </w:rPr>
        <w:t>FluorChem</w:t>
      </w:r>
      <w:proofErr w:type="spellEnd"/>
      <w:r w:rsidRPr="002125FB">
        <w:rPr>
          <w:b/>
        </w:rPr>
        <w:t xml:space="preserve"> M (see emails with ProteinSimple 04/18-21/2016):</w:t>
      </w:r>
    </w:p>
    <w:p w14:paraId="4F88970A" w14:textId="77777777" w:rsidR="002125FB" w:rsidRPr="002125FB" w:rsidRDefault="002125FB" w:rsidP="008E3811">
      <w:pPr>
        <w:numPr>
          <w:ilvl w:val="0"/>
          <w:numId w:val="35"/>
        </w:numPr>
      </w:pPr>
      <w:r w:rsidRPr="002125FB">
        <w:t>When analyzing gel or blot images, I usually define lanes and molecular weights of the protein standard within Digital Darkroom, then download the images and work with them further (it is faster to enter sample names for each lane in Excel or PowerPoint because I can easily copy them from my experiment template, whereas lane IDs must be entered one by one in Digital Darkroom). When I download images, I get several image files with the type appended to the end of the filename, such as "lanes," "analyzed," "8bit," and "16bit." The "analyzed" file has lanes and molecular weights included with the image, and would be the most useful file, but the FCM outputs low-resolution, pixelated "analyzed" images for chemiluminescent Western blots, even when the other images are of acceptable quality. The resolution of the "lanes" images seems equivalent to the 8 bit image. I do not have this problem when imaging stained gels.</w:t>
      </w:r>
    </w:p>
    <w:p w14:paraId="46173F86" w14:textId="77777777" w:rsidR="002125FB" w:rsidRPr="002125FB" w:rsidRDefault="002125FB" w:rsidP="008E3811">
      <w:pPr>
        <w:numPr>
          <w:ilvl w:val="0"/>
          <w:numId w:val="35"/>
        </w:numPr>
      </w:pPr>
      <w:r w:rsidRPr="002125FB">
        <w:t xml:space="preserve">ProteinSimple response: “Our software confirmed that Digital Darkroom is using tools within the browser to annotate the images, and the web browser only deals with 8-bit images. So sorry that we can’t export high resolution 16-bit image with the annotated MW and lane label. The reason the analyzed pre-stained protein gel has less problem with resolution lies in the image binning mode used for the image capture. For </w:t>
      </w:r>
      <w:proofErr w:type="spellStart"/>
      <w:r w:rsidRPr="002125FB">
        <w:t>chemi</w:t>
      </w:r>
      <w:proofErr w:type="spellEnd"/>
      <w:r w:rsidRPr="002125FB">
        <w:t xml:space="preserve"> protocol, the standard resolution is 4x4 binning. For </w:t>
      </w:r>
      <w:proofErr w:type="spellStart"/>
      <w:r w:rsidRPr="002125FB">
        <w:t>Coomassie</w:t>
      </w:r>
      <w:proofErr w:type="spellEnd"/>
      <w:r w:rsidRPr="002125FB">
        <w:t xml:space="preserve"> protocol, the standard resolution is 3x3 binning. Consider a camera sensor that has 1000x1000 pixels. A 3x3 binned image would have 333x333 pixels. A 4x4 binned image would have 250x250 pixels. And (250 * 250) / (333 x 333) ~= 0.56. So, the 4x4 binned image has about half as many pixels.”</w:t>
      </w:r>
    </w:p>
    <w:p w14:paraId="7C6C9213" w14:textId="77777777" w:rsidR="00E35A2A" w:rsidRPr="002628E4" w:rsidRDefault="00E35A2A" w:rsidP="002628E4">
      <w:pPr>
        <w:pStyle w:val="Heading3"/>
      </w:pPr>
      <w:r w:rsidRPr="002628E4">
        <w:t xml:space="preserve">Bio-Rad </w:t>
      </w:r>
      <w:proofErr w:type="spellStart"/>
      <w:r w:rsidRPr="002628E4">
        <w:t>ChemiDoc</w:t>
      </w:r>
      <w:proofErr w:type="spellEnd"/>
      <w:r w:rsidRPr="002628E4">
        <w:t xml:space="preserve"> XRS with Quantity One software</w:t>
      </w:r>
    </w:p>
    <w:p w14:paraId="6C2CE4D3" w14:textId="77777777" w:rsidR="002628E4" w:rsidRPr="002628E4" w:rsidRDefault="002628E4" w:rsidP="008E3811">
      <w:pPr>
        <w:numPr>
          <w:ilvl w:val="0"/>
          <w:numId w:val="36"/>
        </w:numPr>
        <w:rPr>
          <w:b/>
        </w:rPr>
      </w:pPr>
      <w:r w:rsidRPr="002628E4">
        <w:rPr>
          <w:b/>
        </w:rPr>
        <w:t>Molecular Weight Marker and Ponceau stain imaging</w:t>
      </w:r>
    </w:p>
    <w:p w14:paraId="115371A9" w14:textId="77777777" w:rsidR="002628E4" w:rsidRPr="002628E4" w:rsidRDefault="002628E4" w:rsidP="008E3811">
      <w:pPr>
        <w:numPr>
          <w:ilvl w:val="1"/>
          <w:numId w:val="36"/>
        </w:numPr>
      </w:pPr>
      <w:r w:rsidRPr="002628E4">
        <w:t>Turn on imager (lower back left panel) and camera (switch on black AC adapter).</w:t>
      </w:r>
    </w:p>
    <w:p w14:paraId="493C0F60" w14:textId="77777777" w:rsidR="002628E4" w:rsidRPr="002628E4" w:rsidRDefault="002628E4" w:rsidP="008E3811">
      <w:pPr>
        <w:numPr>
          <w:ilvl w:val="1"/>
          <w:numId w:val="36"/>
        </w:numPr>
      </w:pPr>
      <w:r w:rsidRPr="002628E4">
        <w:t>Push “epi white” button on Light Source touch pad (see picture).</w:t>
      </w:r>
    </w:p>
    <w:p w14:paraId="2026AB72" w14:textId="77777777" w:rsidR="002628E4" w:rsidRPr="002628E4" w:rsidRDefault="002628E4" w:rsidP="008E3811">
      <w:pPr>
        <w:numPr>
          <w:ilvl w:val="1"/>
          <w:numId w:val="36"/>
        </w:numPr>
      </w:pPr>
      <w:r w:rsidRPr="002628E4">
        <w:t>Position camera towards the back of the imaging system.</w:t>
      </w:r>
    </w:p>
    <w:p w14:paraId="068BF887" w14:textId="77777777" w:rsidR="002628E4" w:rsidRPr="002628E4" w:rsidRDefault="002628E4" w:rsidP="008E3811">
      <w:pPr>
        <w:numPr>
          <w:ilvl w:val="2"/>
          <w:numId w:val="36"/>
        </w:numPr>
      </w:pPr>
      <w:r w:rsidRPr="002628E4">
        <w:t>Use lever on top right of machine next to the camera.</w:t>
      </w:r>
    </w:p>
    <w:p w14:paraId="42CA0ACA" w14:textId="77777777" w:rsidR="002628E4" w:rsidRPr="002628E4" w:rsidRDefault="002628E4" w:rsidP="008E3811">
      <w:pPr>
        <w:numPr>
          <w:ilvl w:val="2"/>
          <w:numId w:val="36"/>
        </w:numPr>
      </w:pPr>
      <w:r w:rsidRPr="002628E4">
        <w:t>There are 3 settings.</w:t>
      </w:r>
    </w:p>
    <w:p w14:paraId="5C0CC69E" w14:textId="77777777" w:rsidR="002628E4" w:rsidRPr="002628E4" w:rsidRDefault="002628E4" w:rsidP="008E3811">
      <w:pPr>
        <w:numPr>
          <w:ilvl w:val="2"/>
          <w:numId w:val="36"/>
        </w:numPr>
      </w:pPr>
      <w:r w:rsidRPr="002628E4">
        <w:t>Push the lever all the way to the back.</w:t>
      </w:r>
    </w:p>
    <w:p w14:paraId="712C7011" w14:textId="77777777" w:rsidR="002628E4" w:rsidRPr="002628E4" w:rsidRDefault="002628E4" w:rsidP="008E3811">
      <w:pPr>
        <w:numPr>
          <w:ilvl w:val="1"/>
          <w:numId w:val="36"/>
        </w:numPr>
      </w:pPr>
      <w:r w:rsidRPr="002628E4">
        <w:t>Adjust the iris to allow a moderate amount of light in.</w:t>
      </w:r>
    </w:p>
    <w:p w14:paraId="50D41FC1" w14:textId="77777777" w:rsidR="002628E4" w:rsidRPr="002628E4" w:rsidRDefault="002628E4" w:rsidP="008E3811">
      <w:pPr>
        <w:numPr>
          <w:ilvl w:val="1"/>
          <w:numId w:val="36"/>
        </w:numPr>
      </w:pPr>
      <w:r w:rsidRPr="002628E4">
        <w:t>Focus camera using a business card or other small printed item.</w:t>
      </w:r>
    </w:p>
    <w:p w14:paraId="74D31862" w14:textId="77777777" w:rsidR="002628E4" w:rsidRPr="002628E4" w:rsidRDefault="002628E4" w:rsidP="008E3811">
      <w:pPr>
        <w:numPr>
          <w:ilvl w:val="2"/>
          <w:numId w:val="36"/>
        </w:numPr>
      </w:pPr>
      <w:r w:rsidRPr="002628E4">
        <w:t>Put the business card in the center of the blot, focus, and then remove the card.</w:t>
      </w:r>
    </w:p>
    <w:p w14:paraId="615B6FAB" w14:textId="77777777" w:rsidR="002628E4" w:rsidRPr="002628E4" w:rsidRDefault="002628E4" w:rsidP="008E3811">
      <w:pPr>
        <w:numPr>
          <w:ilvl w:val="1"/>
          <w:numId w:val="36"/>
        </w:numPr>
      </w:pPr>
      <w:r w:rsidRPr="002628E4">
        <w:t>Use fast lens control speed.</w:t>
      </w:r>
    </w:p>
    <w:p w14:paraId="0BD7EDEF" w14:textId="77777777" w:rsidR="002628E4" w:rsidRPr="002628E4" w:rsidRDefault="002628E4" w:rsidP="008E3811">
      <w:pPr>
        <w:numPr>
          <w:ilvl w:val="1"/>
          <w:numId w:val="36"/>
        </w:numPr>
      </w:pPr>
      <w:r w:rsidRPr="002628E4">
        <w:t>Use the “white epi illumination” setting in the software.</w:t>
      </w:r>
    </w:p>
    <w:p w14:paraId="75CF9222" w14:textId="77777777" w:rsidR="002628E4" w:rsidRPr="002628E4" w:rsidRDefault="002628E4" w:rsidP="008E3811">
      <w:pPr>
        <w:numPr>
          <w:ilvl w:val="1"/>
          <w:numId w:val="36"/>
        </w:numPr>
      </w:pPr>
      <w:r w:rsidRPr="002628E4">
        <w:t>Expose membrane using the “auto expose” function in the software.</w:t>
      </w:r>
    </w:p>
    <w:p w14:paraId="372617EA" w14:textId="77777777" w:rsidR="002628E4" w:rsidRPr="002628E4" w:rsidRDefault="002628E4" w:rsidP="008E3811">
      <w:pPr>
        <w:numPr>
          <w:ilvl w:val="1"/>
          <w:numId w:val="36"/>
        </w:numPr>
        <w:rPr>
          <w:b/>
        </w:rPr>
      </w:pPr>
      <w:r w:rsidRPr="002628E4">
        <w:rPr>
          <w:b/>
        </w:rPr>
        <w:t>TURN OFF EPI WHITE LIGHT WHEN FINISHED.</w:t>
      </w:r>
    </w:p>
    <w:p w14:paraId="4B7045B2" w14:textId="77777777" w:rsidR="002628E4" w:rsidRPr="002628E4" w:rsidRDefault="002628E4" w:rsidP="008E3811">
      <w:pPr>
        <w:numPr>
          <w:ilvl w:val="1"/>
          <w:numId w:val="36"/>
        </w:numPr>
      </w:pPr>
      <w:r w:rsidRPr="002628E4">
        <w:t>It’s okay if the Ponceau stain doesn’t show up strongly. It is merely a confirmatory measure to evaluate transfer efficiency.</w:t>
      </w:r>
    </w:p>
    <w:p w14:paraId="2D2EA7C4" w14:textId="77777777" w:rsidR="002628E4" w:rsidRPr="002628E4" w:rsidRDefault="002628E4" w:rsidP="008E3811">
      <w:pPr>
        <w:numPr>
          <w:ilvl w:val="0"/>
          <w:numId w:val="36"/>
        </w:numPr>
        <w:rPr>
          <w:b/>
        </w:rPr>
      </w:pPr>
      <w:r w:rsidRPr="002628E4">
        <w:rPr>
          <w:b/>
        </w:rPr>
        <w:t>Western blot imaging</w:t>
      </w:r>
    </w:p>
    <w:p w14:paraId="71E6C578" w14:textId="77777777" w:rsidR="002628E4" w:rsidRPr="002628E4" w:rsidRDefault="002628E4" w:rsidP="008E3811">
      <w:pPr>
        <w:numPr>
          <w:ilvl w:val="1"/>
          <w:numId w:val="36"/>
        </w:numPr>
      </w:pPr>
      <w:r w:rsidRPr="002628E4">
        <w:t>Don’t push any buttons on the Light Source touch pad.</w:t>
      </w:r>
    </w:p>
    <w:p w14:paraId="3D32806F" w14:textId="77777777" w:rsidR="002628E4" w:rsidRPr="002628E4" w:rsidRDefault="002628E4" w:rsidP="008E3811">
      <w:pPr>
        <w:numPr>
          <w:ilvl w:val="1"/>
          <w:numId w:val="36"/>
        </w:numPr>
      </w:pPr>
      <w:r w:rsidRPr="002628E4">
        <w:t>Position camera towards the front of the system.</w:t>
      </w:r>
    </w:p>
    <w:p w14:paraId="5575F545" w14:textId="77777777" w:rsidR="002628E4" w:rsidRPr="002628E4" w:rsidRDefault="002628E4" w:rsidP="008E3811">
      <w:pPr>
        <w:numPr>
          <w:ilvl w:val="2"/>
          <w:numId w:val="36"/>
        </w:numPr>
      </w:pPr>
      <w:r w:rsidRPr="002628E4">
        <w:t>Use lever on top right of machine next to the camera.</w:t>
      </w:r>
    </w:p>
    <w:p w14:paraId="294F34D4" w14:textId="77777777" w:rsidR="002628E4" w:rsidRPr="002628E4" w:rsidRDefault="002628E4" w:rsidP="008E3811">
      <w:pPr>
        <w:numPr>
          <w:ilvl w:val="2"/>
          <w:numId w:val="36"/>
        </w:numPr>
      </w:pPr>
      <w:r w:rsidRPr="002628E4">
        <w:t>There are 3 settings.</w:t>
      </w:r>
    </w:p>
    <w:p w14:paraId="5EAA7DE8" w14:textId="77777777" w:rsidR="002628E4" w:rsidRPr="002628E4" w:rsidRDefault="002628E4" w:rsidP="008E3811">
      <w:pPr>
        <w:numPr>
          <w:ilvl w:val="2"/>
          <w:numId w:val="36"/>
        </w:numPr>
      </w:pPr>
      <w:r w:rsidRPr="002628E4">
        <w:t>Pull the lever all the way to the front.</w:t>
      </w:r>
    </w:p>
    <w:p w14:paraId="4DAD25C4" w14:textId="77777777" w:rsidR="002628E4" w:rsidRPr="002628E4" w:rsidRDefault="002628E4" w:rsidP="008E3811">
      <w:pPr>
        <w:numPr>
          <w:ilvl w:val="1"/>
          <w:numId w:val="36"/>
        </w:numPr>
      </w:pPr>
      <w:r w:rsidRPr="002628E4">
        <w:t>Open the iris to the most open setting using the Lens Control panel.</w:t>
      </w:r>
    </w:p>
    <w:p w14:paraId="068EAD0B" w14:textId="77777777" w:rsidR="002628E4" w:rsidRPr="002628E4" w:rsidRDefault="002628E4" w:rsidP="008E3811">
      <w:pPr>
        <w:numPr>
          <w:ilvl w:val="1"/>
          <w:numId w:val="36"/>
        </w:numPr>
      </w:pPr>
      <w:r w:rsidRPr="002628E4">
        <w:t>Focus camera using a business card or other small printed item.</w:t>
      </w:r>
    </w:p>
    <w:p w14:paraId="1F97BA24" w14:textId="77777777" w:rsidR="002628E4" w:rsidRPr="002628E4" w:rsidRDefault="002628E4" w:rsidP="008E3811">
      <w:pPr>
        <w:numPr>
          <w:ilvl w:val="1"/>
          <w:numId w:val="36"/>
        </w:numPr>
      </w:pPr>
      <w:r w:rsidRPr="002628E4">
        <w:t>Lens speed can be either fast or slow.</w:t>
      </w:r>
    </w:p>
    <w:p w14:paraId="1ACCADEE" w14:textId="77777777" w:rsidR="002628E4" w:rsidRPr="002628E4" w:rsidRDefault="002628E4" w:rsidP="008E3811">
      <w:pPr>
        <w:numPr>
          <w:ilvl w:val="1"/>
          <w:numId w:val="36"/>
        </w:numPr>
      </w:pPr>
      <w:r w:rsidRPr="002628E4">
        <w:t>Use the “</w:t>
      </w:r>
      <w:proofErr w:type="spellStart"/>
      <w:r w:rsidRPr="002628E4">
        <w:t>chemi</w:t>
      </w:r>
      <w:proofErr w:type="spellEnd"/>
      <w:r w:rsidRPr="002628E4">
        <w:t xml:space="preserve"> high sensitivity” setting in the software. </w:t>
      </w:r>
    </w:p>
    <w:p w14:paraId="39393570" w14:textId="77777777" w:rsidR="002628E4" w:rsidRPr="002628E4" w:rsidRDefault="002628E4" w:rsidP="008E3811">
      <w:pPr>
        <w:numPr>
          <w:ilvl w:val="1"/>
          <w:numId w:val="36"/>
        </w:numPr>
      </w:pPr>
      <w:r w:rsidRPr="002628E4">
        <w:t>Click “</w:t>
      </w:r>
      <w:r w:rsidRPr="002628E4">
        <w:rPr>
          <w:b/>
        </w:rPr>
        <w:t>highlight saturated pixels</w:t>
      </w:r>
      <w:r w:rsidRPr="002628E4">
        <w:t xml:space="preserve">.” This will highlight bands that are too strong in red. </w:t>
      </w:r>
      <w:r w:rsidRPr="002628E4">
        <w:rPr>
          <w:b/>
        </w:rPr>
        <w:t xml:space="preserve">If this happens, </w:t>
      </w:r>
      <w:r w:rsidRPr="002628E4">
        <w:rPr>
          <w:b/>
        </w:rPr>
        <w:sym w:font="Symbol" w:char="F0AF"/>
      </w:r>
      <w:r w:rsidRPr="002628E4">
        <w:rPr>
          <w:b/>
        </w:rPr>
        <w:t xml:space="preserve"> exposure time or AB concentration. You want to minimize the number of saturated pixels in the bands used for quantification. </w:t>
      </w:r>
    </w:p>
    <w:p w14:paraId="62C3E972" w14:textId="77777777" w:rsidR="002628E4" w:rsidRPr="002628E4" w:rsidRDefault="002628E4" w:rsidP="008E3811">
      <w:pPr>
        <w:numPr>
          <w:ilvl w:val="2"/>
          <w:numId w:val="36"/>
        </w:numPr>
      </w:pPr>
      <w:r w:rsidRPr="002628E4">
        <w:t xml:space="preserve">You can also use this function after capturing the image. </w:t>
      </w:r>
    </w:p>
    <w:p w14:paraId="10DF9980" w14:textId="77777777" w:rsidR="002628E4" w:rsidRPr="002628E4" w:rsidRDefault="002628E4" w:rsidP="008E3811">
      <w:pPr>
        <w:numPr>
          <w:ilvl w:val="3"/>
          <w:numId w:val="36"/>
        </w:numPr>
      </w:pPr>
      <w:r w:rsidRPr="002628E4">
        <w:t xml:space="preserve">Right click </w:t>
      </w:r>
      <w:r w:rsidRPr="002628E4">
        <w:sym w:font="Symbol" w:char="F0AE"/>
      </w:r>
      <w:r w:rsidRPr="002628E4">
        <w:t xml:space="preserve"> transform </w:t>
      </w:r>
      <w:r w:rsidRPr="002628E4">
        <w:sym w:font="Symbol" w:char="F0AE"/>
      </w:r>
      <w:r w:rsidRPr="002628E4">
        <w:t xml:space="preserve"> highlight saturated pixels</w:t>
      </w:r>
    </w:p>
    <w:p w14:paraId="6D108A3B" w14:textId="77777777" w:rsidR="002628E4" w:rsidRPr="002628E4" w:rsidRDefault="002628E4" w:rsidP="008E3811">
      <w:pPr>
        <w:numPr>
          <w:ilvl w:val="1"/>
          <w:numId w:val="36"/>
        </w:numPr>
      </w:pPr>
      <w:r w:rsidRPr="002628E4">
        <w:t xml:space="preserve">Options </w:t>
      </w:r>
      <w:r w:rsidRPr="002628E4">
        <w:sym w:font="Symbol" w:char="F0AE"/>
      </w:r>
      <w:r w:rsidRPr="002628E4">
        <w:t xml:space="preserve"> Auto Exposure Threshold </w:t>
      </w:r>
      <w:r w:rsidRPr="002628E4">
        <w:sym w:font="Symbol" w:char="F0AE"/>
      </w:r>
      <w:r w:rsidRPr="002628E4">
        <w:t xml:space="preserve"> 0.01% Saturated Pixels</w:t>
      </w:r>
    </w:p>
    <w:p w14:paraId="2E93E542" w14:textId="77777777" w:rsidR="002628E4" w:rsidRPr="002628E4" w:rsidRDefault="002628E4" w:rsidP="008E3811">
      <w:pPr>
        <w:numPr>
          <w:ilvl w:val="1"/>
          <w:numId w:val="36"/>
        </w:numPr>
      </w:pPr>
      <w:r w:rsidRPr="002628E4">
        <w:t xml:space="preserve">Expose membrane using the </w:t>
      </w:r>
      <w:r w:rsidRPr="002628E4">
        <w:rPr>
          <w:b/>
        </w:rPr>
        <w:t>Auto Expose</w:t>
      </w:r>
      <w:r w:rsidRPr="002628E4">
        <w:t xml:space="preserve"> function in the software.</w:t>
      </w:r>
    </w:p>
    <w:p w14:paraId="7ACED723" w14:textId="77777777" w:rsidR="002628E4" w:rsidRPr="002628E4" w:rsidRDefault="002628E4" w:rsidP="008E3811">
      <w:pPr>
        <w:numPr>
          <w:ilvl w:val="2"/>
          <w:numId w:val="36"/>
        </w:numPr>
      </w:pPr>
      <w:r w:rsidRPr="002628E4">
        <w:t>The optimal exposure time is usually 2-5 min.</w:t>
      </w:r>
    </w:p>
    <w:p w14:paraId="6C204276" w14:textId="1D0C4765" w:rsidR="002628E4" w:rsidRPr="002628E4" w:rsidRDefault="002628E4" w:rsidP="008E3811">
      <w:pPr>
        <w:numPr>
          <w:ilvl w:val="1"/>
          <w:numId w:val="36"/>
        </w:numPr>
      </w:pPr>
      <w:r w:rsidRPr="002628E4">
        <w:t xml:space="preserve">If the pixels in the bands are highly saturated, </w:t>
      </w:r>
      <w:r w:rsidRPr="002628E4">
        <w:rPr>
          <w:b/>
        </w:rPr>
        <w:t>re-expose using the Manual or Live Acquire functions.</w:t>
      </w:r>
    </w:p>
    <w:p w14:paraId="2CA2A6AC" w14:textId="77777777" w:rsidR="002628E4" w:rsidRPr="002628E4" w:rsidRDefault="002628E4" w:rsidP="008E3811">
      <w:pPr>
        <w:numPr>
          <w:ilvl w:val="2"/>
          <w:numId w:val="36"/>
        </w:numPr>
      </w:pPr>
      <w:r w:rsidRPr="002628E4">
        <w:t xml:space="preserve">Choose a total exposure time that is shorter than the Auto Expose time. </w:t>
      </w:r>
    </w:p>
    <w:p w14:paraId="76E0ED6C" w14:textId="77777777" w:rsidR="002628E4" w:rsidRPr="002628E4" w:rsidRDefault="002628E4" w:rsidP="008E3811">
      <w:pPr>
        <w:numPr>
          <w:ilvl w:val="2"/>
          <w:numId w:val="36"/>
        </w:numPr>
      </w:pPr>
      <w:r w:rsidRPr="002628E4">
        <w:t>3 exposures 100 seconds apart is usually adequate to get a good image.</w:t>
      </w:r>
    </w:p>
    <w:p w14:paraId="2E013961" w14:textId="77777777" w:rsidR="002628E4" w:rsidRPr="002628E4" w:rsidRDefault="002628E4" w:rsidP="008E3811">
      <w:pPr>
        <w:numPr>
          <w:ilvl w:val="1"/>
          <w:numId w:val="36"/>
        </w:numPr>
      </w:pPr>
      <w:r w:rsidRPr="002628E4">
        <w:lastRenderedPageBreak/>
        <w:t xml:space="preserve">If using a non-chemiluminescent MWM, you won’t be able to see the MWM using these settings. Image the blot using the settings for Ponceau stain above. </w:t>
      </w:r>
      <w:r w:rsidRPr="002628E4">
        <w:rPr>
          <w:b/>
        </w:rPr>
        <w:t xml:space="preserve">Do not move the blot or change the camera zoom before imaging the MWM. </w:t>
      </w:r>
      <w:r w:rsidRPr="002628E4">
        <w:t>The MWM image can then be overlaid on the WB image to provide molecular weight estimates.</w:t>
      </w:r>
    </w:p>
    <w:p w14:paraId="0002FC82" w14:textId="77777777" w:rsidR="002628E4" w:rsidRDefault="002628E4" w:rsidP="008E3811">
      <w:pPr>
        <w:numPr>
          <w:ilvl w:val="1"/>
          <w:numId w:val="36"/>
        </w:numPr>
        <w:rPr>
          <w:b/>
        </w:rPr>
      </w:pPr>
      <w:r w:rsidRPr="002628E4">
        <w:rPr>
          <w:b/>
        </w:rPr>
        <w:t>TURN OFF IMAGING SYSTEM WHEN DONE.</w:t>
      </w:r>
    </w:p>
    <w:p w14:paraId="5BB5CDFF" w14:textId="470F0514" w:rsidR="00337605" w:rsidRDefault="00337605" w:rsidP="00337605">
      <w:pPr>
        <w:rPr>
          <w:b/>
        </w:rPr>
      </w:pPr>
      <w:r w:rsidRPr="004E209C">
        <w:rPr>
          <w:noProof/>
        </w:rPr>
        <w:drawing>
          <wp:anchor distT="0" distB="0" distL="114300" distR="114300" simplePos="0" relativeHeight="251697152" behindDoc="0" locked="0" layoutInCell="1" allowOverlap="1" wp14:anchorId="26429C9F" wp14:editId="647F36C2">
            <wp:simplePos x="0" y="0"/>
            <wp:positionH relativeFrom="margin">
              <wp:posOffset>2555875</wp:posOffset>
            </wp:positionH>
            <wp:positionV relativeFrom="paragraph">
              <wp:posOffset>147320</wp:posOffset>
            </wp:positionV>
            <wp:extent cx="3159125" cy="2286000"/>
            <wp:effectExtent l="0" t="0" r="0" b="0"/>
            <wp:wrapTopAndBottom/>
            <wp:docPr id="8" name="Picture 7" descr="Bio-Rad ChemiDoc XRS touch pa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Rad ChemiDoc XRS touch pad.tiff"/>
                    <pic:cNvPicPr/>
                  </pic:nvPicPr>
                  <pic:blipFill>
                    <a:blip r:embed="rId62" cstate="print">
                      <a:extLst>
                        <a:ext uri="{28A0092B-C50C-407E-A947-70E740481C1C}">
                          <a14:useLocalDpi xmlns:a14="http://schemas.microsoft.com/office/drawing/2010/main"/>
                        </a:ext>
                      </a:extLst>
                    </a:blip>
                    <a:stretch>
                      <a:fillRect/>
                    </a:stretch>
                  </pic:blipFill>
                  <pic:spPr>
                    <a:xfrm>
                      <a:off x="0" y="0"/>
                      <a:ext cx="3159125" cy="2286000"/>
                    </a:xfrm>
                    <a:prstGeom prst="rect">
                      <a:avLst/>
                    </a:prstGeom>
                  </pic:spPr>
                </pic:pic>
              </a:graphicData>
            </a:graphic>
            <wp14:sizeRelH relativeFrom="page">
              <wp14:pctWidth>0</wp14:pctWidth>
            </wp14:sizeRelH>
            <wp14:sizeRelV relativeFrom="page">
              <wp14:pctHeight>0</wp14:pctHeight>
            </wp14:sizeRelV>
          </wp:anchor>
        </w:drawing>
      </w:r>
      <w:r w:rsidRPr="004E209C">
        <w:rPr>
          <w:noProof/>
        </w:rPr>
        <w:drawing>
          <wp:anchor distT="0" distB="0" distL="114300" distR="114300" simplePos="0" relativeHeight="251698176" behindDoc="0" locked="0" layoutInCell="1" allowOverlap="1" wp14:anchorId="7F6496C0" wp14:editId="50F841A1">
            <wp:simplePos x="0" y="0"/>
            <wp:positionH relativeFrom="column">
              <wp:posOffset>0</wp:posOffset>
            </wp:positionH>
            <wp:positionV relativeFrom="paragraph">
              <wp:posOffset>147320</wp:posOffset>
            </wp:positionV>
            <wp:extent cx="2033270" cy="2286000"/>
            <wp:effectExtent l="0" t="0" r="0" b="0"/>
            <wp:wrapTopAndBottom/>
            <wp:docPr id="9" name="Picture 1" descr="Bio-Rad ChemiDoc XRS lens control 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Rad ChemiDoc XRS lens control panel.tiff"/>
                    <pic:cNvPicPr/>
                  </pic:nvPicPr>
                  <pic:blipFill>
                    <a:blip r:embed="rId63">
                      <a:extLst>
                        <a:ext uri="{28A0092B-C50C-407E-A947-70E740481C1C}">
                          <a14:useLocalDpi xmlns:a14="http://schemas.microsoft.com/office/drawing/2010/main"/>
                        </a:ext>
                      </a:extLst>
                    </a:blip>
                    <a:stretch>
                      <a:fillRect/>
                    </a:stretch>
                  </pic:blipFill>
                  <pic:spPr>
                    <a:xfrm>
                      <a:off x="0" y="0"/>
                      <a:ext cx="2033270" cy="2286000"/>
                    </a:xfrm>
                    <a:prstGeom prst="rect">
                      <a:avLst/>
                    </a:prstGeom>
                  </pic:spPr>
                </pic:pic>
              </a:graphicData>
            </a:graphic>
            <wp14:sizeRelH relativeFrom="page">
              <wp14:pctWidth>0</wp14:pctWidth>
            </wp14:sizeRelH>
            <wp14:sizeRelV relativeFrom="page">
              <wp14:pctHeight>0</wp14:pctHeight>
            </wp14:sizeRelV>
          </wp:anchor>
        </w:drawing>
      </w:r>
    </w:p>
    <w:p w14:paraId="55B57BA9" w14:textId="77777777" w:rsidR="00337605" w:rsidRDefault="00337605" w:rsidP="008E3811">
      <w:pPr>
        <w:pStyle w:val="ListParagraph"/>
        <w:numPr>
          <w:ilvl w:val="0"/>
          <w:numId w:val="36"/>
        </w:numPr>
        <w:spacing w:before="40"/>
        <w:contextualSpacing w:val="0"/>
        <w:rPr>
          <w:szCs w:val="20"/>
        </w:rPr>
      </w:pPr>
      <w:r>
        <w:rPr>
          <w:szCs w:val="20"/>
        </w:rPr>
        <w:t>Densitometry and analysis</w:t>
      </w:r>
    </w:p>
    <w:p w14:paraId="2E55EED1" w14:textId="77777777" w:rsidR="00337605" w:rsidRPr="00160E53" w:rsidRDefault="00337605" w:rsidP="008E3811">
      <w:pPr>
        <w:pStyle w:val="ListParagraph"/>
        <w:numPr>
          <w:ilvl w:val="1"/>
          <w:numId w:val="36"/>
        </w:numPr>
        <w:spacing w:before="40"/>
        <w:contextualSpacing w:val="0"/>
        <w:rPr>
          <w:szCs w:val="20"/>
        </w:rPr>
      </w:pPr>
      <w:r w:rsidRPr="00160E53">
        <w:rPr>
          <w:szCs w:val="20"/>
        </w:rPr>
        <w:t>The “transform” menu allows you to invert black/white and adjust brightness.</w:t>
      </w:r>
    </w:p>
    <w:p w14:paraId="31B79B66" w14:textId="77777777" w:rsidR="00337605" w:rsidRPr="00160E53" w:rsidRDefault="00337605" w:rsidP="008E3811">
      <w:pPr>
        <w:pStyle w:val="ListParagraph"/>
        <w:numPr>
          <w:ilvl w:val="1"/>
          <w:numId w:val="36"/>
        </w:numPr>
        <w:spacing w:before="40"/>
        <w:contextualSpacing w:val="0"/>
        <w:rPr>
          <w:szCs w:val="20"/>
        </w:rPr>
      </w:pPr>
      <w:r w:rsidRPr="00160E53">
        <w:rPr>
          <w:b/>
          <w:szCs w:val="20"/>
        </w:rPr>
        <w:t xml:space="preserve">Transform </w:t>
      </w:r>
      <w:r w:rsidRPr="00160E53">
        <w:rPr>
          <w:b/>
          <w:szCs w:val="20"/>
        </w:rPr>
        <w:sym w:font="Symbol" w:char="F0AE"/>
      </w:r>
      <w:r w:rsidRPr="00160E53">
        <w:rPr>
          <w:b/>
          <w:szCs w:val="20"/>
        </w:rPr>
        <w:t xml:space="preserve"> uncheck “highlight saturated pixels.” </w:t>
      </w:r>
      <w:r w:rsidRPr="00160E53">
        <w:rPr>
          <w:szCs w:val="20"/>
        </w:rPr>
        <w:t>You don’t need to see these anymore.</w:t>
      </w:r>
    </w:p>
    <w:p w14:paraId="6BD158DE" w14:textId="77777777" w:rsidR="00337605" w:rsidRPr="00160E53" w:rsidRDefault="00337605" w:rsidP="008E3811">
      <w:pPr>
        <w:pStyle w:val="ListParagraph"/>
        <w:numPr>
          <w:ilvl w:val="1"/>
          <w:numId w:val="36"/>
        </w:numPr>
        <w:spacing w:before="40"/>
        <w:contextualSpacing w:val="0"/>
        <w:rPr>
          <w:szCs w:val="20"/>
        </w:rPr>
      </w:pPr>
      <w:r w:rsidRPr="00160E53">
        <w:rPr>
          <w:b/>
          <w:szCs w:val="20"/>
        </w:rPr>
        <w:t xml:space="preserve">Edit </w:t>
      </w:r>
      <w:r w:rsidRPr="00160E53">
        <w:rPr>
          <w:b/>
          <w:szCs w:val="20"/>
        </w:rPr>
        <w:sym w:font="Symbol" w:char="F0AE"/>
      </w:r>
      <w:r w:rsidRPr="00160E53">
        <w:rPr>
          <w:b/>
          <w:szCs w:val="20"/>
        </w:rPr>
        <w:t xml:space="preserve"> Text Overlay.</w:t>
      </w:r>
      <w:r w:rsidRPr="00160E53">
        <w:rPr>
          <w:szCs w:val="20"/>
        </w:rPr>
        <w:t xml:space="preserve"> Label lanes.</w:t>
      </w:r>
    </w:p>
    <w:p w14:paraId="594B1B0F" w14:textId="77777777" w:rsidR="00337605" w:rsidRPr="00160E53" w:rsidRDefault="00337605" w:rsidP="008E3811">
      <w:pPr>
        <w:pStyle w:val="ListParagraph"/>
        <w:numPr>
          <w:ilvl w:val="2"/>
          <w:numId w:val="36"/>
        </w:numPr>
        <w:spacing w:before="40"/>
        <w:contextualSpacing w:val="0"/>
        <w:rPr>
          <w:szCs w:val="20"/>
        </w:rPr>
      </w:pPr>
      <w:r w:rsidRPr="00160E53">
        <w:rPr>
          <w:szCs w:val="20"/>
        </w:rPr>
        <w:t>To hide overlays, view</w:t>
      </w:r>
      <w:r w:rsidRPr="00160E53">
        <w:rPr>
          <w:szCs w:val="20"/>
        </w:rPr>
        <w:sym w:font="Symbol" w:char="F0AE"/>
      </w:r>
      <w:r w:rsidRPr="00160E53">
        <w:rPr>
          <w:szCs w:val="20"/>
        </w:rPr>
        <w:t>hide overlays, or just press Escape. To get them back, just click on the image.</w:t>
      </w:r>
    </w:p>
    <w:p w14:paraId="3159E332" w14:textId="77777777" w:rsidR="00337605" w:rsidRPr="00160E53" w:rsidRDefault="00337605" w:rsidP="008E3811">
      <w:pPr>
        <w:pStyle w:val="ListParagraph"/>
        <w:numPr>
          <w:ilvl w:val="1"/>
          <w:numId w:val="36"/>
        </w:numPr>
        <w:spacing w:before="40"/>
        <w:contextualSpacing w:val="0"/>
        <w:rPr>
          <w:szCs w:val="20"/>
        </w:rPr>
      </w:pPr>
      <w:r w:rsidRPr="00160E53">
        <w:rPr>
          <w:b/>
          <w:szCs w:val="20"/>
        </w:rPr>
        <w:t xml:space="preserve">Volumes </w:t>
      </w:r>
      <w:r w:rsidRPr="00160E53">
        <w:rPr>
          <w:b/>
          <w:szCs w:val="20"/>
        </w:rPr>
        <w:sym w:font="Symbol" w:char="F0AE"/>
      </w:r>
      <w:r w:rsidRPr="00160E53">
        <w:rPr>
          <w:b/>
          <w:szCs w:val="20"/>
        </w:rPr>
        <w:t xml:space="preserve"> “Volume Rect” tool. </w:t>
      </w:r>
      <w:r w:rsidRPr="00160E53">
        <w:rPr>
          <w:szCs w:val="20"/>
        </w:rPr>
        <w:t>You use the volumes feature to calculate signal intensity for the bands.</w:t>
      </w:r>
    </w:p>
    <w:p w14:paraId="606DB959" w14:textId="77777777" w:rsidR="00337605" w:rsidRPr="00160E53" w:rsidRDefault="00337605" w:rsidP="008E3811">
      <w:pPr>
        <w:pStyle w:val="ListParagraph"/>
        <w:numPr>
          <w:ilvl w:val="2"/>
          <w:numId w:val="36"/>
        </w:numPr>
        <w:spacing w:before="40"/>
        <w:contextualSpacing w:val="0"/>
        <w:rPr>
          <w:szCs w:val="20"/>
        </w:rPr>
      </w:pPr>
      <w:r w:rsidRPr="00160E53">
        <w:rPr>
          <w:b/>
          <w:szCs w:val="20"/>
        </w:rPr>
        <w:t xml:space="preserve">Draw a rectangle around the largest band on your blot. </w:t>
      </w:r>
    </w:p>
    <w:p w14:paraId="6C6C7068" w14:textId="77777777" w:rsidR="00337605" w:rsidRPr="00160E53" w:rsidRDefault="00337605" w:rsidP="008E3811">
      <w:pPr>
        <w:pStyle w:val="ListParagraph"/>
        <w:numPr>
          <w:ilvl w:val="3"/>
          <w:numId w:val="36"/>
        </w:numPr>
        <w:spacing w:before="40"/>
        <w:contextualSpacing w:val="0"/>
        <w:rPr>
          <w:szCs w:val="20"/>
        </w:rPr>
      </w:pPr>
      <w:r w:rsidRPr="00160E53">
        <w:rPr>
          <w:szCs w:val="20"/>
        </w:rPr>
        <w:t xml:space="preserve">Make sure band fits completely inside the rectangle, with some white space around it. </w:t>
      </w:r>
    </w:p>
    <w:p w14:paraId="17214743" w14:textId="77777777" w:rsidR="00337605" w:rsidRPr="00160E53" w:rsidRDefault="00337605" w:rsidP="008E3811">
      <w:pPr>
        <w:pStyle w:val="ListParagraph"/>
        <w:numPr>
          <w:ilvl w:val="3"/>
          <w:numId w:val="36"/>
        </w:numPr>
        <w:spacing w:before="40"/>
        <w:contextualSpacing w:val="0"/>
        <w:rPr>
          <w:szCs w:val="20"/>
        </w:rPr>
      </w:pPr>
      <w:r w:rsidRPr="00160E53">
        <w:rPr>
          <w:szCs w:val="20"/>
        </w:rPr>
        <w:t xml:space="preserve">Make sure the band isn’t </w:t>
      </w:r>
      <w:r>
        <w:rPr>
          <w:szCs w:val="20"/>
        </w:rPr>
        <w:t>so</w:t>
      </w:r>
      <w:r w:rsidRPr="00160E53">
        <w:rPr>
          <w:szCs w:val="20"/>
        </w:rPr>
        <w:t xml:space="preserve"> wide that it overlaps into neighboring lanes.</w:t>
      </w:r>
    </w:p>
    <w:p w14:paraId="72B78404" w14:textId="77777777" w:rsidR="00337605" w:rsidRPr="00160E53" w:rsidRDefault="00337605" w:rsidP="008E3811">
      <w:pPr>
        <w:pStyle w:val="ListParagraph"/>
        <w:numPr>
          <w:ilvl w:val="2"/>
          <w:numId w:val="36"/>
        </w:numPr>
        <w:spacing w:before="40"/>
        <w:contextualSpacing w:val="0"/>
        <w:rPr>
          <w:szCs w:val="20"/>
        </w:rPr>
      </w:pPr>
      <w:r w:rsidRPr="00160E53">
        <w:rPr>
          <w:szCs w:val="20"/>
        </w:rPr>
        <w:t xml:space="preserve">Move the first rectangle to </w:t>
      </w:r>
      <w:r>
        <w:rPr>
          <w:szCs w:val="20"/>
        </w:rPr>
        <w:t>the</w:t>
      </w:r>
      <w:r w:rsidRPr="00160E53">
        <w:rPr>
          <w:szCs w:val="20"/>
        </w:rPr>
        <w:t xml:space="preserve"> band</w:t>
      </w:r>
      <w:r>
        <w:rPr>
          <w:szCs w:val="20"/>
        </w:rPr>
        <w:t xml:space="preserve"> for your protein of interest</w:t>
      </w:r>
      <w:r w:rsidRPr="00160E53">
        <w:rPr>
          <w:szCs w:val="20"/>
        </w:rPr>
        <w:t>.</w:t>
      </w:r>
    </w:p>
    <w:p w14:paraId="055093E1" w14:textId="77777777" w:rsidR="00337605" w:rsidRPr="00160E53" w:rsidRDefault="00337605" w:rsidP="008E3811">
      <w:pPr>
        <w:pStyle w:val="ListParagraph"/>
        <w:numPr>
          <w:ilvl w:val="2"/>
          <w:numId w:val="36"/>
        </w:numPr>
        <w:spacing w:before="40"/>
        <w:contextualSpacing w:val="0"/>
        <w:rPr>
          <w:szCs w:val="20"/>
        </w:rPr>
      </w:pPr>
      <w:r w:rsidRPr="00160E53">
        <w:rPr>
          <w:b/>
          <w:szCs w:val="20"/>
        </w:rPr>
        <w:t>Ctrl+click on the rectangle and drag to a new lane. This creates a copy of the rectangle. Use the same rectangle for all bands on your blot.</w:t>
      </w:r>
    </w:p>
    <w:p w14:paraId="7F45CD1E" w14:textId="77777777" w:rsidR="00337605" w:rsidRPr="00160E53" w:rsidRDefault="00337605" w:rsidP="008E3811">
      <w:pPr>
        <w:pStyle w:val="ListParagraph"/>
        <w:numPr>
          <w:ilvl w:val="3"/>
          <w:numId w:val="36"/>
        </w:numPr>
        <w:spacing w:before="40"/>
        <w:contextualSpacing w:val="0"/>
        <w:rPr>
          <w:szCs w:val="20"/>
        </w:rPr>
      </w:pPr>
      <w:r w:rsidRPr="00160E53">
        <w:rPr>
          <w:szCs w:val="20"/>
        </w:rPr>
        <w:t xml:space="preserve">If a band is angled, Shift+click on the volume rectangle and then drag </w:t>
      </w:r>
      <w:r>
        <w:rPr>
          <w:szCs w:val="20"/>
        </w:rPr>
        <w:t>a corner</w:t>
      </w:r>
      <w:r w:rsidRPr="00160E53">
        <w:rPr>
          <w:szCs w:val="20"/>
        </w:rPr>
        <w:t xml:space="preserve"> to rotate.</w:t>
      </w:r>
    </w:p>
    <w:p w14:paraId="33DAE273" w14:textId="77777777" w:rsidR="00337605" w:rsidRPr="00160E53" w:rsidRDefault="00337605" w:rsidP="008E3811">
      <w:pPr>
        <w:pStyle w:val="ListParagraph"/>
        <w:numPr>
          <w:ilvl w:val="2"/>
          <w:numId w:val="36"/>
        </w:numPr>
        <w:spacing w:before="40"/>
        <w:contextualSpacing w:val="0"/>
        <w:rPr>
          <w:szCs w:val="20"/>
        </w:rPr>
      </w:pPr>
      <w:r w:rsidRPr="00160E53">
        <w:rPr>
          <w:szCs w:val="20"/>
        </w:rPr>
        <w:t xml:space="preserve">After you have a rectangle around each band, </w:t>
      </w:r>
      <w:r w:rsidRPr="00160E53">
        <w:rPr>
          <w:b/>
          <w:szCs w:val="20"/>
        </w:rPr>
        <w:t>double click on the volume rectangle for each band and click “edit user label.”</w:t>
      </w:r>
      <w:r w:rsidRPr="00160E53">
        <w:rPr>
          <w:szCs w:val="20"/>
        </w:rPr>
        <w:t xml:space="preserve"> Input the sample ID and protein.</w:t>
      </w:r>
    </w:p>
    <w:p w14:paraId="6F2E14A4" w14:textId="77777777" w:rsidR="00337605" w:rsidRPr="00160E53" w:rsidRDefault="00337605" w:rsidP="008E3811">
      <w:pPr>
        <w:pStyle w:val="ListParagraph"/>
        <w:numPr>
          <w:ilvl w:val="2"/>
          <w:numId w:val="36"/>
        </w:numPr>
        <w:spacing w:before="40"/>
        <w:contextualSpacing w:val="0"/>
        <w:rPr>
          <w:szCs w:val="20"/>
        </w:rPr>
      </w:pPr>
      <w:r w:rsidRPr="00160E53">
        <w:rPr>
          <w:szCs w:val="20"/>
        </w:rPr>
        <w:t>For more, see Quantity One manual ch.7 – Volumes and tech support articles.</w:t>
      </w:r>
    </w:p>
    <w:p w14:paraId="55DAC0A0" w14:textId="77777777" w:rsidR="00337605" w:rsidRPr="00160E53" w:rsidRDefault="00337605" w:rsidP="008E3811">
      <w:pPr>
        <w:pStyle w:val="ListParagraph"/>
        <w:numPr>
          <w:ilvl w:val="1"/>
          <w:numId w:val="36"/>
        </w:numPr>
        <w:spacing w:before="40"/>
        <w:contextualSpacing w:val="0"/>
        <w:rPr>
          <w:szCs w:val="20"/>
        </w:rPr>
      </w:pPr>
      <w:r w:rsidRPr="00160E53">
        <w:rPr>
          <w:b/>
          <w:szCs w:val="20"/>
        </w:rPr>
        <w:t xml:space="preserve">Reports </w:t>
      </w:r>
      <w:r w:rsidRPr="00160E53">
        <w:rPr>
          <w:b/>
          <w:szCs w:val="20"/>
        </w:rPr>
        <w:sym w:font="Symbol" w:char="F0AE"/>
      </w:r>
      <w:r w:rsidRPr="00160E53">
        <w:rPr>
          <w:b/>
          <w:szCs w:val="20"/>
        </w:rPr>
        <w:t xml:space="preserve"> Volume Analysis Report. </w:t>
      </w:r>
      <w:r w:rsidRPr="00160E53">
        <w:rPr>
          <w:szCs w:val="20"/>
        </w:rPr>
        <w:t>This will allow you to see the density data for the band.</w:t>
      </w:r>
    </w:p>
    <w:p w14:paraId="441CAD71" w14:textId="77777777" w:rsidR="00337605" w:rsidRPr="00160E53" w:rsidRDefault="00337605" w:rsidP="008E3811">
      <w:pPr>
        <w:pStyle w:val="ListParagraph"/>
        <w:numPr>
          <w:ilvl w:val="2"/>
          <w:numId w:val="36"/>
        </w:numPr>
        <w:spacing w:before="40"/>
        <w:contextualSpacing w:val="0"/>
        <w:rPr>
          <w:szCs w:val="20"/>
        </w:rPr>
      </w:pPr>
      <w:r w:rsidRPr="00160E53">
        <w:rPr>
          <w:szCs w:val="20"/>
        </w:rPr>
        <w:t>Uncheck “show overlays on image”</w:t>
      </w:r>
    </w:p>
    <w:p w14:paraId="1B36906F" w14:textId="77777777" w:rsidR="00337605" w:rsidRPr="00160E53" w:rsidRDefault="00337605" w:rsidP="008E3811">
      <w:pPr>
        <w:pStyle w:val="ListParagraph"/>
        <w:numPr>
          <w:ilvl w:val="2"/>
          <w:numId w:val="36"/>
        </w:numPr>
        <w:spacing w:before="40"/>
        <w:contextualSpacing w:val="0"/>
        <w:rPr>
          <w:szCs w:val="20"/>
        </w:rPr>
      </w:pPr>
      <w:r w:rsidRPr="00160E53">
        <w:rPr>
          <w:szCs w:val="20"/>
        </w:rPr>
        <w:t xml:space="preserve">Check name, vol, adj. vol, % vol, mean </w:t>
      </w:r>
      <w:proofErr w:type="spellStart"/>
      <w:r w:rsidRPr="00160E53">
        <w:rPr>
          <w:szCs w:val="20"/>
        </w:rPr>
        <w:t>backgd</w:t>
      </w:r>
      <w:proofErr w:type="spellEnd"/>
      <w:r w:rsidRPr="00160E53">
        <w:rPr>
          <w:szCs w:val="20"/>
        </w:rPr>
        <w:t>., area, density.</w:t>
      </w:r>
    </w:p>
    <w:p w14:paraId="174FB7A3" w14:textId="77777777" w:rsidR="00337605" w:rsidRPr="00160E53" w:rsidRDefault="00337605" w:rsidP="008E3811">
      <w:pPr>
        <w:pStyle w:val="ListParagraph"/>
        <w:numPr>
          <w:ilvl w:val="2"/>
          <w:numId w:val="36"/>
        </w:numPr>
        <w:spacing w:before="40"/>
        <w:contextualSpacing w:val="0"/>
        <w:rPr>
          <w:szCs w:val="20"/>
        </w:rPr>
      </w:pPr>
      <w:r w:rsidRPr="00160E53">
        <w:rPr>
          <w:b/>
          <w:szCs w:val="20"/>
        </w:rPr>
        <w:t>Make sure you have local background subtraction selected in the report.</w:t>
      </w:r>
      <w:r w:rsidRPr="00160E53">
        <w:rPr>
          <w:szCs w:val="20"/>
        </w:rPr>
        <w:t xml:space="preserve"> </w:t>
      </w:r>
    </w:p>
    <w:p w14:paraId="68449C5D" w14:textId="77777777" w:rsidR="00337605" w:rsidRPr="00160E53" w:rsidRDefault="00337605" w:rsidP="008E3811">
      <w:pPr>
        <w:pStyle w:val="ListParagraph"/>
        <w:numPr>
          <w:ilvl w:val="2"/>
          <w:numId w:val="36"/>
        </w:numPr>
        <w:spacing w:before="40"/>
        <w:contextualSpacing w:val="0"/>
        <w:rPr>
          <w:szCs w:val="20"/>
        </w:rPr>
      </w:pPr>
      <w:r w:rsidRPr="00160E53">
        <w:rPr>
          <w:b/>
          <w:szCs w:val="20"/>
        </w:rPr>
        <w:t>Click “Export to Disk”</w:t>
      </w:r>
      <w:r w:rsidRPr="00160E53">
        <w:rPr>
          <w:szCs w:val="20"/>
        </w:rPr>
        <w:t xml:space="preserve"> to export the report to Excel (will be a text file).</w:t>
      </w:r>
    </w:p>
    <w:p w14:paraId="2B2F85CF" w14:textId="77777777" w:rsidR="00337605" w:rsidRPr="00160E53" w:rsidRDefault="00337605" w:rsidP="008E3811">
      <w:pPr>
        <w:pStyle w:val="ListParagraph"/>
        <w:numPr>
          <w:ilvl w:val="2"/>
          <w:numId w:val="36"/>
        </w:numPr>
        <w:spacing w:before="40"/>
        <w:contextualSpacing w:val="0"/>
        <w:rPr>
          <w:szCs w:val="20"/>
        </w:rPr>
      </w:pPr>
      <w:r w:rsidRPr="00160E53">
        <w:rPr>
          <w:b/>
          <w:szCs w:val="20"/>
        </w:rPr>
        <w:t>Use the “adj. vol” values for band density.</w:t>
      </w:r>
    </w:p>
    <w:p w14:paraId="592D30DC" w14:textId="77777777" w:rsidR="00337605" w:rsidRPr="00160E53" w:rsidRDefault="00337605" w:rsidP="008E3811">
      <w:pPr>
        <w:pStyle w:val="ListParagraph"/>
        <w:numPr>
          <w:ilvl w:val="2"/>
          <w:numId w:val="36"/>
        </w:numPr>
        <w:spacing w:before="40"/>
        <w:contextualSpacing w:val="0"/>
        <w:rPr>
          <w:szCs w:val="20"/>
        </w:rPr>
      </w:pPr>
      <w:r w:rsidRPr="00160E53">
        <w:rPr>
          <w:b/>
          <w:szCs w:val="20"/>
        </w:rPr>
        <w:t xml:space="preserve">Look at the mean background values. </w:t>
      </w:r>
      <w:r w:rsidRPr="00160E53">
        <w:rPr>
          <w:szCs w:val="20"/>
        </w:rPr>
        <w:t>They should be similar across bands. If some are dramatically higher than others, re-do your volume rectangles.</w:t>
      </w:r>
    </w:p>
    <w:p w14:paraId="35B85FE2" w14:textId="77777777" w:rsidR="00337605" w:rsidRPr="00160E53" w:rsidRDefault="00337605" w:rsidP="008E3811">
      <w:pPr>
        <w:pStyle w:val="ListParagraph"/>
        <w:numPr>
          <w:ilvl w:val="2"/>
          <w:numId w:val="36"/>
        </w:numPr>
        <w:spacing w:before="40"/>
        <w:contextualSpacing w:val="0"/>
        <w:rPr>
          <w:szCs w:val="20"/>
        </w:rPr>
      </w:pPr>
      <w:r w:rsidRPr="00160E53">
        <w:rPr>
          <w:szCs w:val="20"/>
        </w:rPr>
        <w:t xml:space="preserve">For more, see Quantity One manual ch.12 – Reports </w:t>
      </w:r>
    </w:p>
    <w:p w14:paraId="7D433385" w14:textId="77777777" w:rsidR="00337605" w:rsidRDefault="00337605" w:rsidP="008E3811">
      <w:pPr>
        <w:pStyle w:val="ListParagraph"/>
        <w:numPr>
          <w:ilvl w:val="0"/>
          <w:numId w:val="36"/>
        </w:numPr>
        <w:spacing w:before="40"/>
        <w:contextualSpacing w:val="0"/>
        <w:rPr>
          <w:szCs w:val="20"/>
        </w:rPr>
      </w:pPr>
      <w:r>
        <w:rPr>
          <w:szCs w:val="20"/>
        </w:rPr>
        <w:t>Membrane storage</w:t>
      </w:r>
    </w:p>
    <w:p w14:paraId="6CFA344E" w14:textId="161C6E07" w:rsidR="00337605" w:rsidRPr="002628E4" w:rsidRDefault="00337605" w:rsidP="008E3811">
      <w:pPr>
        <w:numPr>
          <w:ilvl w:val="1"/>
          <w:numId w:val="36"/>
        </w:numPr>
        <w:rPr>
          <w:b/>
        </w:rPr>
      </w:pPr>
      <w:r w:rsidRPr="00425EDF">
        <w:rPr>
          <w:szCs w:val="20"/>
        </w:rPr>
        <w:t xml:space="preserve">Store membrane between two pieces of dry </w:t>
      </w:r>
      <w:r>
        <w:rPr>
          <w:szCs w:val="20"/>
        </w:rPr>
        <w:t>blot</w:t>
      </w:r>
      <w:r w:rsidRPr="00425EDF">
        <w:rPr>
          <w:szCs w:val="20"/>
        </w:rPr>
        <w:t xml:space="preserve"> paper and seal in a plastic bag or plastic wrap ≤3 months at 4°C.</w:t>
      </w:r>
    </w:p>
    <w:p w14:paraId="300E35F5" w14:textId="77777777" w:rsidR="008E3811" w:rsidRDefault="008E3811">
      <w:r>
        <w:br w:type="page"/>
      </w:r>
    </w:p>
    <w:p w14:paraId="05ADCEAC" w14:textId="054B2D1C" w:rsidR="002125FB" w:rsidRDefault="008E3811" w:rsidP="008E3811">
      <w:pPr>
        <w:pStyle w:val="Heading2"/>
      </w:pPr>
      <w:r>
        <w:lastRenderedPageBreak/>
        <w:t xml:space="preserve">Stripping and </w:t>
      </w:r>
      <w:proofErr w:type="spellStart"/>
      <w:r>
        <w:t>reprobing</w:t>
      </w:r>
      <w:proofErr w:type="spellEnd"/>
      <w:r>
        <w:t xml:space="preserve"> membranes</w:t>
      </w:r>
    </w:p>
    <w:p w14:paraId="77F8EA94" w14:textId="77777777" w:rsidR="008E3811" w:rsidRPr="008E3811" w:rsidRDefault="008E3811" w:rsidP="008E3811">
      <w:pPr>
        <w:pStyle w:val="ListParagraph"/>
        <w:numPr>
          <w:ilvl w:val="0"/>
          <w:numId w:val="37"/>
        </w:numPr>
      </w:pPr>
      <w:r w:rsidRPr="008E3811">
        <w:t>Warm the bottle of Restore Western Blot Stripping Buffer to room temperature.</w:t>
      </w:r>
    </w:p>
    <w:p w14:paraId="234C2F5F" w14:textId="77777777" w:rsidR="008E3811" w:rsidRPr="008E3811" w:rsidRDefault="008E3811" w:rsidP="008E3811">
      <w:pPr>
        <w:pStyle w:val="ListParagraph"/>
        <w:numPr>
          <w:ilvl w:val="0"/>
          <w:numId w:val="37"/>
        </w:numPr>
      </w:pPr>
      <w:r w:rsidRPr="008E3811">
        <w:t>Place the blot in Restore Western Blot Stripping Buffer and incubate for 5-15 minutes at room temperature. Use a sufficient volume to ensure that the blot is completely wetted (i.e., ~20 ml required for an 8 × 10 cm blot).</w:t>
      </w:r>
    </w:p>
    <w:p w14:paraId="3CC20FE0" w14:textId="77777777" w:rsidR="008E3811" w:rsidRPr="008E3811" w:rsidRDefault="008E3811" w:rsidP="008E3811">
      <w:pPr>
        <w:pStyle w:val="ListParagraph"/>
        <w:numPr>
          <w:ilvl w:val="1"/>
          <w:numId w:val="37"/>
        </w:numPr>
      </w:pPr>
      <w:r w:rsidRPr="008E3811">
        <w:t>Optimization of both incubation time and temperature is essential for best results. High-affinity antibodies will require at least 15 minutes of stripping and may require 37°C incubation.</w:t>
      </w:r>
    </w:p>
    <w:p w14:paraId="7BE7DF56" w14:textId="77777777" w:rsidR="008E3811" w:rsidRPr="008E3811" w:rsidRDefault="008E3811" w:rsidP="008E3811">
      <w:pPr>
        <w:pStyle w:val="ListParagraph"/>
        <w:numPr>
          <w:ilvl w:val="0"/>
          <w:numId w:val="37"/>
        </w:numPr>
      </w:pPr>
      <w:r w:rsidRPr="008E3811">
        <w:t>Remove blot from the Restore Western Blot Stripping Buffer and wash in wash buffer.</w:t>
      </w:r>
    </w:p>
    <w:p w14:paraId="096FD3B7" w14:textId="77777777" w:rsidR="008E3811" w:rsidRPr="008E3811" w:rsidRDefault="008E3811" w:rsidP="008E3811">
      <w:pPr>
        <w:pStyle w:val="ListParagraph"/>
        <w:numPr>
          <w:ilvl w:val="0"/>
          <w:numId w:val="37"/>
        </w:numPr>
      </w:pPr>
      <w:r w:rsidRPr="008E3811">
        <w:t xml:space="preserve">Test for the removal of the </w:t>
      </w:r>
      <w:proofErr w:type="spellStart"/>
      <w:r w:rsidRPr="008E3811">
        <w:t>immunodetection</w:t>
      </w:r>
      <w:proofErr w:type="spellEnd"/>
      <w:r w:rsidRPr="008E3811">
        <w:t xml:space="preserve"> reagents as follows:</w:t>
      </w:r>
    </w:p>
    <w:p w14:paraId="2219D57F" w14:textId="77777777" w:rsidR="008E3811" w:rsidRPr="008E3811" w:rsidRDefault="008E3811" w:rsidP="008E3811">
      <w:pPr>
        <w:pStyle w:val="ListParagraph"/>
        <w:numPr>
          <w:ilvl w:val="1"/>
          <w:numId w:val="37"/>
        </w:numPr>
      </w:pPr>
      <w:r w:rsidRPr="008E3811">
        <w:t>Test for complete removal of the HRP label (e.g., secondary antibody): Incubate the membrane with new SuperSignal West Working Solution and expose to film. If no signal is detected using a 5-minute exposure, the HRP conjugate has been successfully removed from the antigen or primary antibody.</w:t>
      </w:r>
    </w:p>
    <w:p w14:paraId="54201D96" w14:textId="77777777" w:rsidR="008E3811" w:rsidRPr="008E3811" w:rsidRDefault="008E3811" w:rsidP="008E3811">
      <w:pPr>
        <w:pStyle w:val="ListParagraph"/>
        <w:numPr>
          <w:ilvl w:val="1"/>
          <w:numId w:val="37"/>
        </w:numPr>
      </w:pPr>
      <w:r w:rsidRPr="008E3811">
        <w:t>Test for complete removal of the primary antibody: Incubate the membrane with the HRP-labeled secondary antibody, followed by a wash in wash buffer. Incubate in new SuperSignal West Working Solution and expose to film. If no signal is detected with a 5-minute exposure, the primary antibody has been successfully removed from the antigen.</w:t>
      </w:r>
    </w:p>
    <w:p w14:paraId="6F1BE306" w14:textId="77777777" w:rsidR="008E3811" w:rsidRPr="008E3811" w:rsidRDefault="008E3811" w:rsidP="008E3811">
      <w:pPr>
        <w:pStyle w:val="ListParagraph"/>
        <w:numPr>
          <w:ilvl w:val="0"/>
          <w:numId w:val="37"/>
        </w:numPr>
      </w:pPr>
      <w:r w:rsidRPr="008E3811">
        <w:t>If signal is detected with either test in step 4, return to step 2, stripping for an additional 5-15 minutes. Some antigen/antibody systems require increased temperature and/or longer incubation times to strip them fully. Optimize stripping time and temperature to ensure complete removal of antibodies while preventing damage to the antigen.</w:t>
      </w:r>
    </w:p>
    <w:p w14:paraId="1BE14DB9" w14:textId="77777777" w:rsidR="008E3811" w:rsidRPr="008E3811" w:rsidRDefault="008E3811" w:rsidP="008E3811">
      <w:pPr>
        <w:pStyle w:val="ListParagraph"/>
        <w:numPr>
          <w:ilvl w:val="0"/>
          <w:numId w:val="37"/>
        </w:numPr>
      </w:pPr>
      <w:r w:rsidRPr="008E3811">
        <w:t xml:space="preserve">After determining that the membrane is properly stripped, the second </w:t>
      </w:r>
      <w:proofErr w:type="spellStart"/>
      <w:r w:rsidRPr="008E3811">
        <w:t>immunoprobing</w:t>
      </w:r>
      <w:proofErr w:type="spellEnd"/>
      <w:r w:rsidRPr="008E3811">
        <w:t xml:space="preserve"> experiment may be performed.</w:t>
      </w:r>
    </w:p>
    <w:p w14:paraId="2C38C6FB" w14:textId="31C6CE8C" w:rsidR="008E3811" w:rsidRDefault="008E3811" w:rsidP="008E3811">
      <w:pPr>
        <w:pStyle w:val="Heading3"/>
      </w:pPr>
      <w:r>
        <w:t>Notes</w:t>
      </w:r>
    </w:p>
    <w:p w14:paraId="3E6F3A00" w14:textId="77777777" w:rsidR="008E3811" w:rsidRPr="008E3811" w:rsidRDefault="008E3811" w:rsidP="008E3811">
      <w:pPr>
        <w:pStyle w:val="ListParagraph"/>
        <w:numPr>
          <w:ilvl w:val="0"/>
          <w:numId w:val="38"/>
        </w:numPr>
        <w:rPr>
          <w:b/>
        </w:rPr>
      </w:pPr>
      <w:r w:rsidRPr="008E3811">
        <w:rPr>
          <w:b/>
        </w:rPr>
        <w:t>Some antibodies, like the Nrf1 antibody (CST 8052) are very difficult to strip.</w:t>
      </w:r>
    </w:p>
    <w:p w14:paraId="4C10DE47" w14:textId="77777777" w:rsidR="008E3811" w:rsidRPr="008E3811" w:rsidRDefault="008E3811" w:rsidP="008E3811">
      <w:pPr>
        <w:pStyle w:val="ListParagraph"/>
        <w:numPr>
          <w:ilvl w:val="0"/>
          <w:numId w:val="38"/>
        </w:numPr>
        <w:rPr>
          <w:b/>
        </w:rPr>
      </w:pPr>
      <w:r w:rsidRPr="008E3811">
        <w:rPr>
          <w:b/>
        </w:rPr>
        <w:t>If stripping is unsuccessful, blots can be probed with antibodies from a different species (like mouse instead of rabbit) to avoid residual signal from the first antibody.</w:t>
      </w:r>
    </w:p>
    <w:p w14:paraId="3E2C2030" w14:textId="77777777" w:rsidR="008E3811" w:rsidRPr="008E3811" w:rsidRDefault="008E3811" w:rsidP="008E3811">
      <w:pPr>
        <w:pStyle w:val="ListParagraph"/>
        <w:numPr>
          <w:ilvl w:val="0"/>
          <w:numId w:val="38"/>
        </w:numPr>
        <w:rPr>
          <w:b/>
        </w:rPr>
      </w:pPr>
      <w:r w:rsidRPr="008E3811">
        <w:rPr>
          <w:b/>
        </w:rPr>
        <w:t xml:space="preserve">Incubating the membrane with antibodies to the protein of interest and loading control simultaneously is not recommended. Even if the bands do not overlap, the antibodies may have cross-reactivity. It is better to detect protein of interest first, strip membrane, and </w:t>
      </w:r>
      <w:proofErr w:type="spellStart"/>
      <w:r w:rsidRPr="008E3811">
        <w:rPr>
          <w:b/>
        </w:rPr>
        <w:t>reprobe</w:t>
      </w:r>
      <w:proofErr w:type="spellEnd"/>
      <w:r w:rsidRPr="008E3811">
        <w:rPr>
          <w:b/>
        </w:rPr>
        <w:t xml:space="preserve"> for loading control, or cut membrane into strips and incubate them separately.</w:t>
      </w:r>
    </w:p>
    <w:p w14:paraId="3DDB9579" w14:textId="77777777" w:rsidR="008E3811" w:rsidRPr="008E3811" w:rsidRDefault="008E3811" w:rsidP="008E3811">
      <w:pPr>
        <w:pStyle w:val="ListParagraph"/>
        <w:numPr>
          <w:ilvl w:val="0"/>
          <w:numId w:val="38"/>
        </w:numPr>
      </w:pPr>
      <w:r w:rsidRPr="008E3811">
        <w:t xml:space="preserve">Using an HRP-conjugated primary antibody for the loading control can expedite traditional blots. If using the fast western blot kit, it is easier to use an unconjugated loading control protein. Probe for the protein of interest, strip the blot, and </w:t>
      </w:r>
      <w:proofErr w:type="spellStart"/>
      <w:r w:rsidRPr="008E3811">
        <w:t>reprobe</w:t>
      </w:r>
      <w:proofErr w:type="spellEnd"/>
      <w:r w:rsidRPr="008E3811">
        <w:t xml:space="preserve"> for loading control using the same procedure.</w:t>
      </w:r>
    </w:p>
    <w:p w14:paraId="2C021A1A" w14:textId="77777777" w:rsidR="008E3811" w:rsidRPr="008E3811" w:rsidRDefault="008E3811" w:rsidP="008E3811">
      <w:pPr>
        <w:pStyle w:val="ListParagraph"/>
        <w:numPr>
          <w:ilvl w:val="0"/>
          <w:numId w:val="38"/>
        </w:numPr>
      </w:pPr>
      <w:r w:rsidRPr="008E3811">
        <w:t>If using Bio-Rad TGX stain free gels, normalize to total protein instead of a loading control.</w:t>
      </w:r>
    </w:p>
    <w:p w14:paraId="67B0146F" w14:textId="77777777" w:rsidR="008E3811" w:rsidRPr="008E3811" w:rsidRDefault="008E3811" w:rsidP="008E3811">
      <w:pPr>
        <w:pStyle w:val="ListParagraph"/>
        <w:numPr>
          <w:ilvl w:val="0"/>
          <w:numId w:val="38"/>
        </w:numPr>
      </w:pPr>
      <w:r w:rsidRPr="008E3811">
        <w:t xml:space="preserve">Blot can be stripped and </w:t>
      </w:r>
      <w:proofErr w:type="spellStart"/>
      <w:r w:rsidRPr="008E3811">
        <w:t>reprobed</w:t>
      </w:r>
      <w:proofErr w:type="spellEnd"/>
      <w:r w:rsidRPr="008E3811">
        <w:t xml:space="preserve"> several times but might require longer exposure times or a more sensitive chemiluminescent substrate. Subsequent </w:t>
      </w:r>
      <w:proofErr w:type="spellStart"/>
      <w:r w:rsidRPr="008E3811">
        <w:t>reprobings</w:t>
      </w:r>
      <w:proofErr w:type="spellEnd"/>
      <w:r w:rsidRPr="008E3811">
        <w:t xml:space="preserve"> might result in decreased signal if the antigen is labile in Restore Western Blot Stripping Buffer. Optimization is required.</w:t>
      </w:r>
    </w:p>
    <w:p w14:paraId="690CE0FB" w14:textId="77777777" w:rsidR="008E3811" w:rsidRPr="008E3811" w:rsidRDefault="008E3811" w:rsidP="008E3811">
      <w:pPr>
        <w:pStyle w:val="ListParagraph"/>
        <w:numPr>
          <w:ilvl w:val="0"/>
          <w:numId w:val="38"/>
        </w:numPr>
      </w:pPr>
      <w:proofErr w:type="spellStart"/>
      <w:r w:rsidRPr="008E3811">
        <w:t>Reblocking</w:t>
      </w:r>
      <w:proofErr w:type="spellEnd"/>
      <w:r w:rsidRPr="008E3811">
        <w:t xml:space="preserve"> a membrane is usually not necessary but may help in some circumstances.</w:t>
      </w:r>
    </w:p>
    <w:p w14:paraId="2E1FE449" w14:textId="77777777" w:rsidR="008E3811" w:rsidRPr="008E3811" w:rsidRDefault="008E3811" w:rsidP="008E3811">
      <w:pPr>
        <w:pStyle w:val="ListParagraph"/>
        <w:numPr>
          <w:ilvl w:val="0"/>
          <w:numId w:val="38"/>
        </w:numPr>
      </w:pPr>
      <w:r w:rsidRPr="008E3811">
        <w:t>Blots may be stored in PBS or TBS at 4°C until the stripping procedure can be performed.</w:t>
      </w:r>
    </w:p>
    <w:p w14:paraId="18859BF7" w14:textId="77777777" w:rsidR="008E3811" w:rsidRPr="008E3811" w:rsidRDefault="008E3811" w:rsidP="008E3811">
      <w:pPr>
        <w:pStyle w:val="ListParagraph"/>
        <w:numPr>
          <w:ilvl w:val="0"/>
          <w:numId w:val="38"/>
        </w:numPr>
      </w:pPr>
      <w:r w:rsidRPr="008E3811">
        <w:t>Restore Western Blot Stripping Buffer will not dissociate interactions between a biotinylated target protein and avidin- conjugated probes.</w:t>
      </w:r>
    </w:p>
    <w:p w14:paraId="01070C3B" w14:textId="108E99CA" w:rsidR="00CB22F2" w:rsidRPr="00CB22F2" w:rsidRDefault="008E3811" w:rsidP="00CB22F2">
      <w:pPr>
        <w:pStyle w:val="ListParagraph"/>
        <w:numPr>
          <w:ilvl w:val="0"/>
          <w:numId w:val="38"/>
        </w:numPr>
      </w:pPr>
      <w:r w:rsidRPr="008E3811">
        <w:t xml:space="preserve">Stripping and </w:t>
      </w:r>
      <w:proofErr w:type="spellStart"/>
      <w:r w:rsidRPr="008E3811">
        <w:t>reprobing</w:t>
      </w:r>
      <w:proofErr w:type="spellEnd"/>
      <w:r w:rsidRPr="008E3811">
        <w:t xml:space="preserve"> fluorescent Western blots is not recommended. Results are inconsistent.</w:t>
      </w:r>
      <w:r w:rsidR="00CB22F2">
        <w:br w:type="page"/>
      </w:r>
    </w:p>
    <w:p w14:paraId="1AD4EAF7" w14:textId="77777777" w:rsidR="00CB22F2" w:rsidRPr="00CB22F2" w:rsidRDefault="00CB22F2" w:rsidP="00CB22F2">
      <w:pPr>
        <w:pStyle w:val="Heading1"/>
      </w:pPr>
      <w:r w:rsidRPr="00CB22F2">
        <w:lastRenderedPageBreak/>
        <w:t>Colloidal blue gel stain</w:t>
      </w:r>
    </w:p>
    <w:p w14:paraId="3793B6B2" w14:textId="77777777" w:rsidR="00CB22F2" w:rsidRPr="007F77A3" w:rsidRDefault="00CB22F2" w:rsidP="00CB22F2">
      <w:pPr>
        <w:pStyle w:val="Heading2"/>
      </w:pPr>
      <w:r w:rsidRPr="007F77A3">
        <w:t>Materials Needed</w:t>
      </w:r>
    </w:p>
    <w:p w14:paraId="38D4A661" w14:textId="77777777" w:rsidR="00CB22F2" w:rsidRDefault="00CB22F2" w:rsidP="00CB22F2">
      <w:pPr>
        <w:pStyle w:val="ListParagraph"/>
        <w:numPr>
          <w:ilvl w:val="0"/>
          <w:numId w:val="4"/>
        </w:numPr>
        <w:rPr>
          <w:sz w:val="16"/>
          <w:szCs w:val="16"/>
        </w:rPr>
        <w:sectPr w:rsidR="00CB22F2" w:rsidSect="009B43B2">
          <w:headerReference w:type="default" r:id="rId64"/>
          <w:footerReference w:type="default" r:id="rId65"/>
          <w:type w:val="continuous"/>
          <w:pgSz w:w="12240" w:h="15840"/>
          <w:pgMar w:top="720" w:right="720" w:bottom="720" w:left="720" w:header="720" w:footer="720" w:gutter="0"/>
          <w:cols w:space="720"/>
          <w:docGrid w:linePitch="360"/>
        </w:sectPr>
      </w:pPr>
    </w:p>
    <w:p w14:paraId="73C122DB" w14:textId="77777777" w:rsidR="00CB22F2" w:rsidRPr="00CB22F2" w:rsidRDefault="00CB22F2" w:rsidP="00CB22F2">
      <w:pPr>
        <w:pStyle w:val="ListParagraph"/>
        <w:numPr>
          <w:ilvl w:val="0"/>
          <w:numId w:val="4"/>
        </w:numPr>
        <w:rPr>
          <w:sz w:val="16"/>
          <w:szCs w:val="16"/>
        </w:rPr>
      </w:pPr>
      <w:r w:rsidRPr="00CB22F2">
        <w:rPr>
          <w:sz w:val="16"/>
          <w:szCs w:val="16"/>
        </w:rPr>
        <w:lastRenderedPageBreak/>
        <w:t>Gels and other electrophoresis supplies</w:t>
      </w:r>
    </w:p>
    <w:p w14:paraId="53631D99" w14:textId="77777777" w:rsidR="00CB22F2" w:rsidRPr="00CB22F2" w:rsidRDefault="00CB22F2" w:rsidP="00CB22F2">
      <w:pPr>
        <w:pStyle w:val="ListParagraph"/>
        <w:numPr>
          <w:ilvl w:val="0"/>
          <w:numId w:val="4"/>
        </w:numPr>
        <w:rPr>
          <w:sz w:val="16"/>
          <w:szCs w:val="16"/>
        </w:rPr>
      </w:pPr>
      <w:r w:rsidRPr="00CB22F2">
        <w:rPr>
          <w:sz w:val="16"/>
          <w:szCs w:val="16"/>
        </w:rPr>
        <w:t>Colloidal blue staining kit (Thermo LC6025)</w:t>
      </w:r>
    </w:p>
    <w:p w14:paraId="1C73621B" w14:textId="77777777" w:rsidR="00CB22F2" w:rsidRPr="00CB22F2" w:rsidRDefault="00CB22F2" w:rsidP="00CB22F2">
      <w:pPr>
        <w:pStyle w:val="ListParagraph"/>
        <w:numPr>
          <w:ilvl w:val="0"/>
          <w:numId w:val="4"/>
        </w:numPr>
        <w:rPr>
          <w:sz w:val="16"/>
          <w:szCs w:val="16"/>
        </w:rPr>
      </w:pPr>
      <w:r w:rsidRPr="00CB22F2">
        <w:rPr>
          <w:sz w:val="16"/>
          <w:szCs w:val="16"/>
        </w:rPr>
        <w:t>Blot boxes or staining trays</w:t>
      </w:r>
    </w:p>
    <w:p w14:paraId="11877263" w14:textId="77777777" w:rsidR="00CB22F2" w:rsidRPr="00CB22F2" w:rsidRDefault="00CB22F2" w:rsidP="00CB22F2">
      <w:pPr>
        <w:pStyle w:val="ListParagraph"/>
        <w:numPr>
          <w:ilvl w:val="0"/>
          <w:numId w:val="4"/>
        </w:numPr>
        <w:rPr>
          <w:sz w:val="16"/>
          <w:szCs w:val="16"/>
        </w:rPr>
      </w:pPr>
      <w:r w:rsidRPr="00CB22F2">
        <w:rPr>
          <w:sz w:val="16"/>
          <w:szCs w:val="16"/>
        </w:rPr>
        <w:lastRenderedPageBreak/>
        <w:t>Imaging system</w:t>
      </w:r>
    </w:p>
    <w:p w14:paraId="25F8841E" w14:textId="6DAD7521" w:rsidR="00CB22F2" w:rsidRPr="00CB22F2" w:rsidRDefault="00CB22F2" w:rsidP="00CB22F2">
      <w:pPr>
        <w:pStyle w:val="ListParagraph"/>
        <w:numPr>
          <w:ilvl w:val="0"/>
          <w:numId w:val="4"/>
        </w:numPr>
        <w:rPr>
          <w:sz w:val="16"/>
          <w:szCs w:val="16"/>
        </w:rPr>
        <w:sectPr w:rsidR="00CB22F2" w:rsidRPr="00CB22F2" w:rsidSect="007F77A3">
          <w:type w:val="continuous"/>
          <w:pgSz w:w="12240" w:h="15840"/>
          <w:pgMar w:top="720" w:right="720" w:bottom="720" w:left="720" w:header="720" w:footer="720" w:gutter="0"/>
          <w:cols w:num="2" w:space="720"/>
          <w:docGrid w:linePitch="360"/>
        </w:sectPr>
      </w:pPr>
      <w:r w:rsidRPr="00CB22F2">
        <w:rPr>
          <w:sz w:val="16"/>
          <w:szCs w:val="16"/>
        </w:rPr>
        <w:t xml:space="preserve">Pipettes </w:t>
      </w:r>
    </w:p>
    <w:p w14:paraId="49F147F1" w14:textId="4B015C0F" w:rsidR="00CB22F2" w:rsidRDefault="00CB22F2" w:rsidP="00CB22F2">
      <w:pPr>
        <w:pStyle w:val="Heading2"/>
      </w:pPr>
      <w:r>
        <w:lastRenderedPageBreak/>
        <w:t>Prep</w:t>
      </w:r>
    </w:p>
    <w:p w14:paraId="7652808D" w14:textId="77777777" w:rsidR="00CB22F2" w:rsidRPr="00CB22F2" w:rsidRDefault="00CB22F2" w:rsidP="001B648B">
      <w:pPr>
        <w:pStyle w:val="ListParagraph"/>
        <w:numPr>
          <w:ilvl w:val="0"/>
          <w:numId w:val="39"/>
        </w:numPr>
        <w:rPr>
          <w:b/>
        </w:rPr>
      </w:pPr>
      <w:r w:rsidRPr="00CB22F2">
        <w:t xml:space="preserve">Perform sample prep and electrophoresis as described in BWS Western blot protocol. </w:t>
      </w:r>
      <w:r w:rsidRPr="00CB22F2">
        <w:rPr>
          <w:b/>
        </w:rPr>
        <w:t>Leave the foot on the gel until imaging for easier handling.</w:t>
      </w:r>
    </w:p>
    <w:p w14:paraId="561A9D14" w14:textId="77777777" w:rsidR="00CB22F2" w:rsidRPr="00CB22F2" w:rsidRDefault="00CB22F2" w:rsidP="001B648B">
      <w:pPr>
        <w:pStyle w:val="ListParagraph"/>
        <w:numPr>
          <w:ilvl w:val="0"/>
          <w:numId w:val="39"/>
        </w:numPr>
      </w:pPr>
      <w:r w:rsidRPr="00CB22F2">
        <w:t xml:space="preserve">Prepare fixing and staining solutions during electrophoresis as described in the tables below. </w:t>
      </w:r>
    </w:p>
    <w:p w14:paraId="5608EBD8" w14:textId="77777777" w:rsidR="00CB22F2" w:rsidRPr="00CB22F2" w:rsidRDefault="00CB22F2" w:rsidP="001B648B">
      <w:pPr>
        <w:pStyle w:val="ListParagraph"/>
        <w:numPr>
          <w:ilvl w:val="1"/>
          <w:numId w:val="39"/>
        </w:numPr>
      </w:pPr>
      <w:r w:rsidRPr="00CB22F2">
        <w:t>For best results, prepare solutions fresh prior to staining. Use a graduated cylinder to measure and a bottle or Erlenmeyer flask to store. Use nanopure water if available.</w:t>
      </w:r>
    </w:p>
    <w:p w14:paraId="2AA2C8DC" w14:textId="646B2449" w:rsidR="00CB22F2" w:rsidRPr="00CB22F2" w:rsidRDefault="00CB22F2" w:rsidP="001B648B">
      <w:pPr>
        <w:pStyle w:val="ListParagraph"/>
        <w:numPr>
          <w:ilvl w:val="1"/>
          <w:numId w:val="39"/>
        </w:numPr>
      </w:pPr>
      <w:r w:rsidRPr="00CB22F2">
        <w:t xml:space="preserve">Prepare the Staining Solution </w:t>
      </w:r>
      <w:r w:rsidRPr="00CB22F2">
        <w:rPr>
          <w:b/>
        </w:rPr>
        <w:t>without Stainer B.</w:t>
      </w:r>
      <w:r w:rsidRPr="00CB22F2">
        <w:t xml:space="preserve"> Add stainer A last to avoid precipitate.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980"/>
        <w:gridCol w:w="1080"/>
        <w:gridCol w:w="1080"/>
        <w:gridCol w:w="990"/>
        <w:gridCol w:w="1080"/>
      </w:tblGrid>
      <w:tr w:rsidR="00CB22F2" w:rsidRPr="00CB22F2" w14:paraId="47F7711F" w14:textId="77777777" w:rsidTr="00E35A2A">
        <w:trPr>
          <w:trHeight w:hRule="exact" w:val="328"/>
          <w:jc w:val="center"/>
        </w:trPr>
        <w:tc>
          <w:tcPr>
            <w:tcW w:w="1980" w:type="dxa"/>
            <w:shd w:val="clear" w:color="auto" w:fill="E4E4E4"/>
          </w:tcPr>
          <w:p w14:paraId="4200787D" w14:textId="77777777" w:rsidR="00CB22F2" w:rsidRPr="00CB22F2" w:rsidRDefault="00CB22F2" w:rsidP="00CB22F2">
            <w:pPr>
              <w:ind w:left="360"/>
              <w:rPr>
                <w:b/>
                <w:sz w:val="16"/>
                <w:szCs w:val="16"/>
              </w:rPr>
            </w:pPr>
            <w:r w:rsidRPr="00CB22F2">
              <w:rPr>
                <w:b/>
                <w:sz w:val="16"/>
                <w:szCs w:val="16"/>
              </w:rPr>
              <w:t>Fixing solution</w:t>
            </w:r>
          </w:p>
        </w:tc>
        <w:tc>
          <w:tcPr>
            <w:tcW w:w="1080" w:type="dxa"/>
            <w:shd w:val="clear" w:color="auto" w:fill="E4E4E4"/>
          </w:tcPr>
          <w:p w14:paraId="271B21B6" w14:textId="77777777" w:rsidR="00CB22F2" w:rsidRPr="00CB22F2" w:rsidRDefault="00CB22F2" w:rsidP="00CB22F2">
            <w:pPr>
              <w:ind w:left="360"/>
              <w:rPr>
                <w:b/>
                <w:sz w:val="16"/>
                <w:szCs w:val="16"/>
              </w:rPr>
            </w:pPr>
            <w:r w:rsidRPr="00CB22F2">
              <w:rPr>
                <w:b/>
                <w:sz w:val="16"/>
                <w:szCs w:val="16"/>
              </w:rPr>
              <w:t>1 Gel</w:t>
            </w:r>
          </w:p>
        </w:tc>
        <w:tc>
          <w:tcPr>
            <w:tcW w:w="1080" w:type="dxa"/>
            <w:shd w:val="clear" w:color="auto" w:fill="E4E4E4"/>
          </w:tcPr>
          <w:p w14:paraId="56E915D6" w14:textId="77777777" w:rsidR="00CB22F2" w:rsidRPr="00CB22F2" w:rsidRDefault="00CB22F2" w:rsidP="00CB22F2">
            <w:pPr>
              <w:ind w:left="360"/>
              <w:rPr>
                <w:b/>
                <w:sz w:val="16"/>
                <w:szCs w:val="16"/>
              </w:rPr>
            </w:pPr>
            <w:r w:rsidRPr="00CB22F2">
              <w:rPr>
                <w:b/>
                <w:sz w:val="16"/>
                <w:szCs w:val="16"/>
              </w:rPr>
              <w:t>2 Gels</w:t>
            </w:r>
          </w:p>
        </w:tc>
        <w:tc>
          <w:tcPr>
            <w:tcW w:w="990" w:type="dxa"/>
            <w:shd w:val="clear" w:color="auto" w:fill="E4E4E4"/>
          </w:tcPr>
          <w:p w14:paraId="46F7A0F6" w14:textId="77777777" w:rsidR="00CB22F2" w:rsidRPr="00CB22F2" w:rsidRDefault="00CB22F2" w:rsidP="00CB22F2">
            <w:pPr>
              <w:ind w:left="360"/>
              <w:rPr>
                <w:b/>
                <w:sz w:val="16"/>
                <w:szCs w:val="16"/>
              </w:rPr>
            </w:pPr>
            <w:r w:rsidRPr="00CB22F2">
              <w:rPr>
                <w:b/>
                <w:sz w:val="16"/>
                <w:szCs w:val="16"/>
              </w:rPr>
              <w:t>3 Gels</w:t>
            </w:r>
          </w:p>
        </w:tc>
        <w:tc>
          <w:tcPr>
            <w:tcW w:w="1080" w:type="dxa"/>
            <w:shd w:val="clear" w:color="auto" w:fill="E4E4E4"/>
          </w:tcPr>
          <w:p w14:paraId="24E6DEA0" w14:textId="77777777" w:rsidR="00CB22F2" w:rsidRPr="00CB22F2" w:rsidRDefault="00CB22F2" w:rsidP="00CB22F2">
            <w:pPr>
              <w:ind w:left="360"/>
              <w:rPr>
                <w:b/>
                <w:sz w:val="16"/>
                <w:szCs w:val="16"/>
              </w:rPr>
            </w:pPr>
            <w:r w:rsidRPr="00CB22F2">
              <w:rPr>
                <w:b/>
                <w:sz w:val="16"/>
                <w:szCs w:val="16"/>
              </w:rPr>
              <w:t>4 Gels</w:t>
            </w:r>
          </w:p>
        </w:tc>
      </w:tr>
      <w:tr w:rsidR="00CB22F2" w:rsidRPr="00CB22F2" w14:paraId="3F255F58" w14:textId="77777777" w:rsidTr="00E35A2A">
        <w:trPr>
          <w:trHeight w:hRule="exact" w:val="332"/>
          <w:jc w:val="center"/>
        </w:trPr>
        <w:tc>
          <w:tcPr>
            <w:tcW w:w="1980" w:type="dxa"/>
          </w:tcPr>
          <w:p w14:paraId="7ABB99A9" w14:textId="77777777" w:rsidR="00CB22F2" w:rsidRPr="00CB22F2" w:rsidRDefault="00CB22F2" w:rsidP="00CB22F2">
            <w:pPr>
              <w:ind w:left="360"/>
              <w:rPr>
                <w:sz w:val="16"/>
                <w:szCs w:val="16"/>
              </w:rPr>
            </w:pPr>
            <w:r w:rsidRPr="00CB22F2">
              <w:rPr>
                <w:sz w:val="16"/>
                <w:szCs w:val="16"/>
              </w:rPr>
              <w:t>Deionized water</w:t>
            </w:r>
          </w:p>
        </w:tc>
        <w:tc>
          <w:tcPr>
            <w:tcW w:w="1080" w:type="dxa"/>
          </w:tcPr>
          <w:p w14:paraId="0A02DBB6" w14:textId="77777777" w:rsidR="00CB22F2" w:rsidRPr="00CB22F2" w:rsidRDefault="00CB22F2" w:rsidP="00CB22F2">
            <w:pPr>
              <w:ind w:left="360"/>
              <w:rPr>
                <w:sz w:val="16"/>
                <w:szCs w:val="16"/>
              </w:rPr>
            </w:pPr>
            <w:r w:rsidRPr="00CB22F2">
              <w:rPr>
                <w:sz w:val="16"/>
                <w:szCs w:val="16"/>
              </w:rPr>
              <w:t>40 mL</w:t>
            </w:r>
          </w:p>
        </w:tc>
        <w:tc>
          <w:tcPr>
            <w:tcW w:w="1080" w:type="dxa"/>
          </w:tcPr>
          <w:p w14:paraId="2AB39D93" w14:textId="77777777" w:rsidR="00CB22F2" w:rsidRPr="00CB22F2" w:rsidRDefault="00CB22F2" w:rsidP="00CB22F2">
            <w:pPr>
              <w:ind w:left="360"/>
              <w:rPr>
                <w:sz w:val="16"/>
                <w:szCs w:val="16"/>
              </w:rPr>
            </w:pPr>
            <w:r w:rsidRPr="00CB22F2">
              <w:rPr>
                <w:sz w:val="16"/>
                <w:szCs w:val="16"/>
              </w:rPr>
              <w:t>80 mL</w:t>
            </w:r>
          </w:p>
        </w:tc>
        <w:tc>
          <w:tcPr>
            <w:tcW w:w="990" w:type="dxa"/>
          </w:tcPr>
          <w:p w14:paraId="47B0DCAE" w14:textId="77777777" w:rsidR="00CB22F2" w:rsidRPr="00CB22F2" w:rsidRDefault="00CB22F2" w:rsidP="00CB22F2">
            <w:pPr>
              <w:ind w:left="360"/>
              <w:rPr>
                <w:sz w:val="16"/>
                <w:szCs w:val="16"/>
              </w:rPr>
            </w:pPr>
            <w:r w:rsidRPr="00CB22F2">
              <w:rPr>
                <w:sz w:val="16"/>
                <w:szCs w:val="16"/>
              </w:rPr>
              <w:t>120 mL</w:t>
            </w:r>
          </w:p>
        </w:tc>
        <w:tc>
          <w:tcPr>
            <w:tcW w:w="1080" w:type="dxa"/>
          </w:tcPr>
          <w:p w14:paraId="670ED59A" w14:textId="77777777" w:rsidR="00CB22F2" w:rsidRPr="00CB22F2" w:rsidRDefault="00CB22F2" w:rsidP="00CB22F2">
            <w:pPr>
              <w:ind w:left="360"/>
              <w:rPr>
                <w:sz w:val="16"/>
                <w:szCs w:val="16"/>
              </w:rPr>
            </w:pPr>
            <w:r w:rsidRPr="00CB22F2">
              <w:rPr>
                <w:sz w:val="16"/>
                <w:szCs w:val="16"/>
              </w:rPr>
              <w:t>160 mL</w:t>
            </w:r>
          </w:p>
        </w:tc>
      </w:tr>
      <w:tr w:rsidR="00CB22F2" w:rsidRPr="00CB22F2" w14:paraId="01D1EC17" w14:textId="77777777" w:rsidTr="00E35A2A">
        <w:trPr>
          <w:trHeight w:hRule="exact" w:val="332"/>
          <w:jc w:val="center"/>
        </w:trPr>
        <w:tc>
          <w:tcPr>
            <w:tcW w:w="1980" w:type="dxa"/>
          </w:tcPr>
          <w:p w14:paraId="17C78A1D" w14:textId="77777777" w:rsidR="00CB22F2" w:rsidRPr="00CB22F2" w:rsidRDefault="00CB22F2" w:rsidP="00CB22F2">
            <w:pPr>
              <w:ind w:left="360"/>
              <w:rPr>
                <w:sz w:val="16"/>
                <w:szCs w:val="16"/>
              </w:rPr>
            </w:pPr>
            <w:r w:rsidRPr="00CB22F2">
              <w:rPr>
                <w:sz w:val="16"/>
                <w:szCs w:val="16"/>
              </w:rPr>
              <w:t>Methanol</w:t>
            </w:r>
          </w:p>
        </w:tc>
        <w:tc>
          <w:tcPr>
            <w:tcW w:w="1080" w:type="dxa"/>
          </w:tcPr>
          <w:p w14:paraId="5D0A3786" w14:textId="77777777" w:rsidR="00CB22F2" w:rsidRPr="00CB22F2" w:rsidRDefault="00CB22F2" w:rsidP="00CB22F2">
            <w:pPr>
              <w:ind w:left="360"/>
              <w:rPr>
                <w:sz w:val="16"/>
                <w:szCs w:val="16"/>
              </w:rPr>
            </w:pPr>
            <w:r w:rsidRPr="00CB22F2">
              <w:rPr>
                <w:sz w:val="16"/>
                <w:szCs w:val="16"/>
              </w:rPr>
              <w:t>50 mL</w:t>
            </w:r>
          </w:p>
        </w:tc>
        <w:tc>
          <w:tcPr>
            <w:tcW w:w="1080" w:type="dxa"/>
          </w:tcPr>
          <w:p w14:paraId="6C010A56" w14:textId="77777777" w:rsidR="00CB22F2" w:rsidRPr="00CB22F2" w:rsidRDefault="00CB22F2" w:rsidP="00CB22F2">
            <w:pPr>
              <w:ind w:left="360"/>
              <w:rPr>
                <w:sz w:val="16"/>
                <w:szCs w:val="16"/>
              </w:rPr>
            </w:pPr>
            <w:r w:rsidRPr="00CB22F2">
              <w:rPr>
                <w:sz w:val="16"/>
                <w:szCs w:val="16"/>
              </w:rPr>
              <w:t>100 mL</w:t>
            </w:r>
          </w:p>
        </w:tc>
        <w:tc>
          <w:tcPr>
            <w:tcW w:w="990" w:type="dxa"/>
          </w:tcPr>
          <w:p w14:paraId="7EF66C57" w14:textId="77777777" w:rsidR="00CB22F2" w:rsidRPr="00CB22F2" w:rsidRDefault="00CB22F2" w:rsidP="00CB22F2">
            <w:pPr>
              <w:ind w:left="360"/>
              <w:rPr>
                <w:sz w:val="16"/>
                <w:szCs w:val="16"/>
              </w:rPr>
            </w:pPr>
            <w:r w:rsidRPr="00CB22F2">
              <w:rPr>
                <w:sz w:val="16"/>
                <w:szCs w:val="16"/>
              </w:rPr>
              <w:t>150 mL</w:t>
            </w:r>
          </w:p>
        </w:tc>
        <w:tc>
          <w:tcPr>
            <w:tcW w:w="1080" w:type="dxa"/>
          </w:tcPr>
          <w:p w14:paraId="4EA74369" w14:textId="77777777" w:rsidR="00CB22F2" w:rsidRPr="00CB22F2" w:rsidRDefault="00CB22F2" w:rsidP="00CB22F2">
            <w:pPr>
              <w:ind w:left="360"/>
              <w:rPr>
                <w:sz w:val="16"/>
                <w:szCs w:val="16"/>
              </w:rPr>
            </w:pPr>
            <w:r w:rsidRPr="00CB22F2">
              <w:rPr>
                <w:sz w:val="16"/>
                <w:szCs w:val="16"/>
              </w:rPr>
              <w:t>200 mL</w:t>
            </w:r>
          </w:p>
        </w:tc>
      </w:tr>
      <w:tr w:rsidR="00CB22F2" w:rsidRPr="00CB22F2" w14:paraId="08571941" w14:textId="77777777" w:rsidTr="00E35A2A">
        <w:trPr>
          <w:trHeight w:hRule="exact" w:val="332"/>
          <w:jc w:val="center"/>
        </w:trPr>
        <w:tc>
          <w:tcPr>
            <w:tcW w:w="1980" w:type="dxa"/>
          </w:tcPr>
          <w:p w14:paraId="6D5AD2C5" w14:textId="77777777" w:rsidR="00CB22F2" w:rsidRPr="00CB22F2" w:rsidRDefault="00CB22F2" w:rsidP="00CB22F2">
            <w:pPr>
              <w:ind w:left="360"/>
              <w:rPr>
                <w:sz w:val="16"/>
                <w:szCs w:val="16"/>
              </w:rPr>
            </w:pPr>
            <w:r w:rsidRPr="00CB22F2">
              <w:rPr>
                <w:sz w:val="16"/>
                <w:szCs w:val="16"/>
              </w:rPr>
              <w:t>Acetic acid</w:t>
            </w:r>
          </w:p>
        </w:tc>
        <w:tc>
          <w:tcPr>
            <w:tcW w:w="1080" w:type="dxa"/>
          </w:tcPr>
          <w:p w14:paraId="5054B40C" w14:textId="77777777" w:rsidR="00CB22F2" w:rsidRPr="00CB22F2" w:rsidRDefault="00CB22F2" w:rsidP="00CB22F2">
            <w:pPr>
              <w:ind w:left="360"/>
              <w:rPr>
                <w:sz w:val="16"/>
                <w:szCs w:val="16"/>
              </w:rPr>
            </w:pPr>
            <w:r w:rsidRPr="00CB22F2">
              <w:rPr>
                <w:sz w:val="16"/>
                <w:szCs w:val="16"/>
              </w:rPr>
              <w:t>10 mL</w:t>
            </w:r>
          </w:p>
        </w:tc>
        <w:tc>
          <w:tcPr>
            <w:tcW w:w="1080" w:type="dxa"/>
          </w:tcPr>
          <w:p w14:paraId="5C8C1117" w14:textId="77777777" w:rsidR="00CB22F2" w:rsidRPr="00CB22F2" w:rsidRDefault="00CB22F2" w:rsidP="00CB22F2">
            <w:pPr>
              <w:ind w:left="360"/>
              <w:rPr>
                <w:sz w:val="16"/>
                <w:szCs w:val="16"/>
              </w:rPr>
            </w:pPr>
            <w:r w:rsidRPr="00CB22F2">
              <w:rPr>
                <w:sz w:val="16"/>
                <w:szCs w:val="16"/>
              </w:rPr>
              <w:t>20 mL</w:t>
            </w:r>
          </w:p>
        </w:tc>
        <w:tc>
          <w:tcPr>
            <w:tcW w:w="990" w:type="dxa"/>
          </w:tcPr>
          <w:p w14:paraId="04788C4E" w14:textId="77777777" w:rsidR="00CB22F2" w:rsidRPr="00CB22F2" w:rsidRDefault="00CB22F2" w:rsidP="00CB22F2">
            <w:pPr>
              <w:ind w:left="360"/>
              <w:rPr>
                <w:sz w:val="16"/>
                <w:szCs w:val="16"/>
              </w:rPr>
            </w:pPr>
            <w:r w:rsidRPr="00CB22F2">
              <w:rPr>
                <w:sz w:val="16"/>
                <w:szCs w:val="16"/>
              </w:rPr>
              <w:t>30 mL</w:t>
            </w:r>
          </w:p>
        </w:tc>
        <w:tc>
          <w:tcPr>
            <w:tcW w:w="1080" w:type="dxa"/>
          </w:tcPr>
          <w:p w14:paraId="1FAB43DC" w14:textId="77777777" w:rsidR="00CB22F2" w:rsidRPr="00CB22F2" w:rsidRDefault="00CB22F2" w:rsidP="00CB22F2">
            <w:pPr>
              <w:ind w:left="360"/>
              <w:rPr>
                <w:sz w:val="16"/>
                <w:szCs w:val="16"/>
              </w:rPr>
            </w:pPr>
            <w:r w:rsidRPr="00CB22F2">
              <w:rPr>
                <w:sz w:val="16"/>
                <w:szCs w:val="16"/>
              </w:rPr>
              <w:t>40 mL</w:t>
            </w:r>
          </w:p>
        </w:tc>
      </w:tr>
    </w:tbl>
    <w:p w14:paraId="10708D49" w14:textId="77777777" w:rsidR="00CB22F2" w:rsidRPr="00CB22F2" w:rsidRDefault="00CB22F2" w:rsidP="00CB22F2">
      <w:pP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980"/>
        <w:gridCol w:w="1080"/>
        <w:gridCol w:w="1080"/>
        <w:gridCol w:w="990"/>
        <w:gridCol w:w="1080"/>
      </w:tblGrid>
      <w:tr w:rsidR="00CB22F2" w:rsidRPr="00CB22F2" w14:paraId="597DDF51" w14:textId="77777777" w:rsidTr="00E35A2A">
        <w:trPr>
          <w:trHeight w:hRule="exact" w:val="328"/>
          <w:jc w:val="center"/>
        </w:trPr>
        <w:tc>
          <w:tcPr>
            <w:tcW w:w="1980" w:type="dxa"/>
            <w:shd w:val="clear" w:color="auto" w:fill="E4E4E4"/>
          </w:tcPr>
          <w:p w14:paraId="48E8E59D" w14:textId="77777777" w:rsidR="00CB22F2" w:rsidRPr="00CB22F2" w:rsidRDefault="00CB22F2" w:rsidP="00CB22F2">
            <w:pPr>
              <w:ind w:left="360"/>
              <w:rPr>
                <w:b/>
                <w:sz w:val="16"/>
                <w:szCs w:val="16"/>
              </w:rPr>
            </w:pPr>
            <w:r w:rsidRPr="00CB22F2">
              <w:rPr>
                <w:b/>
                <w:sz w:val="16"/>
                <w:szCs w:val="16"/>
              </w:rPr>
              <w:t>Staining solution</w:t>
            </w:r>
          </w:p>
        </w:tc>
        <w:tc>
          <w:tcPr>
            <w:tcW w:w="1080" w:type="dxa"/>
            <w:shd w:val="clear" w:color="auto" w:fill="E4E4E4"/>
          </w:tcPr>
          <w:p w14:paraId="29BD8570" w14:textId="77777777" w:rsidR="00CB22F2" w:rsidRPr="00CB22F2" w:rsidRDefault="00CB22F2" w:rsidP="00CB22F2">
            <w:pPr>
              <w:ind w:left="360"/>
              <w:rPr>
                <w:b/>
                <w:sz w:val="16"/>
                <w:szCs w:val="16"/>
              </w:rPr>
            </w:pPr>
            <w:r w:rsidRPr="00CB22F2">
              <w:rPr>
                <w:b/>
                <w:sz w:val="16"/>
                <w:szCs w:val="16"/>
              </w:rPr>
              <w:t>1 Gel</w:t>
            </w:r>
          </w:p>
        </w:tc>
        <w:tc>
          <w:tcPr>
            <w:tcW w:w="1080" w:type="dxa"/>
            <w:shd w:val="clear" w:color="auto" w:fill="E4E4E4"/>
          </w:tcPr>
          <w:p w14:paraId="66B4E583" w14:textId="77777777" w:rsidR="00CB22F2" w:rsidRPr="00CB22F2" w:rsidRDefault="00CB22F2" w:rsidP="00CB22F2">
            <w:pPr>
              <w:ind w:left="360"/>
              <w:rPr>
                <w:b/>
                <w:sz w:val="16"/>
                <w:szCs w:val="16"/>
              </w:rPr>
            </w:pPr>
            <w:r w:rsidRPr="00CB22F2">
              <w:rPr>
                <w:b/>
                <w:sz w:val="16"/>
                <w:szCs w:val="16"/>
              </w:rPr>
              <w:t>2 Gels</w:t>
            </w:r>
          </w:p>
        </w:tc>
        <w:tc>
          <w:tcPr>
            <w:tcW w:w="990" w:type="dxa"/>
            <w:shd w:val="clear" w:color="auto" w:fill="E4E4E4"/>
          </w:tcPr>
          <w:p w14:paraId="44D5CBE6" w14:textId="77777777" w:rsidR="00CB22F2" w:rsidRPr="00CB22F2" w:rsidRDefault="00CB22F2" w:rsidP="00CB22F2">
            <w:pPr>
              <w:ind w:left="360"/>
              <w:rPr>
                <w:b/>
                <w:sz w:val="16"/>
                <w:szCs w:val="16"/>
              </w:rPr>
            </w:pPr>
            <w:r w:rsidRPr="00CB22F2">
              <w:rPr>
                <w:b/>
                <w:sz w:val="16"/>
                <w:szCs w:val="16"/>
              </w:rPr>
              <w:t>3 Gels</w:t>
            </w:r>
          </w:p>
        </w:tc>
        <w:tc>
          <w:tcPr>
            <w:tcW w:w="1080" w:type="dxa"/>
            <w:shd w:val="clear" w:color="auto" w:fill="E4E4E4"/>
          </w:tcPr>
          <w:p w14:paraId="58FC1351" w14:textId="77777777" w:rsidR="00CB22F2" w:rsidRPr="00CB22F2" w:rsidRDefault="00CB22F2" w:rsidP="00CB22F2">
            <w:pPr>
              <w:ind w:left="360"/>
              <w:rPr>
                <w:b/>
                <w:sz w:val="16"/>
                <w:szCs w:val="16"/>
              </w:rPr>
            </w:pPr>
            <w:r w:rsidRPr="00CB22F2">
              <w:rPr>
                <w:b/>
                <w:sz w:val="16"/>
                <w:szCs w:val="16"/>
              </w:rPr>
              <w:t>4 Gels</w:t>
            </w:r>
          </w:p>
        </w:tc>
      </w:tr>
      <w:tr w:rsidR="00CB22F2" w:rsidRPr="00CB22F2" w14:paraId="3E9008B1" w14:textId="77777777" w:rsidTr="00E35A2A">
        <w:trPr>
          <w:trHeight w:hRule="exact" w:val="332"/>
          <w:jc w:val="center"/>
        </w:trPr>
        <w:tc>
          <w:tcPr>
            <w:tcW w:w="1980" w:type="dxa"/>
          </w:tcPr>
          <w:p w14:paraId="4CED1EE9" w14:textId="77777777" w:rsidR="00CB22F2" w:rsidRPr="00CB22F2" w:rsidRDefault="00CB22F2" w:rsidP="00CB22F2">
            <w:pPr>
              <w:ind w:left="360"/>
              <w:rPr>
                <w:sz w:val="16"/>
                <w:szCs w:val="16"/>
              </w:rPr>
            </w:pPr>
            <w:r w:rsidRPr="00CB22F2">
              <w:rPr>
                <w:sz w:val="16"/>
                <w:szCs w:val="16"/>
              </w:rPr>
              <w:t>Deionized water</w:t>
            </w:r>
          </w:p>
        </w:tc>
        <w:tc>
          <w:tcPr>
            <w:tcW w:w="1080" w:type="dxa"/>
          </w:tcPr>
          <w:p w14:paraId="3FC7AD7B" w14:textId="77777777" w:rsidR="00CB22F2" w:rsidRPr="00CB22F2" w:rsidRDefault="00CB22F2" w:rsidP="00CB22F2">
            <w:pPr>
              <w:ind w:left="360"/>
              <w:rPr>
                <w:sz w:val="16"/>
                <w:szCs w:val="16"/>
              </w:rPr>
            </w:pPr>
            <w:r w:rsidRPr="00CB22F2">
              <w:rPr>
                <w:sz w:val="16"/>
                <w:szCs w:val="16"/>
              </w:rPr>
              <w:t>55 mL</w:t>
            </w:r>
          </w:p>
        </w:tc>
        <w:tc>
          <w:tcPr>
            <w:tcW w:w="1080" w:type="dxa"/>
          </w:tcPr>
          <w:p w14:paraId="6A57238B" w14:textId="77777777" w:rsidR="00CB22F2" w:rsidRPr="00CB22F2" w:rsidRDefault="00CB22F2" w:rsidP="00CB22F2">
            <w:pPr>
              <w:ind w:left="360"/>
              <w:rPr>
                <w:sz w:val="16"/>
                <w:szCs w:val="16"/>
              </w:rPr>
            </w:pPr>
            <w:r w:rsidRPr="00CB22F2">
              <w:rPr>
                <w:sz w:val="16"/>
                <w:szCs w:val="16"/>
              </w:rPr>
              <w:t>110 mL</w:t>
            </w:r>
          </w:p>
        </w:tc>
        <w:tc>
          <w:tcPr>
            <w:tcW w:w="990" w:type="dxa"/>
          </w:tcPr>
          <w:p w14:paraId="2BFB7FDC" w14:textId="77777777" w:rsidR="00CB22F2" w:rsidRPr="00CB22F2" w:rsidRDefault="00CB22F2" w:rsidP="00CB22F2">
            <w:pPr>
              <w:ind w:left="360"/>
              <w:rPr>
                <w:sz w:val="16"/>
                <w:szCs w:val="16"/>
              </w:rPr>
            </w:pPr>
            <w:r w:rsidRPr="00CB22F2">
              <w:rPr>
                <w:sz w:val="16"/>
                <w:szCs w:val="16"/>
              </w:rPr>
              <w:t>165 mL</w:t>
            </w:r>
          </w:p>
        </w:tc>
        <w:tc>
          <w:tcPr>
            <w:tcW w:w="1080" w:type="dxa"/>
          </w:tcPr>
          <w:p w14:paraId="6A64F821" w14:textId="77777777" w:rsidR="00CB22F2" w:rsidRPr="00CB22F2" w:rsidRDefault="00CB22F2" w:rsidP="00CB22F2">
            <w:pPr>
              <w:ind w:left="360"/>
              <w:rPr>
                <w:sz w:val="16"/>
                <w:szCs w:val="16"/>
              </w:rPr>
            </w:pPr>
            <w:r w:rsidRPr="00CB22F2">
              <w:rPr>
                <w:sz w:val="16"/>
                <w:szCs w:val="16"/>
              </w:rPr>
              <w:t>220 mL</w:t>
            </w:r>
          </w:p>
        </w:tc>
      </w:tr>
      <w:tr w:rsidR="00CB22F2" w:rsidRPr="00CB22F2" w14:paraId="0A01D3F2" w14:textId="77777777" w:rsidTr="00E35A2A">
        <w:trPr>
          <w:trHeight w:hRule="exact" w:val="332"/>
          <w:jc w:val="center"/>
        </w:trPr>
        <w:tc>
          <w:tcPr>
            <w:tcW w:w="1980" w:type="dxa"/>
          </w:tcPr>
          <w:p w14:paraId="36AA4E0F" w14:textId="77777777" w:rsidR="00CB22F2" w:rsidRPr="00CB22F2" w:rsidRDefault="00CB22F2" w:rsidP="00CB22F2">
            <w:pPr>
              <w:ind w:left="360"/>
              <w:rPr>
                <w:sz w:val="16"/>
                <w:szCs w:val="16"/>
              </w:rPr>
            </w:pPr>
            <w:r w:rsidRPr="00CB22F2">
              <w:rPr>
                <w:sz w:val="16"/>
                <w:szCs w:val="16"/>
              </w:rPr>
              <w:t>Methanol</w:t>
            </w:r>
          </w:p>
        </w:tc>
        <w:tc>
          <w:tcPr>
            <w:tcW w:w="1080" w:type="dxa"/>
          </w:tcPr>
          <w:p w14:paraId="3E817489" w14:textId="77777777" w:rsidR="00CB22F2" w:rsidRPr="00CB22F2" w:rsidRDefault="00CB22F2" w:rsidP="00CB22F2">
            <w:pPr>
              <w:ind w:left="360"/>
              <w:rPr>
                <w:sz w:val="16"/>
                <w:szCs w:val="16"/>
              </w:rPr>
            </w:pPr>
            <w:r w:rsidRPr="00CB22F2">
              <w:rPr>
                <w:sz w:val="16"/>
                <w:szCs w:val="16"/>
              </w:rPr>
              <w:t>20 mL</w:t>
            </w:r>
          </w:p>
        </w:tc>
        <w:tc>
          <w:tcPr>
            <w:tcW w:w="1080" w:type="dxa"/>
          </w:tcPr>
          <w:p w14:paraId="07607281" w14:textId="77777777" w:rsidR="00CB22F2" w:rsidRPr="00CB22F2" w:rsidRDefault="00CB22F2" w:rsidP="00CB22F2">
            <w:pPr>
              <w:ind w:left="360"/>
              <w:rPr>
                <w:sz w:val="16"/>
                <w:szCs w:val="16"/>
              </w:rPr>
            </w:pPr>
            <w:r w:rsidRPr="00CB22F2">
              <w:rPr>
                <w:sz w:val="16"/>
                <w:szCs w:val="16"/>
              </w:rPr>
              <w:t>40 mL</w:t>
            </w:r>
          </w:p>
        </w:tc>
        <w:tc>
          <w:tcPr>
            <w:tcW w:w="990" w:type="dxa"/>
          </w:tcPr>
          <w:p w14:paraId="1A158453" w14:textId="77777777" w:rsidR="00CB22F2" w:rsidRPr="00CB22F2" w:rsidRDefault="00CB22F2" w:rsidP="00CB22F2">
            <w:pPr>
              <w:ind w:left="360"/>
              <w:rPr>
                <w:sz w:val="16"/>
                <w:szCs w:val="16"/>
              </w:rPr>
            </w:pPr>
            <w:r w:rsidRPr="00CB22F2">
              <w:rPr>
                <w:sz w:val="16"/>
                <w:szCs w:val="16"/>
              </w:rPr>
              <w:t>60 mL</w:t>
            </w:r>
          </w:p>
        </w:tc>
        <w:tc>
          <w:tcPr>
            <w:tcW w:w="1080" w:type="dxa"/>
          </w:tcPr>
          <w:p w14:paraId="4682263D" w14:textId="77777777" w:rsidR="00CB22F2" w:rsidRPr="00CB22F2" w:rsidRDefault="00CB22F2" w:rsidP="00CB22F2">
            <w:pPr>
              <w:ind w:left="360"/>
              <w:rPr>
                <w:sz w:val="16"/>
                <w:szCs w:val="16"/>
              </w:rPr>
            </w:pPr>
            <w:r w:rsidRPr="00CB22F2">
              <w:rPr>
                <w:sz w:val="16"/>
                <w:szCs w:val="16"/>
              </w:rPr>
              <w:t>80 mL</w:t>
            </w:r>
          </w:p>
        </w:tc>
      </w:tr>
      <w:tr w:rsidR="00CB22F2" w:rsidRPr="00CB22F2" w14:paraId="4CC8810D" w14:textId="77777777" w:rsidTr="00E35A2A">
        <w:trPr>
          <w:trHeight w:hRule="exact" w:val="331"/>
          <w:jc w:val="center"/>
        </w:trPr>
        <w:tc>
          <w:tcPr>
            <w:tcW w:w="1980" w:type="dxa"/>
          </w:tcPr>
          <w:p w14:paraId="032C9FF8" w14:textId="77777777" w:rsidR="00CB22F2" w:rsidRPr="00CB22F2" w:rsidRDefault="00CB22F2" w:rsidP="00CB22F2">
            <w:pPr>
              <w:ind w:left="360"/>
              <w:rPr>
                <w:sz w:val="16"/>
                <w:szCs w:val="16"/>
              </w:rPr>
            </w:pPr>
            <w:r w:rsidRPr="00CB22F2">
              <w:rPr>
                <w:sz w:val="16"/>
                <w:szCs w:val="16"/>
              </w:rPr>
              <w:t>Stainer A</w:t>
            </w:r>
          </w:p>
        </w:tc>
        <w:tc>
          <w:tcPr>
            <w:tcW w:w="1080" w:type="dxa"/>
          </w:tcPr>
          <w:p w14:paraId="62019148" w14:textId="77777777" w:rsidR="00CB22F2" w:rsidRPr="00CB22F2" w:rsidRDefault="00CB22F2" w:rsidP="00CB22F2">
            <w:pPr>
              <w:ind w:left="360"/>
              <w:rPr>
                <w:sz w:val="16"/>
                <w:szCs w:val="16"/>
              </w:rPr>
            </w:pPr>
            <w:r w:rsidRPr="00CB22F2">
              <w:rPr>
                <w:sz w:val="16"/>
                <w:szCs w:val="16"/>
              </w:rPr>
              <w:t>20 mL</w:t>
            </w:r>
          </w:p>
        </w:tc>
        <w:tc>
          <w:tcPr>
            <w:tcW w:w="1080" w:type="dxa"/>
          </w:tcPr>
          <w:p w14:paraId="712F6D18" w14:textId="77777777" w:rsidR="00CB22F2" w:rsidRPr="00CB22F2" w:rsidRDefault="00CB22F2" w:rsidP="00CB22F2">
            <w:pPr>
              <w:ind w:left="360"/>
              <w:rPr>
                <w:sz w:val="16"/>
                <w:szCs w:val="16"/>
              </w:rPr>
            </w:pPr>
            <w:r w:rsidRPr="00CB22F2">
              <w:rPr>
                <w:sz w:val="16"/>
                <w:szCs w:val="16"/>
              </w:rPr>
              <w:t>40 mL</w:t>
            </w:r>
          </w:p>
        </w:tc>
        <w:tc>
          <w:tcPr>
            <w:tcW w:w="990" w:type="dxa"/>
          </w:tcPr>
          <w:p w14:paraId="43791ED1" w14:textId="77777777" w:rsidR="00CB22F2" w:rsidRPr="00CB22F2" w:rsidRDefault="00CB22F2" w:rsidP="00CB22F2">
            <w:pPr>
              <w:ind w:left="360"/>
              <w:rPr>
                <w:sz w:val="16"/>
                <w:szCs w:val="16"/>
              </w:rPr>
            </w:pPr>
            <w:r w:rsidRPr="00CB22F2">
              <w:rPr>
                <w:sz w:val="16"/>
                <w:szCs w:val="16"/>
              </w:rPr>
              <w:t>60 mL</w:t>
            </w:r>
          </w:p>
        </w:tc>
        <w:tc>
          <w:tcPr>
            <w:tcW w:w="1080" w:type="dxa"/>
          </w:tcPr>
          <w:p w14:paraId="189FFD63" w14:textId="77777777" w:rsidR="00CB22F2" w:rsidRPr="00CB22F2" w:rsidRDefault="00CB22F2" w:rsidP="00CB22F2">
            <w:pPr>
              <w:ind w:left="360"/>
              <w:rPr>
                <w:sz w:val="16"/>
                <w:szCs w:val="16"/>
              </w:rPr>
            </w:pPr>
            <w:r w:rsidRPr="00CB22F2">
              <w:rPr>
                <w:sz w:val="16"/>
                <w:szCs w:val="16"/>
              </w:rPr>
              <w:t>80 mL</w:t>
            </w:r>
          </w:p>
        </w:tc>
      </w:tr>
      <w:tr w:rsidR="00CB22F2" w:rsidRPr="00CB22F2" w14:paraId="49E56366" w14:textId="77777777" w:rsidTr="00E35A2A">
        <w:trPr>
          <w:trHeight w:hRule="exact" w:val="332"/>
          <w:jc w:val="center"/>
        </w:trPr>
        <w:tc>
          <w:tcPr>
            <w:tcW w:w="1980" w:type="dxa"/>
          </w:tcPr>
          <w:p w14:paraId="430BB181" w14:textId="77777777" w:rsidR="00CB22F2" w:rsidRPr="00CB22F2" w:rsidRDefault="00CB22F2" w:rsidP="00CB22F2">
            <w:pPr>
              <w:ind w:left="360"/>
              <w:rPr>
                <w:sz w:val="16"/>
                <w:szCs w:val="16"/>
              </w:rPr>
            </w:pPr>
            <w:r w:rsidRPr="00CB22F2">
              <w:rPr>
                <w:sz w:val="16"/>
                <w:szCs w:val="16"/>
              </w:rPr>
              <w:t>Stainer B (</w:t>
            </w:r>
            <w:r w:rsidRPr="00CB22F2">
              <w:rPr>
                <w:sz w:val="16"/>
                <w:szCs w:val="16"/>
                <w:u w:val="single"/>
              </w:rPr>
              <w:t>add later</w:t>
            </w:r>
            <w:r w:rsidRPr="00CB22F2">
              <w:rPr>
                <w:sz w:val="16"/>
                <w:szCs w:val="16"/>
              </w:rPr>
              <w:t>)</w:t>
            </w:r>
          </w:p>
        </w:tc>
        <w:tc>
          <w:tcPr>
            <w:tcW w:w="1080" w:type="dxa"/>
          </w:tcPr>
          <w:p w14:paraId="32A57D47" w14:textId="77777777" w:rsidR="00CB22F2" w:rsidRPr="00CB22F2" w:rsidRDefault="00CB22F2" w:rsidP="00CB22F2">
            <w:pPr>
              <w:ind w:left="360"/>
              <w:rPr>
                <w:sz w:val="16"/>
                <w:szCs w:val="16"/>
              </w:rPr>
            </w:pPr>
            <w:r w:rsidRPr="00CB22F2">
              <w:rPr>
                <w:sz w:val="16"/>
                <w:szCs w:val="16"/>
              </w:rPr>
              <w:t>5 mL</w:t>
            </w:r>
          </w:p>
        </w:tc>
        <w:tc>
          <w:tcPr>
            <w:tcW w:w="1080" w:type="dxa"/>
          </w:tcPr>
          <w:p w14:paraId="11C3D75A" w14:textId="77777777" w:rsidR="00CB22F2" w:rsidRPr="00CB22F2" w:rsidRDefault="00CB22F2" w:rsidP="00CB22F2">
            <w:pPr>
              <w:ind w:left="360"/>
              <w:rPr>
                <w:sz w:val="16"/>
                <w:szCs w:val="16"/>
              </w:rPr>
            </w:pPr>
            <w:r w:rsidRPr="00CB22F2">
              <w:rPr>
                <w:sz w:val="16"/>
                <w:szCs w:val="16"/>
              </w:rPr>
              <w:t>10 mL</w:t>
            </w:r>
          </w:p>
        </w:tc>
        <w:tc>
          <w:tcPr>
            <w:tcW w:w="990" w:type="dxa"/>
          </w:tcPr>
          <w:p w14:paraId="212940E8" w14:textId="77777777" w:rsidR="00CB22F2" w:rsidRPr="00CB22F2" w:rsidRDefault="00CB22F2" w:rsidP="00CB22F2">
            <w:pPr>
              <w:ind w:left="360"/>
              <w:rPr>
                <w:sz w:val="16"/>
                <w:szCs w:val="16"/>
              </w:rPr>
            </w:pPr>
            <w:r w:rsidRPr="00CB22F2">
              <w:rPr>
                <w:sz w:val="16"/>
                <w:szCs w:val="16"/>
              </w:rPr>
              <w:t>15 mL</w:t>
            </w:r>
          </w:p>
        </w:tc>
        <w:tc>
          <w:tcPr>
            <w:tcW w:w="1080" w:type="dxa"/>
          </w:tcPr>
          <w:p w14:paraId="46ABDA60" w14:textId="77777777" w:rsidR="00CB22F2" w:rsidRPr="00CB22F2" w:rsidRDefault="00CB22F2" w:rsidP="00CB22F2">
            <w:pPr>
              <w:ind w:left="360"/>
              <w:rPr>
                <w:sz w:val="16"/>
                <w:szCs w:val="16"/>
              </w:rPr>
            </w:pPr>
            <w:r w:rsidRPr="00CB22F2">
              <w:rPr>
                <w:sz w:val="16"/>
                <w:szCs w:val="16"/>
              </w:rPr>
              <w:t>20 mL</w:t>
            </w:r>
          </w:p>
        </w:tc>
      </w:tr>
    </w:tbl>
    <w:p w14:paraId="002327AF" w14:textId="2350DC90" w:rsidR="00CB22F2" w:rsidRPr="00CB22F2" w:rsidRDefault="00CB22F2" w:rsidP="00CB22F2">
      <w:pPr>
        <w:pStyle w:val="Heading2"/>
      </w:pPr>
      <w:r>
        <w:t>Staining</w:t>
      </w:r>
      <w:r w:rsidRPr="00CB22F2">
        <w:t xml:space="preserve"> </w:t>
      </w:r>
    </w:p>
    <w:p w14:paraId="33F78989" w14:textId="77777777" w:rsidR="00CB22F2" w:rsidRPr="00CB22F2" w:rsidRDefault="00CB22F2" w:rsidP="001B648B">
      <w:pPr>
        <w:pStyle w:val="ListParagraph"/>
        <w:numPr>
          <w:ilvl w:val="0"/>
          <w:numId w:val="40"/>
        </w:numPr>
      </w:pPr>
      <w:r w:rsidRPr="00CB22F2">
        <w:t>Shake the gel in Fixing Solution for 10 minutes at room temperature.</w:t>
      </w:r>
    </w:p>
    <w:p w14:paraId="3A6419DF" w14:textId="77777777" w:rsidR="00CB22F2" w:rsidRPr="00CB22F2" w:rsidRDefault="00CB22F2" w:rsidP="001B648B">
      <w:pPr>
        <w:pStyle w:val="ListParagraph"/>
        <w:numPr>
          <w:ilvl w:val="0"/>
          <w:numId w:val="40"/>
        </w:numPr>
      </w:pPr>
      <w:r w:rsidRPr="00CB22F2">
        <w:t xml:space="preserve">Shake the gel in Staining Solution </w:t>
      </w:r>
      <w:r w:rsidRPr="00CB22F2">
        <w:rPr>
          <w:b/>
        </w:rPr>
        <w:t>without Stainer B</w:t>
      </w:r>
      <w:r w:rsidRPr="00CB22F2">
        <w:t xml:space="preserve"> for 10 minutes at room temperature.</w:t>
      </w:r>
    </w:p>
    <w:p w14:paraId="2D415655" w14:textId="77777777" w:rsidR="00CB22F2" w:rsidRPr="00CB22F2" w:rsidRDefault="00CB22F2" w:rsidP="001B648B">
      <w:pPr>
        <w:pStyle w:val="ListParagraph"/>
        <w:numPr>
          <w:ilvl w:val="0"/>
          <w:numId w:val="40"/>
        </w:numPr>
      </w:pPr>
      <w:r w:rsidRPr="00CB22F2">
        <w:rPr>
          <w:b/>
        </w:rPr>
        <w:t>Shake Stainer B and add</w:t>
      </w:r>
      <w:r w:rsidRPr="00CB22F2">
        <w:t xml:space="preserve"> to staining solution with serological pipette.</w:t>
      </w:r>
    </w:p>
    <w:p w14:paraId="3E99B7F2" w14:textId="77777777" w:rsidR="00CB22F2" w:rsidRPr="00CB22F2" w:rsidRDefault="00CB22F2" w:rsidP="001B648B">
      <w:pPr>
        <w:pStyle w:val="ListParagraph"/>
        <w:numPr>
          <w:ilvl w:val="0"/>
          <w:numId w:val="40"/>
        </w:numPr>
      </w:pPr>
      <w:r w:rsidRPr="00CB22F2">
        <w:t>Shake the gel in staining solution 3-12 hours.</w:t>
      </w:r>
    </w:p>
    <w:p w14:paraId="2A329A2E" w14:textId="77777777" w:rsidR="00CB22F2" w:rsidRPr="00CB22F2" w:rsidRDefault="00CB22F2" w:rsidP="001B648B">
      <w:pPr>
        <w:pStyle w:val="ListParagraph"/>
        <w:numPr>
          <w:ilvl w:val="1"/>
          <w:numId w:val="40"/>
        </w:numPr>
      </w:pPr>
      <w:r w:rsidRPr="00CB22F2">
        <w:rPr>
          <w:b/>
        </w:rPr>
        <w:t>Note:</w:t>
      </w:r>
      <w:r w:rsidRPr="00CB22F2">
        <w:t xml:space="preserve"> Protein bands begin to appear in 2–5 minutes. Staining intensity does not vary significantly if the gel is left in stain for 3 hours or 12 hours.</w:t>
      </w:r>
    </w:p>
    <w:p w14:paraId="72519353" w14:textId="77777777" w:rsidR="00CB22F2" w:rsidRPr="00CB22F2" w:rsidRDefault="00CB22F2" w:rsidP="001B648B">
      <w:pPr>
        <w:pStyle w:val="ListParagraph"/>
        <w:numPr>
          <w:ilvl w:val="1"/>
          <w:numId w:val="40"/>
        </w:numPr>
      </w:pPr>
      <w:r w:rsidRPr="00CB22F2">
        <w:t>Use the short plate from the gel cassette to transfer if necessary.</w:t>
      </w:r>
    </w:p>
    <w:p w14:paraId="3E8DD555" w14:textId="77777777" w:rsidR="00CB22F2" w:rsidRPr="00CB22F2" w:rsidRDefault="00CB22F2" w:rsidP="001B648B">
      <w:pPr>
        <w:pStyle w:val="ListParagraph"/>
        <w:numPr>
          <w:ilvl w:val="0"/>
          <w:numId w:val="40"/>
        </w:numPr>
      </w:pPr>
      <w:r w:rsidRPr="00CB22F2">
        <w:t>Decant the Staining Solution and replace with 200 mL di-H</w:t>
      </w:r>
      <w:r w:rsidRPr="00CB22F2">
        <w:rPr>
          <w:vertAlign w:val="subscript"/>
        </w:rPr>
        <w:t>2</w:t>
      </w:r>
      <w:r w:rsidRPr="00CB22F2">
        <w:t xml:space="preserve">O per gel. Shake gel in water for ≥7 hours. The gel will have a clear background after 7 hours. </w:t>
      </w:r>
    </w:p>
    <w:p w14:paraId="623DF338" w14:textId="77777777" w:rsidR="00CB22F2" w:rsidRPr="00CB22F2" w:rsidRDefault="00CB22F2" w:rsidP="001B648B">
      <w:pPr>
        <w:pStyle w:val="ListParagraph"/>
        <w:numPr>
          <w:ilvl w:val="1"/>
          <w:numId w:val="40"/>
        </w:numPr>
      </w:pPr>
      <w:r w:rsidRPr="00CB22F2">
        <w:t>Gels can be left in di-H</w:t>
      </w:r>
      <w:r w:rsidRPr="00CB22F2">
        <w:rPr>
          <w:vertAlign w:val="subscript"/>
        </w:rPr>
        <w:t>2</w:t>
      </w:r>
      <w:r w:rsidRPr="00CB22F2">
        <w:t>O ≤3 days without significant change in band intensity or background.</w:t>
      </w:r>
    </w:p>
    <w:p w14:paraId="0D25A14A" w14:textId="361A8CB6" w:rsidR="00CB22F2" w:rsidRDefault="00CB22F2" w:rsidP="001B648B">
      <w:pPr>
        <w:pStyle w:val="ListParagraph"/>
        <w:numPr>
          <w:ilvl w:val="1"/>
          <w:numId w:val="40"/>
        </w:numPr>
      </w:pPr>
      <w:r w:rsidRPr="00CB22F2">
        <w:t>For long-term storage (&gt;3 days), keep gel in 20% ammonium sulfate solution at 4°C.</w:t>
      </w:r>
    </w:p>
    <w:p w14:paraId="7C5E6948" w14:textId="69240572" w:rsidR="00CB22F2" w:rsidRDefault="00CB22F2" w:rsidP="001B648B">
      <w:pPr>
        <w:pStyle w:val="ListParagraph"/>
        <w:numPr>
          <w:ilvl w:val="0"/>
          <w:numId w:val="40"/>
        </w:numPr>
      </w:pPr>
      <w:r>
        <w:t xml:space="preserve">Image gel as described above in </w:t>
      </w:r>
      <w:hyperlink w:anchor="_Imaging" w:history="1">
        <w:r w:rsidRPr="00CB22F2">
          <w:rPr>
            <w:rStyle w:val="Hyperlink"/>
          </w:rPr>
          <w:t>Imaging</w:t>
        </w:r>
      </w:hyperlink>
      <w:r>
        <w:t xml:space="preserve">. </w:t>
      </w:r>
    </w:p>
    <w:p w14:paraId="410B4A09" w14:textId="56700F49" w:rsidR="00CB22F2" w:rsidRDefault="00CB22F2" w:rsidP="00CB22F2">
      <w:pPr>
        <w:pStyle w:val="Heading2"/>
      </w:pPr>
      <w:r>
        <w:t>Band excision</w:t>
      </w:r>
    </w:p>
    <w:p w14:paraId="7E7FCD56" w14:textId="77777777" w:rsidR="00CB22F2" w:rsidRPr="00CB22F2" w:rsidRDefault="00CB22F2" w:rsidP="001B648B">
      <w:pPr>
        <w:pStyle w:val="ListParagraph"/>
        <w:numPr>
          <w:ilvl w:val="0"/>
          <w:numId w:val="41"/>
        </w:numPr>
      </w:pPr>
      <w:r w:rsidRPr="00CB22F2">
        <w:t xml:space="preserve">Label 1.5 mL tubes with lane and band number on top, initials and date on side. </w:t>
      </w:r>
    </w:p>
    <w:p w14:paraId="07F551E2" w14:textId="77777777" w:rsidR="00CB22F2" w:rsidRPr="00CB22F2" w:rsidRDefault="00CB22F2" w:rsidP="001B648B">
      <w:pPr>
        <w:pStyle w:val="ListParagraph"/>
        <w:numPr>
          <w:ilvl w:val="0"/>
          <w:numId w:val="41"/>
        </w:numPr>
      </w:pPr>
      <w:r w:rsidRPr="00CB22F2">
        <w:t>On a white surface like the white tray from the ProteinSimple imager, cut bands out of gel with a razor blade and add to 1.5 mL tubes. A light box is helpful.</w:t>
      </w:r>
    </w:p>
    <w:p w14:paraId="5E9D5FC6" w14:textId="31EDCAAB" w:rsidR="00CB22F2" w:rsidRPr="00CB22F2" w:rsidRDefault="00CB22F2" w:rsidP="001B648B">
      <w:pPr>
        <w:pStyle w:val="ListParagraph"/>
        <w:numPr>
          <w:ilvl w:val="0"/>
          <w:numId w:val="41"/>
        </w:numPr>
      </w:pPr>
      <w:r w:rsidRPr="00CB22F2">
        <w:rPr>
          <w:bCs/>
        </w:rPr>
        <w:t>Gel bands can be kept in di-H</w:t>
      </w:r>
      <w:r w:rsidRPr="00CB22F2">
        <w:rPr>
          <w:bCs/>
          <w:vertAlign w:val="subscript"/>
        </w:rPr>
        <w:t>2</w:t>
      </w:r>
      <w:r w:rsidRPr="00CB22F2">
        <w:rPr>
          <w:bCs/>
        </w:rPr>
        <w:t>O at 4°C for 1 week or frozen at -20°C without di-H</w:t>
      </w:r>
      <w:r w:rsidRPr="00CB22F2">
        <w:rPr>
          <w:bCs/>
          <w:vertAlign w:val="subscript"/>
        </w:rPr>
        <w:t>2</w:t>
      </w:r>
      <w:r w:rsidRPr="00CB22F2">
        <w:rPr>
          <w:bCs/>
        </w:rPr>
        <w:t>O. </w:t>
      </w:r>
    </w:p>
    <w:p w14:paraId="40B7A676" w14:textId="7CD73B83" w:rsidR="00CB22F2" w:rsidRDefault="0001603E" w:rsidP="0001603E">
      <w:pPr>
        <w:pStyle w:val="Heading2"/>
      </w:pPr>
      <w:r>
        <w:t>R</w:t>
      </w:r>
      <w:r w:rsidR="00CB22F2">
        <w:t>esources</w:t>
      </w:r>
    </w:p>
    <w:p w14:paraId="6079CA6B" w14:textId="1DF0EBEC" w:rsidR="00CB22F2" w:rsidRDefault="00CB22F2" w:rsidP="001B648B">
      <w:pPr>
        <w:pStyle w:val="ListParagraph"/>
        <w:numPr>
          <w:ilvl w:val="0"/>
          <w:numId w:val="42"/>
        </w:numPr>
      </w:pPr>
      <w:r>
        <w:t>Life Technologies LC6025 colloidal blue staining kit user guide</w:t>
      </w:r>
    </w:p>
    <w:p w14:paraId="3B5744A3" w14:textId="3E9773E2" w:rsidR="00CB22F2" w:rsidRDefault="00CB22F2" w:rsidP="001B648B">
      <w:pPr>
        <w:pStyle w:val="ListParagraph"/>
        <w:numPr>
          <w:ilvl w:val="0"/>
          <w:numId w:val="42"/>
        </w:numPr>
      </w:pPr>
      <w:r>
        <w:t>Life Technologies NuPAGE technical guide</w:t>
      </w:r>
    </w:p>
    <w:p w14:paraId="6543B8BB" w14:textId="6CFCA368" w:rsidR="00B13ACB" w:rsidRDefault="00B13ACB">
      <w:r>
        <w:br w:type="page"/>
      </w:r>
    </w:p>
    <w:p w14:paraId="64604892" w14:textId="5854D781" w:rsidR="00B13ACB" w:rsidRPr="00CB22F2" w:rsidRDefault="00B13ACB" w:rsidP="00B13ACB">
      <w:pPr>
        <w:pStyle w:val="Heading1"/>
      </w:pPr>
      <w:r>
        <w:lastRenderedPageBreak/>
        <w:t>Silver</w:t>
      </w:r>
      <w:r w:rsidRPr="00CB22F2">
        <w:t xml:space="preserve"> stain</w:t>
      </w:r>
    </w:p>
    <w:p w14:paraId="5CCCF648" w14:textId="77777777" w:rsidR="00B13ACB" w:rsidRPr="007F77A3" w:rsidRDefault="00B13ACB" w:rsidP="00B13ACB">
      <w:pPr>
        <w:pStyle w:val="Heading2"/>
      </w:pPr>
      <w:r w:rsidRPr="007F77A3">
        <w:t>Materials Needed</w:t>
      </w:r>
    </w:p>
    <w:p w14:paraId="3E1121EA" w14:textId="77777777" w:rsidR="00B13ACB" w:rsidRDefault="00B13ACB" w:rsidP="00B13ACB">
      <w:pPr>
        <w:pStyle w:val="ListParagraph"/>
        <w:numPr>
          <w:ilvl w:val="0"/>
          <w:numId w:val="4"/>
        </w:numPr>
        <w:rPr>
          <w:sz w:val="16"/>
          <w:szCs w:val="16"/>
        </w:rPr>
        <w:sectPr w:rsidR="00B13ACB" w:rsidSect="009B43B2">
          <w:headerReference w:type="default" r:id="rId66"/>
          <w:footerReference w:type="default" r:id="rId67"/>
          <w:type w:val="continuous"/>
          <w:pgSz w:w="12240" w:h="15840"/>
          <w:pgMar w:top="720" w:right="720" w:bottom="720" w:left="720" w:header="720" w:footer="720" w:gutter="0"/>
          <w:cols w:space="720"/>
          <w:docGrid w:linePitch="360"/>
        </w:sectPr>
      </w:pPr>
    </w:p>
    <w:p w14:paraId="324EEE38" w14:textId="77777777" w:rsidR="00B13ACB" w:rsidRPr="00CB22F2" w:rsidRDefault="00B13ACB" w:rsidP="00B13ACB">
      <w:pPr>
        <w:pStyle w:val="ListParagraph"/>
        <w:numPr>
          <w:ilvl w:val="0"/>
          <w:numId w:val="4"/>
        </w:numPr>
        <w:rPr>
          <w:sz w:val="16"/>
          <w:szCs w:val="16"/>
        </w:rPr>
      </w:pPr>
      <w:r w:rsidRPr="00CB22F2">
        <w:rPr>
          <w:sz w:val="16"/>
          <w:szCs w:val="16"/>
        </w:rPr>
        <w:lastRenderedPageBreak/>
        <w:t>Gels and other electrophoresis supplies</w:t>
      </w:r>
    </w:p>
    <w:p w14:paraId="6C3BF3F5" w14:textId="29B672E1" w:rsidR="00B13ACB" w:rsidRPr="00CB22F2" w:rsidRDefault="00B13ACB" w:rsidP="00B13ACB">
      <w:pPr>
        <w:pStyle w:val="ListParagraph"/>
        <w:numPr>
          <w:ilvl w:val="0"/>
          <w:numId w:val="4"/>
        </w:numPr>
        <w:rPr>
          <w:sz w:val="16"/>
          <w:szCs w:val="16"/>
        </w:rPr>
      </w:pPr>
      <w:r w:rsidRPr="00B13ACB">
        <w:rPr>
          <w:sz w:val="16"/>
          <w:szCs w:val="16"/>
        </w:rPr>
        <w:t>Silver staining kit (Thermo 24600)</w:t>
      </w:r>
      <w:r w:rsidRPr="00CB22F2">
        <w:rPr>
          <w:sz w:val="16"/>
          <w:szCs w:val="16"/>
        </w:rPr>
        <w:t>Blot boxes or staining trays</w:t>
      </w:r>
    </w:p>
    <w:p w14:paraId="530AEC13" w14:textId="77777777" w:rsidR="00B13ACB" w:rsidRPr="00CB22F2" w:rsidRDefault="00B13ACB" w:rsidP="00B13ACB">
      <w:pPr>
        <w:pStyle w:val="ListParagraph"/>
        <w:numPr>
          <w:ilvl w:val="0"/>
          <w:numId w:val="4"/>
        </w:numPr>
        <w:rPr>
          <w:sz w:val="16"/>
          <w:szCs w:val="16"/>
        </w:rPr>
      </w:pPr>
      <w:r w:rsidRPr="00CB22F2">
        <w:rPr>
          <w:sz w:val="16"/>
          <w:szCs w:val="16"/>
        </w:rPr>
        <w:lastRenderedPageBreak/>
        <w:t>Imaging system</w:t>
      </w:r>
    </w:p>
    <w:p w14:paraId="650F684C" w14:textId="77777777" w:rsidR="00B13ACB" w:rsidRPr="00CB22F2" w:rsidRDefault="00B13ACB" w:rsidP="00B13ACB">
      <w:pPr>
        <w:pStyle w:val="ListParagraph"/>
        <w:numPr>
          <w:ilvl w:val="0"/>
          <w:numId w:val="4"/>
        </w:numPr>
        <w:rPr>
          <w:sz w:val="16"/>
          <w:szCs w:val="16"/>
        </w:rPr>
        <w:sectPr w:rsidR="00B13ACB" w:rsidRPr="00CB22F2" w:rsidSect="007F77A3">
          <w:type w:val="continuous"/>
          <w:pgSz w:w="12240" w:h="15840"/>
          <w:pgMar w:top="720" w:right="720" w:bottom="720" w:left="720" w:header="720" w:footer="720" w:gutter="0"/>
          <w:cols w:num="2" w:space="720"/>
          <w:docGrid w:linePitch="360"/>
        </w:sectPr>
      </w:pPr>
      <w:r w:rsidRPr="00CB22F2">
        <w:rPr>
          <w:sz w:val="16"/>
          <w:szCs w:val="16"/>
        </w:rPr>
        <w:t xml:space="preserve">Pipettes </w:t>
      </w:r>
    </w:p>
    <w:p w14:paraId="5761F356" w14:textId="77777777" w:rsidR="00B13ACB" w:rsidRDefault="00B13ACB" w:rsidP="00B13ACB">
      <w:pPr>
        <w:pStyle w:val="Heading2"/>
      </w:pPr>
      <w:r>
        <w:lastRenderedPageBreak/>
        <w:t>Introduction</w:t>
      </w:r>
    </w:p>
    <w:p w14:paraId="7DA9D81A" w14:textId="0CA0C3CA" w:rsidR="00B13ACB" w:rsidRDefault="00B13ACB" w:rsidP="00B13ACB">
      <w:r>
        <w:t>“</w:t>
      </w:r>
      <w:r w:rsidRPr="00B13ACB">
        <w:t>The Thermo Scientific Pierce Silver Stain for Mass Spectrometry is a complete kit for rapid and ultra-sensitive silver staining of proteins in polyacrylamide gels and efficient destaining of excised gel pieces for mass spectrometry analysis. This kit enables both first-time and experienced users to achieve consistent and reliable staining using high, low and gradient percentage gels in single-dimension and 2D formats. The optimized staining method ensures extremely sensitive staining while minimizing covalent crosslinking of protein to the gel matrix, which can inhibit protein recovery. The destaining reagents facilitate complete removal of silver from stained protein bands and maximum protein recovery for subsequent mass spectrometry analysis.</w:t>
      </w:r>
      <w:r>
        <w:t>”</w:t>
      </w:r>
    </w:p>
    <w:p w14:paraId="0E83C7C5" w14:textId="6737806A" w:rsidR="00B13ACB" w:rsidRDefault="00B13ACB" w:rsidP="00B13ACB">
      <w:pPr>
        <w:pStyle w:val="Heading2"/>
      </w:pPr>
      <w:r>
        <w:t>Important notes</w:t>
      </w:r>
    </w:p>
    <w:p w14:paraId="6E64FDF3" w14:textId="77777777" w:rsidR="00E35A2A" w:rsidRPr="00B13ACB" w:rsidRDefault="00E35A2A" w:rsidP="001B648B">
      <w:pPr>
        <w:pStyle w:val="ListParagraph"/>
        <w:numPr>
          <w:ilvl w:val="0"/>
          <w:numId w:val="43"/>
        </w:numPr>
      </w:pPr>
      <w:r w:rsidRPr="00B13ACB">
        <w:t>Perform all steps in a single clean staining tray (plastic or glass) with constant gentle shaking.</w:t>
      </w:r>
    </w:p>
    <w:p w14:paraId="336F3C1A" w14:textId="77777777" w:rsidR="00E35A2A" w:rsidRPr="00B13ACB" w:rsidRDefault="00E35A2A" w:rsidP="001B648B">
      <w:pPr>
        <w:pStyle w:val="ListParagraph"/>
        <w:numPr>
          <w:ilvl w:val="0"/>
          <w:numId w:val="43"/>
        </w:numPr>
      </w:pPr>
      <w:r w:rsidRPr="00B13ACB">
        <w:t xml:space="preserve">Throughout the procedure, use sufficient volumes of solution to thoroughly cover the gel. Generally, 25mL is sufficient for a mini gel in a small tray. Use a generous volume for wash steps </w:t>
      </w:r>
      <w:r w:rsidRPr="00B13ACB">
        <w:rPr>
          <w:b/>
        </w:rPr>
        <w:t>(BWS: 50 mL).</w:t>
      </w:r>
    </w:p>
    <w:p w14:paraId="4D618FC8" w14:textId="77777777" w:rsidR="00E35A2A" w:rsidRPr="00B13ACB" w:rsidRDefault="00E35A2A" w:rsidP="001B648B">
      <w:pPr>
        <w:pStyle w:val="ListParagraph"/>
        <w:numPr>
          <w:ilvl w:val="0"/>
          <w:numId w:val="43"/>
        </w:numPr>
      </w:pPr>
      <w:r w:rsidRPr="00B13ACB">
        <w:t xml:space="preserve">Avoid using metal utensils throughout the procedure. Use a clean, plastic spatula or gloved hands to manipulate gel </w:t>
      </w:r>
      <w:r w:rsidRPr="00B13ACB">
        <w:rPr>
          <w:b/>
        </w:rPr>
        <w:t>(BWS: use a plastic gel lifter)</w:t>
      </w:r>
      <w:r w:rsidRPr="00B13ACB">
        <w:t>. When using gloved hands, touch only the gel edges to avoid depositing protein on the surface, which may cause background.</w:t>
      </w:r>
    </w:p>
    <w:p w14:paraId="32D5B96F" w14:textId="77777777" w:rsidR="00E35A2A" w:rsidRPr="00B13ACB" w:rsidRDefault="00E35A2A" w:rsidP="001B648B">
      <w:pPr>
        <w:pStyle w:val="ListParagraph"/>
        <w:numPr>
          <w:ilvl w:val="0"/>
          <w:numId w:val="43"/>
        </w:numPr>
      </w:pPr>
      <w:r w:rsidRPr="00B13ACB">
        <w:t>Silver Stain Enhancer is used in both Stain and Developer Working Solutions. Do not use stain or developer directly without first adding the enhancer (steps 7 and 9) immediately before use.</w:t>
      </w:r>
    </w:p>
    <w:p w14:paraId="4C379FA1" w14:textId="77777777" w:rsidR="00E35A2A" w:rsidRPr="00B13ACB" w:rsidRDefault="00E35A2A" w:rsidP="001B648B">
      <w:pPr>
        <w:pStyle w:val="ListParagraph"/>
        <w:numPr>
          <w:ilvl w:val="0"/>
          <w:numId w:val="43"/>
        </w:numPr>
        <w:rPr>
          <w:b/>
        </w:rPr>
      </w:pPr>
      <w:r w:rsidRPr="00B13ACB">
        <w:rPr>
          <w:b/>
        </w:rPr>
        <w:t xml:space="preserve">BWS: Although the gel can be destained, it would probably not be appropriate for Western blot because it has been fixed. </w:t>
      </w:r>
    </w:p>
    <w:p w14:paraId="70938A8F" w14:textId="77777777" w:rsidR="00B13ACB" w:rsidRPr="00B13ACB" w:rsidRDefault="00B13ACB" w:rsidP="001B648B">
      <w:pPr>
        <w:pStyle w:val="ListParagraph"/>
        <w:numPr>
          <w:ilvl w:val="0"/>
          <w:numId w:val="43"/>
        </w:numPr>
      </w:pPr>
    </w:p>
    <w:p w14:paraId="1B210BD2" w14:textId="63C0FCA9" w:rsidR="00B13ACB" w:rsidRDefault="00B13ACB" w:rsidP="00B13ACB">
      <w:pPr>
        <w:pStyle w:val="Heading2"/>
      </w:pPr>
      <w:r>
        <w:t>Prep</w:t>
      </w:r>
    </w:p>
    <w:p w14:paraId="7104ABE3" w14:textId="77777777" w:rsidR="00E35A2A" w:rsidRPr="00F560E7" w:rsidRDefault="00E35A2A" w:rsidP="001B648B">
      <w:pPr>
        <w:pStyle w:val="ListParagraph"/>
        <w:numPr>
          <w:ilvl w:val="0"/>
          <w:numId w:val="44"/>
        </w:numPr>
      </w:pPr>
      <w:r w:rsidRPr="00F560E7">
        <w:t xml:space="preserve">Perform sample prep and electrophoresis as described in BWS gel and blot protocol. </w:t>
      </w:r>
      <w:r w:rsidRPr="00F560E7">
        <w:rPr>
          <w:b/>
        </w:rPr>
        <w:t>Leave the foot on the gel until imaging for easier handling.</w:t>
      </w:r>
    </w:p>
    <w:p w14:paraId="5B4308FE" w14:textId="77777777" w:rsidR="00E35A2A" w:rsidRPr="00F560E7" w:rsidRDefault="00E35A2A" w:rsidP="001B648B">
      <w:pPr>
        <w:pStyle w:val="ListParagraph"/>
        <w:numPr>
          <w:ilvl w:val="0"/>
          <w:numId w:val="44"/>
        </w:numPr>
      </w:pPr>
      <w:r w:rsidRPr="00F560E7">
        <w:t>Prepare fixing and staining solutions during electrophoresis as described in the tables below. For best results, prepare solutions fresh prior to staining. Use a graduated cylinder to measure and a bottle or Erlenmeyer flask to store. Use nanopure water if available.</w:t>
      </w:r>
    </w:p>
    <w:p w14:paraId="35BCD6E9" w14:textId="77777777" w:rsidR="00E35A2A" w:rsidRPr="00F560E7" w:rsidRDefault="00E35A2A" w:rsidP="001B648B">
      <w:pPr>
        <w:pStyle w:val="ListParagraph"/>
        <w:numPr>
          <w:ilvl w:val="0"/>
          <w:numId w:val="44"/>
        </w:numPr>
      </w:pPr>
      <w:r w:rsidRPr="00F560E7">
        <w:t>Open the gel plates and use a plastic gel lifter to slide the gel into a 1 mL pipette tip box top. Rinse with ultrapure water if it is difficult to separate the gel from the gel plates.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980"/>
        <w:gridCol w:w="1080"/>
        <w:gridCol w:w="1080"/>
        <w:gridCol w:w="990"/>
        <w:gridCol w:w="1080"/>
      </w:tblGrid>
      <w:tr w:rsidR="00F560E7" w:rsidRPr="00F13E57" w14:paraId="5AE1A5DC" w14:textId="77777777" w:rsidTr="00E35A2A">
        <w:trPr>
          <w:trHeight w:hRule="exact" w:val="226"/>
          <w:jc w:val="center"/>
        </w:trPr>
        <w:tc>
          <w:tcPr>
            <w:tcW w:w="1980" w:type="dxa"/>
            <w:shd w:val="clear" w:color="auto" w:fill="E4E4E4"/>
          </w:tcPr>
          <w:p w14:paraId="40B6F062" w14:textId="77777777" w:rsidR="00F560E7" w:rsidRPr="00F13E57" w:rsidRDefault="00F560E7" w:rsidP="00E35A2A">
            <w:pPr>
              <w:rPr>
                <w:sz w:val="16"/>
                <w:szCs w:val="16"/>
              </w:rPr>
            </w:pPr>
            <w:r w:rsidRPr="004B5D58">
              <w:rPr>
                <w:rFonts w:asciiTheme="minorHAnsi" w:hAnsiTheme="minorHAnsi"/>
                <w:b/>
                <w:sz w:val="16"/>
                <w:szCs w:val="16"/>
              </w:rPr>
              <w:t>Fixing solution</w:t>
            </w:r>
          </w:p>
        </w:tc>
        <w:tc>
          <w:tcPr>
            <w:tcW w:w="1080" w:type="dxa"/>
            <w:shd w:val="clear" w:color="auto" w:fill="E4E4E4"/>
          </w:tcPr>
          <w:p w14:paraId="4530C56E" w14:textId="77777777" w:rsidR="00F560E7" w:rsidRPr="00F13E57" w:rsidRDefault="00F560E7" w:rsidP="00E35A2A">
            <w:pPr>
              <w:rPr>
                <w:sz w:val="16"/>
                <w:szCs w:val="16"/>
              </w:rPr>
            </w:pPr>
            <w:r w:rsidRPr="004B5D58">
              <w:rPr>
                <w:rFonts w:asciiTheme="minorHAnsi" w:hAnsiTheme="minorHAnsi"/>
                <w:b/>
                <w:sz w:val="16"/>
                <w:szCs w:val="16"/>
              </w:rPr>
              <w:t>1 Gel</w:t>
            </w:r>
          </w:p>
        </w:tc>
        <w:tc>
          <w:tcPr>
            <w:tcW w:w="1080" w:type="dxa"/>
            <w:shd w:val="clear" w:color="auto" w:fill="E4E4E4"/>
          </w:tcPr>
          <w:p w14:paraId="7B12E107" w14:textId="77777777" w:rsidR="00F560E7" w:rsidRPr="00F13E57" w:rsidRDefault="00F560E7" w:rsidP="00E35A2A">
            <w:pPr>
              <w:rPr>
                <w:sz w:val="16"/>
                <w:szCs w:val="16"/>
              </w:rPr>
            </w:pPr>
            <w:r w:rsidRPr="004B5D58">
              <w:rPr>
                <w:rFonts w:asciiTheme="minorHAnsi" w:hAnsiTheme="minorHAnsi"/>
                <w:b/>
                <w:sz w:val="16"/>
                <w:szCs w:val="16"/>
              </w:rPr>
              <w:t>2 Gels</w:t>
            </w:r>
          </w:p>
        </w:tc>
        <w:tc>
          <w:tcPr>
            <w:tcW w:w="990" w:type="dxa"/>
            <w:shd w:val="clear" w:color="auto" w:fill="E4E4E4"/>
          </w:tcPr>
          <w:p w14:paraId="1E4FC21B" w14:textId="77777777" w:rsidR="00F560E7" w:rsidRPr="00F13E57" w:rsidRDefault="00F560E7" w:rsidP="00E35A2A">
            <w:pPr>
              <w:rPr>
                <w:sz w:val="16"/>
                <w:szCs w:val="16"/>
              </w:rPr>
            </w:pPr>
            <w:r w:rsidRPr="004B5D58">
              <w:rPr>
                <w:rFonts w:asciiTheme="minorHAnsi" w:hAnsiTheme="minorHAnsi"/>
                <w:b/>
                <w:sz w:val="16"/>
                <w:szCs w:val="16"/>
              </w:rPr>
              <w:t>3 Gels</w:t>
            </w:r>
          </w:p>
        </w:tc>
        <w:tc>
          <w:tcPr>
            <w:tcW w:w="1080" w:type="dxa"/>
            <w:shd w:val="clear" w:color="auto" w:fill="E4E4E4"/>
          </w:tcPr>
          <w:p w14:paraId="74D64352" w14:textId="77777777" w:rsidR="00F560E7" w:rsidRPr="00F13E57" w:rsidRDefault="00F560E7" w:rsidP="00E35A2A">
            <w:pPr>
              <w:rPr>
                <w:sz w:val="16"/>
                <w:szCs w:val="16"/>
              </w:rPr>
            </w:pPr>
            <w:r w:rsidRPr="004B5D58">
              <w:rPr>
                <w:rFonts w:asciiTheme="minorHAnsi" w:hAnsiTheme="minorHAnsi"/>
                <w:b/>
                <w:sz w:val="16"/>
                <w:szCs w:val="16"/>
              </w:rPr>
              <w:t>4 Gels</w:t>
            </w:r>
          </w:p>
        </w:tc>
      </w:tr>
      <w:tr w:rsidR="00F560E7" w:rsidRPr="00F13E57" w14:paraId="2AE4EB17" w14:textId="77777777" w:rsidTr="00E35A2A">
        <w:trPr>
          <w:trHeight w:val="189"/>
          <w:jc w:val="center"/>
        </w:trPr>
        <w:tc>
          <w:tcPr>
            <w:tcW w:w="1980" w:type="dxa"/>
          </w:tcPr>
          <w:p w14:paraId="1DA4D98B" w14:textId="77777777" w:rsidR="00F560E7" w:rsidRPr="00F13E57" w:rsidRDefault="00F560E7" w:rsidP="00E35A2A">
            <w:pPr>
              <w:rPr>
                <w:sz w:val="16"/>
                <w:szCs w:val="16"/>
              </w:rPr>
            </w:pPr>
            <w:r w:rsidRPr="004B5D58">
              <w:rPr>
                <w:rFonts w:asciiTheme="minorHAnsi" w:hAnsiTheme="minorHAnsi"/>
                <w:sz w:val="16"/>
                <w:szCs w:val="16"/>
              </w:rPr>
              <w:t>Ultrapure water</w:t>
            </w:r>
          </w:p>
        </w:tc>
        <w:tc>
          <w:tcPr>
            <w:tcW w:w="1080" w:type="dxa"/>
          </w:tcPr>
          <w:p w14:paraId="583A5D32" w14:textId="77777777" w:rsidR="00F560E7" w:rsidRPr="00F13E57" w:rsidRDefault="00F560E7" w:rsidP="00E35A2A">
            <w:pPr>
              <w:rPr>
                <w:sz w:val="16"/>
                <w:szCs w:val="16"/>
              </w:rPr>
            </w:pPr>
            <w:r w:rsidRPr="004B5D58">
              <w:rPr>
                <w:rFonts w:asciiTheme="minorHAnsi" w:hAnsiTheme="minorHAnsi"/>
                <w:sz w:val="16"/>
                <w:szCs w:val="16"/>
              </w:rPr>
              <w:t>30 mL</w:t>
            </w:r>
          </w:p>
        </w:tc>
        <w:tc>
          <w:tcPr>
            <w:tcW w:w="1080" w:type="dxa"/>
          </w:tcPr>
          <w:p w14:paraId="52162DBD" w14:textId="77777777" w:rsidR="00F560E7" w:rsidRPr="00F13E57" w:rsidRDefault="00F560E7" w:rsidP="00E35A2A">
            <w:pPr>
              <w:rPr>
                <w:sz w:val="16"/>
                <w:szCs w:val="16"/>
              </w:rPr>
            </w:pPr>
            <w:r w:rsidRPr="004B5D58">
              <w:rPr>
                <w:rFonts w:asciiTheme="minorHAnsi" w:hAnsiTheme="minorHAnsi"/>
                <w:sz w:val="16"/>
                <w:szCs w:val="16"/>
              </w:rPr>
              <w:t>60 mL</w:t>
            </w:r>
          </w:p>
        </w:tc>
        <w:tc>
          <w:tcPr>
            <w:tcW w:w="990" w:type="dxa"/>
          </w:tcPr>
          <w:p w14:paraId="37E59F0D" w14:textId="77777777" w:rsidR="00F560E7" w:rsidRPr="00F13E57" w:rsidRDefault="00F560E7" w:rsidP="00E35A2A">
            <w:pPr>
              <w:rPr>
                <w:sz w:val="16"/>
                <w:szCs w:val="16"/>
              </w:rPr>
            </w:pPr>
            <w:r w:rsidRPr="004B5D58">
              <w:rPr>
                <w:rFonts w:asciiTheme="minorHAnsi" w:hAnsiTheme="minorHAnsi"/>
                <w:sz w:val="16"/>
                <w:szCs w:val="16"/>
              </w:rPr>
              <w:t>120 mL</w:t>
            </w:r>
          </w:p>
        </w:tc>
        <w:tc>
          <w:tcPr>
            <w:tcW w:w="1080" w:type="dxa"/>
          </w:tcPr>
          <w:p w14:paraId="7F138511" w14:textId="77777777" w:rsidR="00F560E7" w:rsidRPr="00F13E57" w:rsidRDefault="00F560E7" w:rsidP="00E35A2A">
            <w:pPr>
              <w:rPr>
                <w:sz w:val="16"/>
                <w:szCs w:val="16"/>
              </w:rPr>
            </w:pPr>
            <w:r w:rsidRPr="004B5D58">
              <w:rPr>
                <w:rFonts w:asciiTheme="minorHAnsi" w:hAnsiTheme="minorHAnsi"/>
                <w:sz w:val="16"/>
                <w:szCs w:val="16"/>
              </w:rPr>
              <w:t>160 mL</w:t>
            </w:r>
          </w:p>
        </w:tc>
      </w:tr>
      <w:tr w:rsidR="00F560E7" w:rsidRPr="00F13E57" w14:paraId="2C1258E0" w14:textId="77777777" w:rsidTr="00E35A2A">
        <w:trPr>
          <w:trHeight w:val="189"/>
          <w:jc w:val="center"/>
        </w:trPr>
        <w:tc>
          <w:tcPr>
            <w:tcW w:w="1980" w:type="dxa"/>
          </w:tcPr>
          <w:p w14:paraId="2B1BAC65" w14:textId="77777777" w:rsidR="00F560E7" w:rsidRPr="00F13E57" w:rsidRDefault="00F560E7" w:rsidP="00E35A2A">
            <w:pPr>
              <w:rPr>
                <w:sz w:val="16"/>
                <w:szCs w:val="16"/>
              </w:rPr>
            </w:pPr>
            <w:r w:rsidRPr="004B5D58">
              <w:rPr>
                <w:rFonts w:asciiTheme="minorHAnsi" w:hAnsiTheme="minorHAnsi"/>
                <w:sz w:val="16"/>
                <w:szCs w:val="16"/>
              </w:rPr>
              <w:t>Ethanol</w:t>
            </w:r>
          </w:p>
        </w:tc>
        <w:tc>
          <w:tcPr>
            <w:tcW w:w="1080" w:type="dxa"/>
          </w:tcPr>
          <w:p w14:paraId="5FB16CC4" w14:textId="77777777" w:rsidR="00F560E7" w:rsidRPr="00F13E57" w:rsidRDefault="00F560E7" w:rsidP="00E35A2A">
            <w:pPr>
              <w:rPr>
                <w:sz w:val="16"/>
                <w:szCs w:val="16"/>
              </w:rPr>
            </w:pPr>
            <w:r w:rsidRPr="004B5D58">
              <w:rPr>
                <w:rFonts w:asciiTheme="minorHAnsi" w:hAnsiTheme="minorHAnsi"/>
                <w:sz w:val="16"/>
                <w:szCs w:val="16"/>
              </w:rPr>
              <w:t>15 mL</w:t>
            </w:r>
          </w:p>
        </w:tc>
        <w:tc>
          <w:tcPr>
            <w:tcW w:w="1080" w:type="dxa"/>
          </w:tcPr>
          <w:p w14:paraId="34A67F62" w14:textId="77777777" w:rsidR="00F560E7" w:rsidRPr="00F13E57" w:rsidRDefault="00F560E7" w:rsidP="00E35A2A">
            <w:pPr>
              <w:rPr>
                <w:sz w:val="16"/>
                <w:szCs w:val="16"/>
              </w:rPr>
            </w:pPr>
            <w:r w:rsidRPr="004B5D58">
              <w:rPr>
                <w:rFonts w:asciiTheme="minorHAnsi" w:hAnsiTheme="minorHAnsi"/>
                <w:sz w:val="16"/>
                <w:szCs w:val="16"/>
              </w:rPr>
              <w:t>30 mL</w:t>
            </w:r>
          </w:p>
        </w:tc>
        <w:tc>
          <w:tcPr>
            <w:tcW w:w="990" w:type="dxa"/>
          </w:tcPr>
          <w:p w14:paraId="7271A6D1" w14:textId="77777777" w:rsidR="00F560E7" w:rsidRPr="00F13E57" w:rsidRDefault="00F560E7" w:rsidP="00E35A2A">
            <w:pPr>
              <w:rPr>
                <w:sz w:val="16"/>
                <w:szCs w:val="16"/>
              </w:rPr>
            </w:pPr>
            <w:r w:rsidRPr="004B5D58">
              <w:rPr>
                <w:rFonts w:asciiTheme="minorHAnsi" w:hAnsiTheme="minorHAnsi"/>
                <w:sz w:val="16"/>
                <w:szCs w:val="16"/>
              </w:rPr>
              <w:t>150 mL</w:t>
            </w:r>
          </w:p>
        </w:tc>
        <w:tc>
          <w:tcPr>
            <w:tcW w:w="1080" w:type="dxa"/>
          </w:tcPr>
          <w:p w14:paraId="0D19A66D" w14:textId="77777777" w:rsidR="00F560E7" w:rsidRPr="00F13E57" w:rsidRDefault="00F560E7" w:rsidP="00E35A2A">
            <w:pPr>
              <w:rPr>
                <w:sz w:val="16"/>
                <w:szCs w:val="16"/>
              </w:rPr>
            </w:pPr>
            <w:r w:rsidRPr="004B5D58">
              <w:rPr>
                <w:rFonts w:asciiTheme="minorHAnsi" w:hAnsiTheme="minorHAnsi"/>
                <w:sz w:val="16"/>
                <w:szCs w:val="16"/>
              </w:rPr>
              <w:t>200 mL</w:t>
            </w:r>
          </w:p>
        </w:tc>
      </w:tr>
      <w:tr w:rsidR="00F560E7" w:rsidRPr="004B5D58" w14:paraId="4B30DCAE" w14:textId="77777777" w:rsidTr="00E35A2A">
        <w:trPr>
          <w:trHeight w:val="189"/>
          <w:jc w:val="center"/>
        </w:trPr>
        <w:tc>
          <w:tcPr>
            <w:tcW w:w="1980" w:type="dxa"/>
          </w:tcPr>
          <w:p w14:paraId="56E84278" w14:textId="77777777" w:rsidR="00F560E7" w:rsidRPr="00F13E57" w:rsidRDefault="00F560E7" w:rsidP="00E35A2A">
            <w:pPr>
              <w:rPr>
                <w:sz w:val="16"/>
                <w:szCs w:val="16"/>
              </w:rPr>
            </w:pPr>
            <w:r w:rsidRPr="004B5D58">
              <w:rPr>
                <w:rFonts w:asciiTheme="minorHAnsi" w:hAnsiTheme="minorHAnsi"/>
                <w:sz w:val="16"/>
                <w:szCs w:val="16"/>
              </w:rPr>
              <w:t>Acetic acid</w:t>
            </w:r>
          </w:p>
        </w:tc>
        <w:tc>
          <w:tcPr>
            <w:tcW w:w="1080" w:type="dxa"/>
          </w:tcPr>
          <w:p w14:paraId="274ADF2B" w14:textId="77777777" w:rsidR="00F560E7" w:rsidRPr="00F13E57" w:rsidRDefault="00F560E7" w:rsidP="00E35A2A">
            <w:pPr>
              <w:rPr>
                <w:sz w:val="16"/>
                <w:szCs w:val="16"/>
              </w:rPr>
            </w:pPr>
            <w:r w:rsidRPr="004B5D58">
              <w:rPr>
                <w:rFonts w:asciiTheme="minorHAnsi" w:hAnsiTheme="minorHAnsi"/>
                <w:sz w:val="16"/>
                <w:szCs w:val="16"/>
              </w:rPr>
              <w:t>5 mL</w:t>
            </w:r>
          </w:p>
        </w:tc>
        <w:tc>
          <w:tcPr>
            <w:tcW w:w="1080" w:type="dxa"/>
          </w:tcPr>
          <w:p w14:paraId="7E604BD6" w14:textId="77777777" w:rsidR="00F560E7" w:rsidRPr="00F13E57" w:rsidRDefault="00F560E7" w:rsidP="00E35A2A">
            <w:pPr>
              <w:rPr>
                <w:sz w:val="16"/>
                <w:szCs w:val="16"/>
              </w:rPr>
            </w:pPr>
            <w:r w:rsidRPr="004B5D58">
              <w:rPr>
                <w:rFonts w:asciiTheme="minorHAnsi" w:hAnsiTheme="minorHAnsi"/>
                <w:sz w:val="16"/>
                <w:szCs w:val="16"/>
              </w:rPr>
              <w:t>10 mL</w:t>
            </w:r>
          </w:p>
        </w:tc>
        <w:tc>
          <w:tcPr>
            <w:tcW w:w="990" w:type="dxa"/>
          </w:tcPr>
          <w:p w14:paraId="4F4A3B11" w14:textId="77777777" w:rsidR="00F560E7" w:rsidRPr="00F13E57" w:rsidRDefault="00F560E7" w:rsidP="00E35A2A">
            <w:pPr>
              <w:rPr>
                <w:sz w:val="16"/>
                <w:szCs w:val="16"/>
              </w:rPr>
            </w:pPr>
            <w:r w:rsidRPr="004B5D58">
              <w:rPr>
                <w:rFonts w:asciiTheme="minorHAnsi" w:hAnsiTheme="minorHAnsi"/>
                <w:sz w:val="16"/>
                <w:szCs w:val="16"/>
              </w:rPr>
              <w:t>30 mL</w:t>
            </w:r>
          </w:p>
        </w:tc>
        <w:tc>
          <w:tcPr>
            <w:tcW w:w="1080" w:type="dxa"/>
          </w:tcPr>
          <w:p w14:paraId="6DC8CB6C" w14:textId="77777777" w:rsidR="00F560E7" w:rsidRPr="004B5D58" w:rsidRDefault="00F560E7" w:rsidP="00E35A2A">
            <w:pPr>
              <w:rPr>
                <w:rFonts w:asciiTheme="minorHAnsi" w:hAnsiTheme="minorHAnsi"/>
                <w:sz w:val="16"/>
                <w:szCs w:val="16"/>
              </w:rPr>
            </w:pPr>
            <w:r w:rsidRPr="004B5D58">
              <w:rPr>
                <w:rFonts w:asciiTheme="minorHAnsi" w:hAnsiTheme="minorHAnsi"/>
                <w:sz w:val="16"/>
                <w:szCs w:val="16"/>
              </w:rPr>
              <w:t>40 mL</w:t>
            </w:r>
          </w:p>
        </w:tc>
      </w:tr>
    </w:tbl>
    <w:p w14:paraId="0DB26C5E" w14:textId="77777777" w:rsidR="00B40A94" w:rsidRDefault="00B40A94" w:rsidP="00F560E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2094"/>
        <w:gridCol w:w="843"/>
      </w:tblGrid>
      <w:tr w:rsidR="00F560E7" w:rsidRPr="00F13E57" w14:paraId="5DD3FAFD" w14:textId="77777777" w:rsidTr="00E35A2A">
        <w:trPr>
          <w:trHeight w:hRule="exact" w:val="216"/>
          <w:jc w:val="center"/>
        </w:trPr>
        <w:tc>
          <w:tcPr>
            <w:tcW w:w="2094" w:type="dxa"/>
            <w:shd w:val="clear" w:color="auto" w:fill="E4E4E4"/>
          </w:tcPr>
          <w:p w14:paraId="78CC16B6" w14:textId="77777777" w:rsidR="00F560E7" w:rsidRPr="00F13E57" w:rsidRDefault="00F560E7" w:rsidP="00E35A2A">
            <w:pPr>
              <w:rPr>
                <w:sz w:val="16"/>
                <w:szCs w:val="16"/>
              </w:rPr>
            </w:pPr>
            <w:r w:rsidRPr="004B5D58">
              <w:rPr>
                <w:rFonts w:asciiTheme="minorHAnsi" w:hAnsiTheme="minorHAnsi"/>
                <w:b/>
                <w:sz w:val="16"/>
                <w:szCs w:val="16"/>
              </w:rPr>
              <w:t>Solution</w:t>
            </w:r>
          </w:p>
        </w:tc>
        <w:tc>
          <w:tcPr>
            <w:tcW w:w="843" w:type="dxa"/>
            <w:shd w:val="clear" w:color="auto" w:fill="E4E4E4"/>
          </w:tcPr>
          <w:p w14:paraId="48902B25" w14:textId="77777777" w:rsidR="00F560E7" w:rsidRPr="00F13E57" w:rsidRDefault="00F560E7" w:rsidP="00E35A2A">
            <w:pPr>
              <w:rPr>
                <w:sz w:val="16"/>
                <w:szCs w:val="16"/>
              </w:rPr>
            </w:pPr>
            <w:r w:rsidRPr="004B5D58">
              <w:rPr>
                <w:rFonts w:asciiTheme="minorHAnsi" w:hAnsiTheme="minorHAnsi"/>
                <w:b/>
                <w:sz w:val="16"/>
                <w:szCs w:val="16"/>
              </w:rPr>
              <w:t>1 Gel (mL)</w:t>
            </w:r>
          </w:p>
        </w:tc>
      </w:tr>
      <w:tr w:rsidR="00F560E7" w:rsidRPr="00F13E57" w14:paraId="1D0AB7DE" w14:textId="77777777" w:rsidTr="00E35A2A">
        <w:trPr>
          <w:trHeight w:hRule="exact" w:val="216"/>
          <w:jc w:val="center"/>
        </w:trPr>
        <w:tc>
          <w:tcPr>
            <w:tcW w:w="2094" w:type="dxa"/>
          </w:tcPr>
          <w:p w14:paraId="28509FDE" w14:textId="77777777" w:rsidR="00F560E7" w:rsidRPr="00FD0ADD" w:rsidRDefault="00F560E7" w:rsidP="00E35A2A">
            <w:pPr>
              <w:rPr>
                <w:sz w:val="16"/>
                <w:szCs w:val="16"/>
              </w:rPr>
            </w:pPr>
            <w:r w:rsidRPr="004B5D58">
              <w:rPr>
                <w:rFonts w:asciiTheme="minorHAnsi" w:hAnsiTheme="minorHAnsi"/>
                <w:sz w:val="16"/>
                <w:szCs w:val="16"/>
              </w:rPr>
              <w:t>Ultrapure water for washing</w:t>
            </w:r>
          </w:p>
        </w:tc>
        <w:tc>
          <w:tcPr>
            <w:tcW w:w="843" w:type="dxa"/>
          </w:tcPr>
          <w:p w14:paraId="3811C6F7" w14:textId="77777777" w:rsidR="00F560E7" w:rsidRPr="00F13E57" w:rsidRDefault="00F560E7" w:rsidP="00E35A2A">
            <w:pPr>
              <w:rPr>
                <w:sz w:val="16"/>
                <w:szCs w:val="16"/>
              </w:rPr>
            </w:pPr>
            <w:r w:rsidRPr="004B5D58">
              <w:rPr>
                <w:rFonts w:asciiTheme="minorHAnsi" w:hAnsiTheme="minorHAnsi"/>
                <w:sz w:val="16"/>
                <w:szCs w:val="16"/>
              </w:rPr>
              <w:t xml:space="preserve">550 </w:t>
            </w:r>
          </w:p>
        </w:tc>
      </w:tr>
      <w:tr w:rsidR="00F560E7" w:rsidRPr="00F13E57" w14:paraId="145CE021" w14:textId="77777777" w:rsidTr="00E35A2A">
        <w:trPr>
          <w:trHeight w:hRule="exact" w:val="216"/>
          <w:jc w:val="center"/>
        </w:trPr>
        <w:tc>
          <w:tcPr>
            <w:tcW w:w="2094" w:type="dxa"/>
          </w:tcPr>
          <w:p w14:paraId="3F3C73B9" w14:textId="77777777" w:rsidR="00F560E7" w:rsidRPr="00F13E57" w:rsidRDefault="00F560E7" w:rsidP="00E35A2A">
            <w:pPr>
              <w:rPr>
                <w:sz w:val="16"/>
                <w:szCs w:val="16"/>
              </w:rPr>
            </w:pPr>
            <w:r w:rsidRPr="004B5D58">
              <w:rPr>
                <w:rFonts w:asciiTheme="minorHAnsi" w:hAnsiTheme="minorHAnsi"/>
                <w:sz w:val="16"/>
                <w:szCs w:val="16"/>
              </w:rPr>
              <w:t>Fixing solution</w:t>
            </w:r>
          </w:p>
        </w:tc>
        <w:tc>
          <w:tcPr>
            <w:tcW w:w="843" w:type="dxa"/>
          </w:tcPr>
          <w:p w14:paraId="0D306344" w14:textId="77777777" w:rsidR="00F560E7" w:rsidRPr="00F13E57" w:rsidRDefault="00F560E7" w:rsidP="00E35A2A">
            <w:pPr>
              <w:rPr>
                <w:sz w:val="16"/>
                <w:szCs w:val="16"/>
              </w:rPr>
            </w:pPr>
            <w:r w:rsidRPr="004B5D58">
              <w:rPr>
                <w:rFonts w:asciiTheme="minorHAnsi" w:hAnsiTheme="minorHAnsi"/>
                <w:sz w:val="16"/>
                <w:szCs w:val="16"/>
              </w:rPr>
              <w:t xml:space="preserve">50 </w:t>
            </w:r>
          </w:p>
        </w:tc>
      </w:tr>
      <w:tr w:rsidR="00F560E7" w:rsidRPr="00F13E57" w14:paraId="6FD020E1" w14:textId="77777777" w:rsidTr="00E35A2A">
        <w:trPr>
          <w:trHeight w:hRule="exact" w:val="216"/>
          <w:jc w:val="center"/>
        </w:trPr>
        <w:tc>
          <w:tcPr>
            <w:tcW w:w="2094" w:type="dxa"/>
          </w:tcPr>
          <w:p w14:paraId="4A0EFCD9" w14:textId="77777777" w:rsidR="00F560E7" w:rsidRPr="00F13E57" w:rsidRDefault="00F560E7" w:rsidP="00E35A2A">
            <w:pPr>
              <w:rPr>
                <w:sz w:val="16"/>
                <w:szCs w:val="16"/>
              </w:rPr>
            </w:pPr>
            <w:r w:rsidRPr="004B5D58">
              <w:rPr>
                <w:rFonts w:asciiTheme="minorHAnsi" w:hAnsiTheme="minorHAnsi"/>
                <w:sz w:val="16"/>
                <w:szCs w:val="16"/>
              </w:rPr>
              <w:t>Stop solution</w:t>
            </w:r>
          </w:p>
        </w:tc>
        <w:tc>
          <w:tcPr>
            <w:tcW w:w="843" w:type="dxa"/>
          </w:tcPr>
          <w:p w14:paraId="3C06E6C6" w14:textId="77777777" w:rsidR="00F560E7" w:rsidRPr="00F13E57" w:rsidRDefault="00F560E7" w:rsidP="00E35A2A">
            <w:pPr>
              <w:rPr>
                <w:sz w:val="16"/>
                <w:szCs w:val="16"/>
              </w:rPr>
            </w:pPr>
            <w:r w:rsidRPr="004B5D58">
              <w:rPr>
                <w:rFonts w:asciiTheme="minorHAnsi" w:hAnsiTheme="minorHAnsi"/>
                <w:sz w:val="16"/>
                <w:szCs w:val="16"/>
              </w:rPr>
              <w:t xml:space="preserve">50 </w:t>
            </w:r>
          </w:p>
        </w:tc>
      </w:tr>
      <w:tr w:rsidR="00F560E7" w:rsidRPr="00F13E57" w14:paraId="5D3C39CD" w14:textId="77777777" w:rsidTr="00E35A2A">
        <w:trPr>
          <w:trHeight w:hRule="exact" w:val="216"/>
          <w:jc w:val="center"/>
        </w:trPr>
        <w:tc>
          <w:tcPr>
            <w:tcW w:w="2094" w:type="dxa"/>
          </w:tcPr>
          <w:p w14:paraId="1E8A479C" w14:textId="77777777" w:rsidR="00F560E7" w:rsidRDefault="00F560E7" w:rsidP="00E35A2A">
            <w:pPr>
              <w:rPr>
                <w:sz w:val="16"/>
                <w:szCs w:val="16"/>
              </w:rPr>
            </w:pPr>
            <w:r w:rsidRPr="004B5D58">
              <w:rPr>
                <w:rFonts w:asciiTheme="minorHAnsi" w:hAnsiTheme="minorHAnsi"/>
                <w:sz w:val="16"/>
                <w:szCs w:val="16"/>
              </w:rPr>
              <w:t>Ethanol wash</w:t>
            </w:r>
          </w:p>
        </w:tc>
        <w:tc>
          <w:tcPr>
            <w:tcW w:w="843" w:type="dxa"/>
          </w:tcPr>
          <w:p w14:paraId="39E9E67E" w14:textId="77777777" w:rsidR="00F560E7" w:rsidRDefault="00F560E7" w:rsidP="00E35A2A">
            <w:pPr>
              <w:rPr>
                <w:sz w:val="16"/>
                <w:szCs w:val="16"/>
              </w:rPr>
            </w:pPr>
            <w:r w:rsidRPr="004B5D58">
              <w:rPr>
                <w:rFonts w:asciiTheme="minorHAnsi" w:hAnsiTheme="minorHAnsi"/>
                <w:sz w:val="16"/>
                <w:szCs w:val="16"/>
              </w:rPr>
              <w:t xml:space="preserve">50 </w:t>
            </w:r>
          </w:p>
        </w:tc>
      </w:tr>
      <w:tr w:rsidR="00F560E7" w:rsidRPr="00F13E57" w14:paraId="125E38E3" w14:textId="77777777" w:rsidTr="00E35A2A">
        <w:trPr>
          <w:trHeight w:hRule="exact" w:val="216"/>
          <w:jc w:val="center"/>
        </w:trPr>
        <w:tc>
          <w:tcPr>
            <w:tcW w:w="2094" w:type="dxa"/>
          </w:tcPr>
          <w:p w14:paraId="6A8258FE" w14:textId="77777777" w:rsidR="00F560E7" w:rsidRDefault="00F560E7" w:rsidP="00E35A2A">
            <w:pPr>
              <w:rPr>
                <w:sz w:val="16"/>
                <w:szCs w:val="16"/>
              </w:rPr>
            </w:pPr>
            <w:r w:rsidRPr="004B5D58">
              <w:rPr>
                <w:rFonts w:asciiTheme="minorHAnsi" w:hAnsiTheme="minorHAnsi"/>
                <w:sz w:val="16"/>
                <w:szCs w:val="16"/>
              </w:rPr>
              <w:t>Sensitizer</w:t>
            </w:r>
          </w:p>
        </w:tc>
        <w:tc>
          <w:tcPr>
            <w:tcW w:w="843" w:type="dxa"/>
          </w:tcPr>
          <w:p w14:paraId="259CFB37" w14:textId="77777777" w:rsidR="00F560E7" w:rsidRDefault="00F560E7" w:rsidP="00E35A2A">
            <w:pPr>
              <w:rPr>
                <w:sz w:val="16"/>
                <w:szCs w:val="16"/>
              </w:rPr>
            </w:pPr>
            <w:r w:rsidRPr="004B5D58">
              <w:rPr>
                <w:rFonts w:asciiTheme="minorHAnsi" w:hAnsiTheme="minorHAnsi"/>
                <w:sz w:val="16"/>
                <w:szCs w:val="16"/>
              </w:rPr>
              <w:t>25</w:t>
            </w:r>
          </w:p>
        </w:tc>
      </w:tr>
      <w:tr w:rsidR="00F560E7" w:rsidRPr="00F13E57" w14:paraId="2AFC67FD" w14:textId="77777777" w:rsidTr="00E35A2A">
        <w:trPr>
          <w:trHeight w:hRule="exact" w:val="216"/>
          <w:jc w:val="center"/>
        </w:trPr>
        <w:tc>
          <w:tcPr>
            <w:tcW w:w="2094" w:type="dxa"/>
          </w:tcPr>
          <w:p w14:paraId="43B91004" w14:textId="77777777" w:rsidR="00F560E7" w:rsidRDefault="00F560E7" w:rsidP="00E35A2A">
            <w:pPr>
              <w:rPr>
                <w:sz w:val="16"/>
                <w:szCs w:val="16"/>
              </w:rPr>
            </w:pPr>
            <w:r w:rsidRPr="004B5D58">
              <w:rPr>
                <w:rFonts w:asciiTheme="minorHAnsi" w:hAnsiTheme="minorHAnsi"/>
                <w:sz w:val="16"/>
                <w:szCs w:val="16"/>
              </w:rPr>
              <w:t>Silver stain working solution</w:t>
            </w:r>
          </w:p>
        </w:tc>
        <w:tc>
          <w:tcPr>
            <w:tcW w:w="843" w:type="dxa"/>
          </w:tcPr>
          <w:p w14:paraId="2DA84218" w14:textId="77777777" w:rsidR="00F560E7" w:rsidRDefault="00F560E7" w:rsidP="00E35A2A">
            <w:pPr>
              <w:rPr>
                <w:sz w:val="16"/>
                <w:szCs w:val="16"/>
              </w:rPr>
            </w:pPr>
            <w:r w:rsidRPr="004B5D58">
              <w:rPr>
                <w:rFonts w:asciiTheme="minorHAnsi" w:hAnsiTheme="minorHAnsi"/>
                <w:sz w:val="16"/>
                <w:szCs w:val="16"/>
              </w:rPr>
              <w:t>25</w:t>
            </w:r>
          </w:p>
        </w:tc>
      </w:tr>
      <w:tr w:rsidR="00F560E7" w:rsidRPr="004B5D58" w14:paraId="4698F606" w14:textId="77777777" w:rsidTr="00E35A2A">
        <w:trPr>
          <w:trHeight w:hRule="exact" w:val="216"/>
          <w:jc w:val="center"/>
        </w:trPr>
        <w:tc>
          <w:tcPr>
            <w:tcW w:w="2094" w:type="dxa"/>
          </w:tcPr>
          <w:p w14:paraId="302E2383" w14:textId="77777777" w:rsidR="00F560E7" w:rsidRDefault="00F560E7" w:rsidP="00E35A2A">
            <w:pPr>
              <w:rPr>
                <w:sz w:val="16"/>
                <w:szCs w:val="16"/>
              </w:rPr>
            </w:pPr>
            <w:r w:rsidRPr="004B5D58">
              <w:rPr>
                <w:rFonts w:asciiTheme="minorHAnsi" w:hAnsiTheme="minorHAnsi"/>
                <w:sz w:val="16"/>
                <w:szCs w:val="16"/>
              </w:rPr>
              <w:t xml:space="preserve">Developer working solution </w:t>
            </w:r>
          </w:p>
        </w:tc>
        <w:tc>
          <w:tcPr>
            <w:tcW w:w="843" w:type="dxa"/>
          </w:tcPr>
          <w:p w14:paraId="751520D1" w14:textId="77777777" w:rsidR="00F560E7" w:rsidRPr="004B5D58" w:rsidRDefault="00F560E7" w:rsidP="00E35A2A">
            <w:pPr>
              <w:rPr>
                <w:rFonts w:asciiTheme="minorHAnsi" w:hAnsiTheme="minorHAnsi"/>
                <w:sz w:val="16"/>
                <w:szCs w:val="16"/>
              </w:rPr>
            </w:pPr>
            <w:r w:rsidRPr="004B5D58">
              <w:rPr>
                <w:rFonts w:asciiTheme="minorHAnsi" w:hAnsiTheme="minorHAnsi"/>
                <w:sz w:val="16"/>
                <w:szCs w:val="16"/>
              </w:rPr>
              <w:t>25</w:t>
            </w:r>
          </w:p>
        </w:tc>
      </w:tr>
    </w:tbl>
    <w:p w14:paraId="4241FE78" w14:textId="77777777" w:rsidR="00F560E7" w:rsidRPr="00B40A94" w:rsidRDefault="00F560E7" w:rsidP="00F560E7"/>
    <w:p w14:paraId="7718D98D" w14:textId="77777777" w:rsidR="00E35A2A" w:rsidRDefault="00E35A2A">
      <w:pPr>
        <w:rPr>
          <w:rFonts w:asciiTheme="majorHAnsi" w:eastAsiaTheme="majorEastAsia" w:hAnsiTheme="majorHAnsi" w:cstheme="majorBidi"/>
          <w:color w:val="2E74B5" w:themeColor="accent1" w:themeShade="BF"/>
          <w:sz w:val="26"/>
          <w:szCs w:val="26"/>
        </w:rPr>
      </w:pPr>
      <w:r>
        <w:br w:type="page"/>
      </w:r>
    </w:p>
    <w:p w14:paraId="3B9CA4FC" w14:textId="3957C477" w:rsidR="00B13ACB" w:rsidRDefault="00B13ACB" w:rsidP="00F560E7">
      <w:pPr>
        <w:pStyle w:val="Heading2"/>
      </w:pPr>
      <w:r>
        <w:lastRenderedPageBreak/>
        <w:t>Staining</w:t>
      </w:r>
    </w:p>
    <w:p w14:paraId="7E75D27F" w14:textId="77777777" w:rsidR="00E35A2A" w:rsidRPr="00E35A2A" w:rsidRDefault="00E35A2A" w:rsidP="001B648B">
      <w:pPr>
        <w:pStyle w:val="ListParagraph"/>
        <w:numPr>
          <w:ilvl w:val="0"/>
          <w:numId w:val="45"/>
        </w:numPr>
      </w:pPr>
      <w:r w:rsidRPr="00E35A2A">
        <w:t xml:space="preserve">Wash gel in ultrapure water for 5 minutes </w:t>
      </w:r>
      <w:r w:rsidRPr="00E35A2A">
        <w:rPr>
          <w:b/>
        </w:rPr>
        <w:t>(BWS: 50 mL)</w:t>
      </w:r>
      <w:r w:rsidRPr="00E35A2A">
        <w:t>. Replace and wash again for 5 minutes.</w:t>
      </w:r>
    </w:p>
    <w:p w14:paraId="091952DE" w14:textId="77777777" w:rsidR="00E35A2A" w:rsidRPr="00E35A2A" w:rsidRDefault="00E35A2A" w:rsidP="001B648B">
      <w:pPr>
        <w:pStyle w:val="ListParagraph"/>
        <w:numPr>
          <w:ilvl w:val="0"/>
          <w:numId w:val="45"/>
        </w:numPr>
      </w:pPr>
      <w:r w:rsidRPr="00E35A2A">
        <w:t>Decant water and add Fixing Solution to the gel. Incubate for 15 minutes at room temperature. Replace solution and fix for another 15 minutes. Gel may remain in fixing solution overnight without affecting stain performance.</w:t>
      </w:r>
    </w:p>
    <w:p w14:paraId="2B8CC486" w14:textId="77777777" w:rsidR="00E35A2A" w:rsidRPr="00E35A2A" w:rsidRDefault="00E35A2A" w:rsidP="001B648B">
      <w:pPr>
        <w:pStyle w:val="ListParagraph"/>
        <w:numPr>
          <w:ilvl w:val="0"/>
          <w:numId w:val="45"/>
        </w:numPr>
      </w:pPr>
      <w:r w:rsidRPr="00E35A2A">
        <w:t>Wash gel with the Ethanol Wash for 5 minutes. Replace solution and wash for another 5 minutes.</w:t>
      </w:r>
    </w:p>
    <w:p w14:paraId="525C1328" w14:textId="77777777" w:rsidR="00E35A2A" w:rsidRPr="00E35A2A" w:rsidRDefault="00E35A2A" w:rsidP="001B648B">
      <w:pPr>
        <w:pStyle w:val="ListParagraph"/>
        <w:numPr>
          <w:ilvl w:val="0"/>
          <w:numId w:val="45"/>
        </w:numPr>
      </w:pPr>
      <w:r w:rsidRPr="00E35A2A">
        <w:t>Wash gel in ultrapure water for 5 minutes. Replace water and wash for another 5 minutes.</w:t>
      </w:r>
    </w:p>
    <w:p w14:paraId="3157D480" w14:textId="77777777" w:rsidR="00E35A2A" w:rsidRPr="00E35A2A" w:rsidRDefault="00E35A2A" w:rsidP="001B648B">
      <w:pPr>
        <w:pStyle w:val="ListParagraph"/>
        <w:numPr>
          <w:ilvl w:val="0"/>
          <w:numId w:val="45"/>
        </w:numPr>
      </w:pPr>
      <w:r w:rsidRPr="00E35A2A">
        <w:t>Just before use, prepare sensitizer working solution by mixing 1 part Silver Stain Sensitizer with 500 parts ultrapure water (e.g., mix 50µL Sensitizer with 25mL water).</w:t>
      </w:r>
    </w:p>
    <w:p w14:paraId="11800CB8" w14:textId="77777777" w:rsidR="00E35A2A" w:rsidRPr="00E35A2A" w:rsidRDefault="00E35A2A" w:rsidP="001B648B">
      <w:pPr>
        <w:pStyle w:val="ListParagraph"/>
        <w:numPr>
          <w:ilvl w:val="0"/>
          <w:numId w:val="45"/>
        </w:numPr>
      </w:pPr>
      <w:r w:rsidRPr="00E35A2A">
        <w:t xml:space="preserve">Incubate gel in sensitizer working solution for exactly 1 minute, then wash with two changes of ultrapure water for 1 minute each </w:t>
      </w:r>
      <w:r w:rsidRPr="00E35A2A">
        <w:rPr>
          <w:b/>
        </w:rPr>
        <w:t>(BWS: 3 total washes?)</w:t>
      </w:r>
      <w:r w:rsidRPr="00E35A2A">
        <w:t>.</w:t>
      </w:r>
    </w:p>
    <w:p w14:paraId="787496A1" w14:textId="77777777" w:rsidR="00E35A2A" w:rsidRPr="00E35A2A" w:rsidRDefault="00E35A2A" w:rsidP="001B648B">
      <w:pPr>
        <w:pStyle w:val="ListParagraph"/>
        <w:numPr>
          <w:ilvl w:val="0"/>
          <w:numId w:val="45"/>
        </w:numPr>
      </w:pPr>
      <w:r w:rsidRPr="00E35A2A">
        <w:t>Mix 1 part Silver Stain Enhancer with 100 parts Silver Stain (e.g., mix 0.25mL of enhancer with 25mL stain) and immediately add it to the gel. Incubate gel for 5 minutes.</w:t>
      </w:r>
    </w:p>
    <w:p w14:paraId="2BC389A3" w14:textId="77777777" w:rsidR="00E35A2A" w:rsidRPr="00E35A2A" w:rsidRDefault="00E35A2A" w:rsidP="001B648B">
      <w:pPr>
        <w:pStyle w:val="ListParagraph"/>
        <w:numPr>
          <w:ilvl w:val="0"/>
          <w:numId w:val="45"/>
        </w:numPr>
      </w:pPr>
      <w:r w:rsidRPr="00E35A2A">
        <w:t>Prepare developer working solution by mixing 1 part Silver Stain Enhancer with 100 parts Silver Stain Developer (e.g., mix 0.25mL of enhancer with 25mL developer).</w:t>
      </w:r>
    </w:p>
    <w:p w14:paraId="07840278" w14:textId="77777777" w:rsidR="00E35A2A" w:rsidRPr="00E35A2A" w:rsidRDefault="00E35A2A" w:rsidP="001B648B">
      <w:pPr>
        <w:pStyle w:val="ListParagraph"/>
        <w:numPr>
          <w:ilvl w:val="0"/>
          <w:numId w:val="45"/>
        </w:numPr>
      </w:pPr>
      <w:r w:rsidRPr="00E35A2A">
        <w:t>Quickly wash gel with two changes of ultrapure water for 20 seconds each.</w:t>
      </w:r>
    </w:p>
    <w:p w14:paraId="6E5F574F" w14:textId="77777777" w:rsidR="00E35A2A" w:rsidRPr="00E35A2A" w:rsidRDefault="00E35A2A" w:rsidP="001B648B">
      <w:pPr>
        <w:pStyle w:val="ListParagraph"/>
        <w:numPr>
          <w:ilvl w:val="0"/>
          <w:numId w:val="45"/>
        </w:numPr>
      </w:pPr>
      <w:r w:rsidRPr="00E35A2A">
        <w:t>Immediately add developer working solution and incubate until protein bands appear (2-3 minutes).</w:t>
      </w:r>
    </w:p>
    <w:p w14:paraId="5AA567DC" w14:textId="77777777" w:rsidR="00E35A2A" w:rsidRPr="00E35A2A" w:rsidRDefault="00E35A2A" w:rsidP="001B648B">
      <w:pPr>
        <w:pStyle w:val="ListParagraph"/>
        <w:numPr>
          <w:ilvl w:val="1"/>
          <w:numId w:val="45"/>
        </w:numPr>
      </w:pPr>
      <w:r w:rsidRPr="00E35A2A">
        <w:rPr>
          <w:b/>
        </w:rPr>
        <w:t xml:space="preserve">Note: </w:t>
      </w:r>
      <w:r w:rsidRPr="00E35A2A">
        <w:t>Protein bands begin to appear within 30 seconds and continue to develop. Protein detection vs. background is optimal from 2 to 3 minutes. After 3 minutes, lane background signal may increase to undesirable levels.</w:t>
      </w:r>
    </w:p>
    <w:p w14:paraId="168E4DFF" w14:textId="77777777" w:rsidR="00E35A2A" w:rsidRPr="00E35A2A" w:rsidRDefault="00E35A2A" w:rsidP="001B648B">
      <w:pPr>
        <w:pStyle w:val="ListParagraph"/>
        <w:numPr>
          <w:ilvl w:val="1"/>
          <w:numId w:val="45"/>
        </w:numPr>
      </w:pPr>
      <w:r w:rsidRPr="00E35A2A">
        <w:rPr>
          <w:b/>
        </w:rPr>
        <w:t xml:space="preserve">BWS note: Use a clear pipette tip box top and put white paper underneath so stain can be visualized as it develops. </w:t>
      </w:r>
      <w:r w:rsidRPr="00E35A2A">
        <w:t>Can take ≤15 min.</w:t>
      </w:r>
    </w:p>
    <w:p w14:paraId="6C52F8C4" w14:textId="77777777" w:rsidR="00E35A2A" w:rsidRPr="00E35A2A" w:rsidRDefault="00E35A2A" w:rsidP="001B648B">
      <w:pPr>
        <w:pStyle w:val="ListParagraph"/>
        <w:numPr>
          <w:ilvl w:val="0"/>
          <w:numId w:val="45"/>
        </w:numPr>
        <w:rPr>
          <w:b/>
        </w:rPr>
      </w:pPr>
      <w:r w:rsidRPr="00E35A2A">
        <w:t xml:space="preserve">When the desired band intensity is reached, replace developer working solution with Stop Solution. Wash gel briefly, then replace acetic acid and incubate for 10 minutes. </w:t>
      </w:r>
      <w:r w:rsidRPr="00E35A2A">
        <w:rPr>
          <w:b/>
        </w:rPr>
        <w:t>BWS: gel can be washed in water before imaging.</w:t>
      </w:r>
    </w:p>
    <w:p w14:paraId="75232702" w14:textId="000E7908" w:rsidR="00F560E7" w:rsidRPr="00F560E7" w:rsidRDefault="00E35A2A" w:rsidP="001B648B">
      <w:pPr>
        <w:pStyle w:val="ListParagraph"/>
        <w:numPr>
          <w:ilvl w:val="0"/>
          <w:numId w:val="45"/>
        </w:numPr>
      </w:pPr>
      <w:r w:rsidRPr="00E35A2A">
        <w:t>This silver stain is reversible so that bands can be excised and d</w:t>
      </w:r>
      <w:r>
        <w:t>estained for mass spectrometry.</w:t>
      </w:r>
    </w:p>
    <w:p w14:paraId="03723C41" w14:textId="34487F06" w:rsidR="00B13ACB" w:rsidRDefault="00B13ACB" w:rsidP="00E35A2A">
      <w:pPr>
        <w:pStyle w:val="Heading2"/>
      </w:pPr>
      <w:r w:rsidRPr="00B13ACB">
        <w:t>Excising and Destaining Polyacrylamide Gel Pieces</w:t>
      </w:r>
    </w:p>
    <w:p w14:paraId="5F17C414" w14:textId="77777777" w:rsidR="00E35A2A" w:rsidRPr="00E35A2A" w:rsidRDefault="00E35A2A" w:rsidP="001B648B">
      <w:pPr>
        <w:pStyle w:val="ListParagraph"/>
        <w:numPr>
          <w:ilvl w:val="0"/>
          <w:numId w:val="46"/>
        </w:numPr>
      </w:pPr>
      <w:r w:rsidRPr="00E35A2A">
        <w:t>Wash gel in ultrapure water for 10 minutes. Replace water and wash for another 10 minutes.</w:t>
      </w:r>
    </w:p>
    <w:p w14:paraId="2DCA0D08" w14:textId="77777777" w:rsidR="00E35A2A" w:rsidRPr="00E35A2A" w:rsidRDefault="00E35A2A" w:rsidP="001B648B">
      <w:pPr>
        <w:pStyle w:val="ListParagraph"/>
        <w:numPr>
          <w:ilvl w:val="0"/>
          <w:numId w:val="46"/>
        </w:numPr>
      </w:pPr>
      <w:r w:rsidRPr="00E35A2A">
        <w:t>While using a light box to illuminate the gel, excise protein band with a clean scalpel or spot picker.</w:t>
      </w:r>
    </w:p>
    <w:p w14:paraId="3B62B69C" w14:textId="77777777" w:rsidR="00E35A2A" w:rsidRPr="00E35A2A" w:rsidRDefault="00E35A2A" w:rsidP="001B648B">
      <w:pPr>
        <w:pStyle w:val="ListParagraph"/>
        <w:numPr>
          <w:ilvl w:val="0"/>
          <w:numId w:val="46"/>
        </w:numPr>
      </w:pPr>
      <w:r w:rsidRPr="00E35A2A">
        <w:t>From a blank region of the gel, excise another gel piece of the same size to use as a control sample.</w:t>
      </w:r>
    </w:p>
    <w:p w14:paraId="55045C2E" w14:textId="77777777" w:rsidR="00E35A2A" w:rsidRPr="00E35A2A" w:rsidRDefault="00E35A2A" w:rsidP="001B648B">
      <w:pPr>
        <w:pStyle w:val="ListParagraph"/>
        <w:numPr>
          <w:ilvl w:val="0"/>
          <w:numId w:val="46"/>
        </w:numPr>
      </w:pPr>
      <w:r w:rsidRPr="00E35A2A">
        <w:t>Place gel pieces in clean 0.5mL microcentrifuge tubes.</w:t>
      </w:r>
    </w:p>
    <w:p w14:paraId="235144ED" w14:textId="77777777" w:rsidR="00E35A2A" w:rsidRPr="00E35A2A" w:rsidRDefault="00E35A2A" w:rsidP="001B648B">
      <w:pPr>
        <w:pStyle w:val="ListParagraph"/>
        <w:numPr>
          <w:ilvl w:val="0"/>
          <w:numId w:val="46"/>
        </w:numPr>
      </w:pPr>
      <w:r w:rsidRPr="00E35A2A">
        <w:t>Prepare destain solution by combining 74µL of Silver Destain Reagent A, 245µL of Silver Destain Reagent B and 4mL of ultrapure water, which is sufficient to treat 10 gel pieces. Use this solution within the same day; do not store for prolonged periods.</w:t>
      </w:r>
    </w:p>
    <w:p w14:paraId="7FCE075E" w14:textId="77777777" w:rsidR="00E35A2A" w:rsidRPr="00E35A2A" w:rsidRDefault="00E35A2A" w:rsidP="001B648B">
      <w:pPr>
        <w:pStyle w:val="ListParagraph"/>
        <w:numPr>
          <w:ilvl w:val="0"/>
          <w:numId w:val="46"/>
        </w:numPr>
      </w:pPr>
      <w:r w:rsidRPr="00E35A2A">
        <w:t>Add 0.2mL of the destain solution to the gel pieces, mix gently and incubate 15 minutes RT.</w:t>
      </w:r>
    </w:p>
    <w:p w14:paraId="1DFDA819" w14:textId="77777777" w:rsidR="00E35A2A" w:rsidRPr="00E35A2A" w:rsidRDefault="00E35A2A" w:rsidP="001B648B">
      <w:pPr>
        <w:pStyle w:val="ListParagraph"/>
        <w:numPr>
          <w:ilvl w:val="0"/>
          <w:numId w:val="46"/>
        </w:numPr>
      </w:pPr>
      <w:r w:rsidRPr="00E35A2A">
        <w:t>Remove the destain solution. Incubate gel pieces in 0.2mL of additional destain solution 15 min.</w:t>
      </w:r>
    </w:p>
    <w:p w14:paraId="27267FCE" w14:textId="77777777" w:rsidR="00E35A2A" w:rsidRPr="00E35A2A" w:rsidRDefault="00E35A2A" w:rsidP="001B648B">
      <w:pPr>
        <w:pStyle w:val="ListParagraph"/>
        <w:numPr>
          <w:ilvl w:val="0"/>
          <w:numId w:val="46"/>
        </w:numPr>
      </w:pPr>
      <w:r w:rsidRPr="00E35A2A">
        <w:t>Remove the destain solution and wash gel pieces three times for 10 minutes each with 0.2mL of Wash Solution (25mM ammonium bicarbonate, 50% acetonitrile. Store at 4°C).</w:t>
      </w:r>
    </w:p>
    <w:p w14:paraId="0B01C892" w14:textId="77777777" w:rsidR="00E35A2A" w:rsidRPr="00E35A2A" w:rsidRDefault="00E35A2A" w:rsidP="001B648B">
      <w:pPr>
        <w:pStyle w:val="ListParagraph"/>
        <w:numPr>
          <w:ilvl w:val="0"/>
          <w:numId w:val="46"/>
        </w:numPr>
      </w:pPr>
      <w:r w:rsidRPr="00E35A2A">
        <w:t>Proceed with in-gel trypsin digestion or other protein elution steps in preparation for the desired mass spectrometry method (see Additional Information and Related Thermo Scientific Products sections). Alternatively, store the gel pieces overnight at -20°C. Do not exceed overnight storage.</w:t>
      </w:r>
    </w:p>
    <w:p w14:paraId="16BC2312" w14:textId="5E784E7F" w:rsidR="00E35A2A" w:rsidRDefault="00E35A2A" w:rsidP="001B648B">
      <w:pPr>
        <w:pStyle w:val="ListParagraph"/>
        <w:numPr>
          <w:ilvl w:val="1"/>
          <w:numId w:val="46"/>
        </w:numPr>
      </w:pPr>
      <w:r w:rsidRPr="00E35A2A">
        <w:rPr>
          <w:b/>
        </w:rPr>
        <w:t>BWS note:</w:t>
      </w:r>
      <w:r w:rsidRPr="00E35A2A">
        <w:t xml:space="preserve"> the Taplin center frequently stores gel pieces longer than this.</w:t>
      </w:r>
    </w:p>
    <w:p w14:paraId="1E27E366" w14:textId="77777777" w:rsidR="00E35A2A" w:rsidRDefault="00E35A2A">
      <w:r>
        <w:br w:type="page"/>
      </w:r>
    </w:p>
    <w:p w14:paraId="780CD111" w14:textId="0E4C3F5F" w:rsidR="00E35A2A" w:rsidRDefault="00E35A2A" w:rsidP="00E35A2A">
      <w:pPr>
        <w:pStyle w:val="Heading1"/>
      </w:pPr>
      <w:r>
        <w:lastRenderedPageBreak/>
        <w:t>Notes and troubleshooting</w:t>
      </w:r>
    </w:p>
    <w:p w14:paraId="71392B4F" w14:textId="77777777" w:rsidR="005F7105" w:rsidRPr="005F7105" w:rsidRDefault="005F7105" w:rsidP="005F7105"/>
    <w:p w14:paraId="3315BF7F" w14:textId="4CB40B65" w:rsidR="00CB22F2" w:rsidRDefault="00E35A2A" w:rsidP="00E35A2A">
      <w:pPr>
        <w:pStyle w:val="Heading2"/>
      </w:pPr>
      <w:r>
        <w:t>General resources</w:t>
      </w:r>
    </w:p>
    <w:p w14:paraId="5DF50041" w14:textId="77777777" w:rsidR="00E35A2A" w:rsidRPr="00E35A2A" w:rsidRDefault="00E35A2A" w:rsidP="00E35A2A">
      <w:r w:rsidRPr="00E35A2A">
        <w:t>Read instruction manuals</w:t>
      </w:r>
    </w:p>
    <w:p w14:paraId="1B17B101" w14:textId="77777777" w:rsidR="00E35A2A" w:rsidRPr="00E35A2A" w:rsidRDefault="00B32226" w:rsidP="00E35A2A">
      <w:hyperlink r:id="rId68" w:history="1">
        <w:r w:rsidR="00E35A2A" w:rsidRPr="00E35A2A">
          <w:rPr>
            <w:rStyle w:val="Hyperlink"/>
          </w:rPr>
          <w:t>Thermo Scientific Pierce Western blotting handbook</w:t>
        </w:r>
      </w:hyperlink>
      <w:r w:rsidR="00E35A2A" w:rsidRPr="00E35A2A">
        <w:t xml:space="preserve"> </w:t>
      </w:r>
    </w:p>
    <w:p w14:paraId="76EE42B6" w14:textId="77777777" w:rsidR="00E35A2A" w:rsidRPr="00E35A2A" w:rsidRDefault="00B32226" w:rsidP="00E35A2A">
      <w:hyperlink r:id="rId69" w:history="1">
        <w:r w:rsidR="00E35A2A" w:rsidRPr="00E35A2A">
          <w:rPr>
            <w:rStyle w:val="Hyperlink"/>
          </w:rPr>
          <w:t>Bio-Rad electrophoresis videos</w:t>
        </w:r>
      </w:hyperlink>
    </w:p>
    <w:p w14:paraId="2D8227AB" w14:textId="77777777" w:rsidR="00E35A2A" w:rsidRPr="00E35A2A" w:rsidRDefault="00E35A2A" w:rsidP="00E35A2A">
      <w:r w:rsidRPr="00E35A2A">
        <w:t>Call Pierce or Life Technologies</w:t>
      </w:r>
    </w:p>
    <w:p w14:paraId="6239C986" w14:textId="212A1679" w:rsidR="00E35A2A" w:rsidRDefault="001B648B" w:rsidP="001B648B">
      <w:pPr>
        <w:pStyle w:val="Heading2"/>
      </w:pPr>
      <w:r>
        <w:t>Electrophoresis</w:t>
      </w:r>
    </w:p>
    <w:p w14:paraId="57855DD9" w14:textId="10CA88E5" w:rsidR="001B648B" w:rsidRDefault="001B648B" w:rsidP="001B648B">
      <w:pPr>
        <w:pStyle w:val="Heading3"/>
      </w:pPr>
      <w:r>
        <w:t>Nrf1</w:t>
      </w:r>
    </w:p>
    <w:p w14:paraId="29D45CFB" w14:textId="13EB1B1E" w:rsidR="001B648B" w:rsidRDefault="001B648B" w:rsidP="00CB22F2">
      <w:r w:rsidRPr="001B648B">
        <w:t xml:space="preserve">Nrf1 separates better on NuPAGE pH 7.0 gels than on tris-glycine gels. Apparently at the pH 8.8 of the tris glycine SDS buffer, Nrf1 stays around 200 kDa and the bands stack closely together. Although SDS, beta-mercaptoethanol and heat are thought to denature all proteins and coat them with a net negative charge, they may not fully act on Nrf1. This may be due to the pI of </w:t>
      </w:r>
      <w:proofErr w:type="spellStart"/>
      <w:r w:rsidRPr="001B648B">
        <w:t>Nrf1</w:t>
      </w:r>
      <w:proofErr w:type="spellEnd"/>
      <w:r w:rsidRPr="001B648B">
        <w:t xml:space="preserve"> (high?). However, with the Life Technologies NuPAGE pH 7.0 system, Nrf1 runs at its correct size and the bands separate better. In the Nature paper (Zhang 2014), they ran tris glycine gels, and the bands stack together. However, Scott Widenmaier contributed a blot (Extended data figure 5) done with the NuPAGE system, and the bands separate better.</w:t>
      </w:r>
    </w:p>
    <w:p w14:paraId="3D7C038C" w14:textId="77777777" w:rsidR="001B648B" w:rsidRDefault="001B648B" w:rsidP="00CB22F2"/>
    <w:p w14:paraId="66ACDDEC" w14:textId="0DCF8015" w:rsidR="001B648B" w:rsidRDefault="001B648B" w:rsidP="001B648B">
      <w:pPr>
        <w:pStyle w:val="Heading3"/>
      </w:pPr>
      <w:r>
        <w:t>NuPAGE info from NuPAGE technical guide</w:t>
      </w:r>
    </w:p>
    <w:p w14:paraId="153CD71E" w14:textId="77777777" w:rsidR="001B648B" w:rsidRPr="001B648B" w:rsidRDefault="001B648B" w:rsidP="001B648B">
      <w:pPr>
        <w:pStyle w:val="ListParagraph"/>
        <w:numPr>
          <w:ilvl w:val="0"/>
          <w:numId w:val="47"/>
        </w:numPr>
      </w:pPr>
      <w:r w:rsidRPr="001B648B">
        <w:t>The NuPAGE® Bis-Tris Electrophoresis System is a revolutionary neutral pH, pre-cast, discontinuous SDS-PAGE mini-gel system providing maximum stability of both proteins and gel matrix during electrophoresis, and better band resolution than other gel systems.</w:t>
      </w:r>
    </w:p>
    <w:p w14:paraId="5A154521" w14:textId="77777777" w:rsidR="001B648B" w:rsidRPr="001B648B" w:rsidRDefault="001B648B" w:rsidP="001B648B">
      <w:pPr>
        <w:pStyle w:val="ListParagraph"/>
        <w:numPr>
          <w:ilvl w:val="0"/>
          <w:numId w:val="47"/>
        </w:numPr>
      </w:pPr>
      <w:r w:rsidRPr="001B648B">
        <w:t>The highly alkaline operating pH of the Laemmli system may cause band distortion, loss of resolution, or artifact bands. The major causes of poor band resolution with the Laemmli system are:</w:t>
      </w:r>
    </w:p>
    <w:p w14:paraId="7D09FBC5" w14:textId="77777777" w:rsidR="001B648B" w:rsidRPr="001B648B" w:rsidRDefault="001B648B" w:rsidP="001B648B">
      <w:pPr>
        <w:pStyle w:val="ListParagraph"/>
        <w:numPr>
          <w:ilvl w:val="1"/>
          <w:numId w:val="47"/>
        </w:numPr>
      </w:pPr>
      <w:r w:rsidRPr="001B648B">
        <w:t xml:space="preserve">Polyacrylamide hydrolysis at high gel casting pH of 8.7 resulting in a short shelf life of 4–6 weeks </w:t>
      </w:r>
    </w:p>
    <w:p w14:paraId="030CAD48" w14:textId="77777777" w:rsidR="001B648B" w:rsidRPr="001B648B" w:rsidRDefault="001B648B" w:rsidP="001B648B">
      <w:pPr>
        <w:pStyle w:val="ListParagraph"/>
        <w:numPr>
          <w:ilvl w:val="1"/>
          <w:numId w:val="47"/>
        </w:numPr>
      </w:pPr>
      <w:r w:rsidRPr="001B648B">
        <w:t xml:space="preserve">Chemical modifications such as deamination and alkylation of proteins due to the high pH (9.5) of the separating gel </w:t>
      </w:r>
    </w:p>
    <w:p w14:paraId="18604840" w14:textId="77777777" w:rsidR="001B648B" w:rsidRPr="001B648B" w:rsidRDefault="001B648B" w:rsidP="001B648B">
      <w:pPr>
        <w:pStyle w:val="ListParagraph"/>
        <w:numPr>
          <w:ilvl w:val="1"/>
          <w:numId w:val="47"/>
        </w:numPr>
      </w:pPr>
      <w:proofErr w:type="spellStart"/>
      <w:r w:rsidRPr="001B648B">
        <w:t>Reoxidation</w:t>
      </w:r>
      <w:proofErr w:type="spellEnd"/>
      <w:r w:rsidRPr="001B648B">
        <w:t xml:space="preserve"> of reduced disulfides from cysteine containing proteins as the redox state of the gel is not constant </w:t>
      </w:r>
    </w:p>
    <w:p w14:paraId="40C06F5B" w14:textId="77777777" w:rsidR="001B648B" w:rsidRPr="001B648B" w:rsidRDefault="001B648B" w:rsidP="001B648B">
      <w:pPr>
        <w:pStyle w:val="ListParagraph"/>
        <w:numPr>
          <w:ilvl w:val="1"/>
          <w:numId w:val="47"/>
        </w:numPr>
      </w:pPr>
      <w:r w:rsidRPr="001B648B">
        <w:t xml:space="preserve">Cleavage of Asp-Pro bonds when heated at 100°C in Laemmli sample buffer, pH 5.2 (Kubo, 1995). </w:t>
      </w:r>
    </w:p>
    <w:p w14:paraId="317CD811" w14:textId="77777777" w:rsidR="001B648B" w:rsidRPr="001B648B" w:rsidRDefault="001B648B" w:rsidP="001B648B">
      <w:pPr>
        <w:pStyle w:val="ListParagraph"/>
        <w:numPr>
          <w:ilvl w:val="0"/>
          <w:numId w:val="47"/>
        </w:numPr>
      </w:pPr>
      <w:r w:rsidRPr="001B648B">
        <w:t xml:space="preserve"> The neutral operating pH (pH 7.0) of the NuPAGE Gels and buffers provide following advantages over the Laemmli system:</w:t>
      </w:r>
    </w:p>
    <w:p w14:paraId="1D79CE22" w14:textId="77777777" w:rsidR="001B648B" w:rsidRPr="001B648B" w:rsidRDefault="001B648B" w:rsidP="001B648B">
      <w:pPr>
        <w:pStyle w:val="ListParagraph"/>
        <w:numPr>
          <w:ilvl w:val="1"/>
          <w:numId w:val="47"/>
        </w:numPr>
      </w:pPr>
      <w:r w:rsidRPr="001B648B">
        <w:t>Longer shelf life of 8–12 months due to improved gel stability (see page 5)</w:t>
      </w:r>
    </w:p>
    <w:p w14:paraId="64E5AC8A" w14:textId="77777777" w:rsidR="001B648B" w:rsidRPr="001B648B" w:rsidRDefault="001B648B" w:rsidP="001B648B">
      <w:pPr>
        <w:pStyle w:val="ListParagraph"/>
        <w:numPr>
          <w:ilvl w:val="1"/>
          <w:numId w:val="47"/>
        </w:numPr>
      </w:pPr>
      <w:r w:rsidRPr="001B648B">
        <w:t>Improved protein stability during electrophoresis at neutral pH resulting in</w:t>
      </w:r>
    </w:p>
    <w:p w14:paraId="5A192131" w14:textId="77777777" w:rsidR="001B648B" w:rsidRPr="001B648B" w:rsidRDefault="001B648B" w:rsidP="001B648B">
      <w:pPr>
        <w:pStyle w:val="ListParagraph"/>
        <w:numPr>
          <w:ilvl w:val="1"/>
          <w:numId w:val="47"/>
        </w:numPr>
      </w:pPr>
      <w:r w:rsidRPr="001B648B">
        <w:t>sharper band resolution and accurate results (Moos et al, 1998)</w:t>
      </w:r>
    </w:p>
    <w:p w14:paraId="111B46B2" w14:textId="77777777" w:rsidR="001B648B" w:rsidRPr="001B648B" w:rsidRDefault="001B648B" w:rsidP="001B648B">
      <w:pPr>
        <w:pStyle w:val="ListParagraph"/>
        <w:numPr>
          <w:ilvl w:val="1"/>
          <w:numId w:val="47"/>
        </w:numPr>
      </w:pPr>
      <w:r w:rsidRPr="001B648B">
        <w:t>Complete reduction of disulfides under mild heating conditions (70°C for 10 minutes) and absence of cleavage of Asp-Pro bonds using the NuPAGE LDS Sample buffer (pH &gt;7.0 at 70°C)</w:t>
      </w:r>
    </w:p>
    <w:p w14:paraId="5E73D1BC" w14:textId="77777777" w:rsidR="001B648B" w:rsidRPr="001B648B" w:rsidRDefault="001B648B" w:rsidP="001B648B">
      <w:pPr>
        <w:pStyle w:val="ListParagraph"/>
        <w:numPr>
          <w:ilvl w:val="1"/>
          <w:numId w:val="47"/>
        </w:numPr>
      </w:pPr>
      <w:r w:rsidRPr="001B648B">
        <w:t>Reduced state of the proteins maintained during electrophoresis and blotting of the proteins when using the NuPAGE Antioxidant</w:t>
      </w:r>
    </w:p>
    <w:p w14:paraId="1C42068B" w14:textId="77777777" w:rsidR="001B648B" w:rsidRPr="001B648B" w:rsidRDefault="001B648B" w:rsidP="001B648B">
      <w:pPr>
        <w:pStyle w:val="ListParagraph"/>
        <w:numPr>
          <w:ilvl w:val="0"/>
          <w:numId w:val="47"/>
        </w:numPr>
      </w:pPr>
      <w:r w:rsidRPr="001B648B">
        <w:t>The NuPAGE® Bis-Tris discontinuous buffer system involves three ions:</w:t>
      </w:r>
    </w:p>
    <w:p w14:paraId="2C01D5E5" w14:textId="77777777" w:rsidR="001B648B" w:rsidRPr="001B648B" w:rsidRDefault="001B648B" w:rsidP="001B648B">
      <w:pPr>
        <w:pStyle w:val="ListParagraph"/>
        <w:numPr>
          <w:ilvl w:val="1"/>
          <w:numId w:val="47"/>
        </w:numPr>
      </w:pPr>
      <w:r w:rsidRPr="001B648B">
        <w:t>Chloride (-) from the gel buffer and serves as a leading ion due to its high affinity to the anode relative to other anions in the system. The gel buffer ions are Bis-Tris+ and Cl- (pH 6.4).</w:t>
      </w:r>
    </w:p>
    <w:p w14:paraId="5D776C09" w14:textId="77777777" w:rsidR="001B648B" w:rsidRPr="001B648B" w:rsidRDefault="001B648B" w:rsidP="001B648B">
      <w:pPr>
        <w:pStyle w:val="ListParagraph"/>
        <w:numPr>
          <w:ilvl w:val="1"/>
          <w:numId w:val="47"/>
        </w:numPr>
      </w:pPr>
      <w:r w:rsidRPr="001B648B">
        <w:t xml:space="preserve">MES or MOPS (-) serve as the trailing ion in the running buffer. The running buffer ions are Tris+, MOPS-/MES-, and </w:t>
      </w:r>
      <w:proofErr w:type="spellStart"/>
      <w:r w:rsidRPr="001B648B">
        <w:t>dodecylsulfate</w:t>
      </w:r>
      <w:proofErr w:type="spellEnd"/>
      <w:r w:rsidRPr="001B648B">
        <w:t>- (pH 7.3–7.7).</w:t>
      </w:r>
    </w:p>
    <w:p w14:paraId="497877CD" w14:textId="77777777" w:rsidR="001B648B" w:rsidRPr="001B648B" w:rsidRDefault="001B648B" w:rsidP="001B648B">
      <w:pPr>
        <w:pStyle w:val="ListParagraph"/>
        <w:numPr>
          <w:ilvl w:val="1"/>
          <w:numId w:val="47"/>
        </w:numPr>
      </w:pPr>
      <w:r w:rsidRPr="001B648B">
        <w:t>Bis-Tris (+) is the common ion present in the gel buffer and running buffer. The combination of the lower pH gel buffer (pH 6.4) and the running buffer (pH 7.3–7.7) results in a significantly lower operating pH of 7 during electrophoresis.</w:t>
      </w:r>
    </w:p>
    <w:p w14:paraId="44DC764C" w14:textId="77777777" w:rsidR="001B648B" w:rsidRPr="001B648B" w:rsidRDefault="001B648B" w:rsidP="001B648B">
      <w:pPr>
        <w:pStyle w:val="ListParagraph"/>
        <w:numPr>
          <w:ilvl w:val="0"/>
          <w:numId w:val="47"/>
        </w:numPr>
        <w:rPr>
          <w:b/>
        </w:rPr>
      </w:pPr>
      <w:r w:rsidRPr="001B648B">
        <w:rPr>
          <w:b/>
        </w:rPr>
        <w:t>NuPAGE antioxidant</w:t>
      </w:r>
    </w:p>
    <w:p w14:paraId="58B31E25" w14:textId="77777777" w:rsidR="001B648B" w:rsidRPr="001B648B" w:rsidRDefault="001B648B" w:rsidP="001B648B">
      <w:pPr>
        <w:pStyle w:val="ListParagraph"/>
        <w:numPr>
          <w:ilvl w:val="1"/>
          <w:numId w:val="47"/>
        </w:numPr>
        <w:rPr>
          <w:b/>
        </w:rPr>
      </w:pPr>
      <w:r w:rsidRPr="001B648B">
        <w:rPr>
          <w:b/>
        </w:rPr>
        <w:t xml:space="preserve">The antioxidant contains </w:t>
      </w:r>
      <w:proofErr w:type="spellStart"/>
      <w:r w:rsidRPr="001B648B">
        <w:rPr>
          <w:b/>
        </w:rPr>
        <w:t>dimethylformamamide</w:t>
      </w:r>
      <w:proofErr w:type="spellEnd"/>
      <w:r w:rsidRPr="001B648B">
        <w:rPr>
          <w:b/>
        </w:rPr>
        <w:t xml:space="preserve"> and sodium bisulfite (see MSDS). </w:t>
      </w:r>
      <w:proofErr w:type="spellStart"/>
      <w:r w:rsidRPr="001B648B">
        <w:rPr>
          <w:b/>
        </w:rPr>
        <w:t>Dimethylformamide</w:t>
      </w:r>
      <w:proofErr w:type="spellEnd"/>
      <w:r w:rsidRPr="001B648B">
        <w:rPr>
          <w:b/>
        </w:rPr>
        <w:t xml:space="preserve"> is toxic and should be disposed of in a labeled waste container.</w:t>
      </w:r>
    </w:p>
    <w:p w14:paraId="6A9857CB" w14:textId="77777777" w:rsidR="001B648B" w:rsidRPr="001B648B" w:rsidRDefault="001B648B" w:rsidP="001B648B">
      <w:pPr>
        <w:pStyle w:val="ListParagraph"/>
        <w:numPr>
          <w:ilvl w:val="1"/>
          <w:numId w:val="47"/>
        </w:numPr>
        <w:rPr>
          <w:b/>
        </w:rPr>
      </w:pPr>
      <w:r w:rsidRPr="001B648B">
        <w:rPr>
          <w:b/>
        </w:rPr>
        <w:t>Sodium bisulfite (0.5 g/L) can be used instead, and can be added in advance.</w:t>
      </w:r>
    </w:p>
    <w:p w14:paraId="716CE53A" w14:textId="77777777" w:rsidR="001B648B" w:rsidRPr="001B648B" w:rsidRDefault="001B648B" w:rsidP="001B648B">
      <w:pPr>
        <w:pStyle w:val="ListParagraph"/>
        <w:numPr>
          <w:ilvl w:val="1"/>
          <w:numId w:val="47"/>
        </w:numPr>
        <w:rPr>
          <w:b/>
        </w:rPr>
      </w:pPr>
      <w:r w:rsidRPr="001B648B">
        <w:rPr>
          <w:b/>
        </w:rPr>
        <w:t>The antioxidant is less critical during transfer than electrophoresis.</w:t>
      </w:r>
    </w:p>
    <w:p w14:paraId="79A2E425" w14:textId="77777777" w:rsidR="001B648B" w:rsidRPr="001B648B" w:rsidRDefault="001B648B" w:rsidP="001B648B">
      <w:pPr>
        <w:pStyle w:val="ListParagraph"/>
        <w:numPr>
          <w:ilvl w:val="1"/>
          <w:numId w:val="47"/>
        </w:numPr>
        <w:rPr>
          <w:b/>
        </w:rPr>
      </w:pPr>
      <w:r w:rsidRPr="001B648B">
        <w:rPr>
          <w:b/>
        </w:rPr>
        <w:t>The NuPAGE buffer recommendations are less convenient and require hazardous chemicals. Sodium bisulfite should work nearly as well in the NuPAGE MOPS SDS running buffer as the NuPAGE antioxidant, but it can be added in advance and does not require special disposal. The Pierce transfer buffer also does not require the use of MeOH.</w:t>
      </w:r>
    </w:p>
    <w:p w14:paraId="791745DD" w14:textId="77777777" w:rsidR="001B648B" w:rsidRPr="001B648B" w:rsidRDefault="001B648B" w:rsidP="001B648B">
      <w:pPr>
        <w:pStyle w:val="ListParagraph"/>
        <w:numPr>
          <w:ilvl w:val="1"/>
          <w:numId w:val="47"/>
        </w:numPr>
      </w:pPr>
      <w:r w:rsidRPr="001B648B">
        <w:lastRenderedPageBreak/>
        <w:t xml:space="preserve">Use the proprietary NuPAGE Antioxidant in the running buffer of the Upper (cathode) Buffer Chamber when performing electrophoresis under reducing conditions to prevent sample </w:t>
      </w:r>
      <w:proofErr w:type="spellStart"/>
      <w:r w:rsidRPr="001B648B">
        <w:t>reoxidation</w:t>
      </w:r>
      <w:proofErr w:type="spellEnd"/>
      <w:r w:rsidRPr="001B648B">
        <w:t xml:space="preserve"> and maintain the proteins in a reduced state. DTT and </w:t>
      </w:r>
      <w:r w:rsidRPr="001B648B">
        <w:t xml:space="preserve">-mercaptoethanol tend to remain at the top of the gel, and do not co-migrate with the sample in the neutral pH environment of NuPAGE Gels. Disulfide bonds are less reactive at neutral pH and less likely to </w:t>
      </w:r>
      <w:proofErr w:type="spellStart"/>
      <w:r w:rsidRPr="001B648B">
        <w:t>reoxidize</w:t>
      </w:r>
      <w:proofErr w:type="spellEnd"/>
      <w:r w:rsidRPr="001B648B">
        <w:t xml:space="preserve"> than in higher pH systems, but some </w:t>
      </w:r>
      <w:proofErr w:type="spellStart"/>
      <w:r w:rsidRPr="001B648B">
        <w:t>reoxidization</w:t>
      </w:r>
      <w:proofErr w:type="spellEnd"/>
      <w:r w:rsidRPr="001B648B">
        <w:t xml:space="preserve"> may occur during electrophoresis in the absence of an antioxidant, and cause band diffusion.</w:t>
      </w:r>
    </w:p>
    <w:p w14:paraId="0CE03B2E" w14:textId="77777777" w:rsidR="001B648B" w:rsidRPr="001B648B" w:rsidRDefault="001B648B" w:rsidP="001B648B">
      <w:pPr>
        <w:pStyle w:val="ListParagraph"/>
        <w:numPr>
          <w:ilvl w:val="1"/>
          <w:numId w:val="47"/>
        </w:numPr>
      </w:pPr>
      <w:r w:rsidRPr="001B648B">
        <w:t>The NuPAGE Antioxidant migrates with the proteins during electrophoresis, and protects disulfide bonds and sensitive amino acids (e.g., methionine and tryptophan) from oxidizing.</w:t>
      </w:r>
    </w:p>
    <w:p w14:paraId="114B0BFC" w14:textId="77777777" w:rsidR="001B648B" w:rsidRPr="001B648B" w:rsidRDefault="001B648B" w:rsidP="001B648B">
      <w:pPr>
        <w:pStyle w:val="ListParagraph"/>
        <w:numPr>
          <w:ilvl w:val="1"/>
          <w:numId w:val="47"/>
        </w:numPr>
      </w:pPr>
      <w:r w:rsidRPr="001B648B">
        <w:t xml:space="preserve">The NuPAGE Antioxidant is </w:t>
      </w:r>
      <w:r w:rsidRPr="001B648B">
        <w:rPr>
          <w:b/>
          <w:bCs/>
        </w:rPr>
        <w:t xml:space="preserve">NOT </w:t>
      </w:r>
      <w:r w:rsidRPr="001B648B">
        <w:t>compatible with gel systems other than the NuPAGE system because the antioxidant is not efficient at the higher pHs of other gel systems. For best results, use the NuPAGE Antioxidant with reduced and alkylated samples.</w:t>
      </w:r>
    </w:p>
    <w:p w14:paraId="071785D6" w14:textId="77777777" w:rsidR="001B648B" w:rsidRPr="001B648B" w:rsidRDefault="001B648B" w:rsidP="001B648B">
      <w:pPr>
        <w:pStyle w:val="ListParagraph"/>
        <w:numPr>
          <w:ilvl w:val="1"/>
          <w:numId w:val="47"/>
        </w:numPr>
      </w:pPr>
      <w:r w:rsidRPr="001B648B">
        <w:rPr>
          <w:b/>
          <w:bCs/>
        </w:rPr>
        <w:t xml:space="preserve">Do not </w:t>
      </w:r>
      <w:r w:rsidRPr="001B648B">
        <w:t>use the NuPAGE Antioxidant as a sample reducing agent. The antioxidant is not efficient in reducing disulfide bonds on its own, and using it to reduce samples results in substantial background smearing in the lane due to partially reduced bands.</w:t>
      </w:r>
    </w:p>
    <w:p w14:paraId="2C761A91" w14:textId="77777777" w:rsidR="001B648B" w:rsidRPr="001B648B" w:rsidRDefault="001B648B" w:rsidP="001B648B">
      <w:pPr>
        <w:pStyle w:val="ListParagraph"/>
        <w:numPr>
          <w:ilvl w:val="1"/>
          <w:numId w:val="47"/>
        </w:numPr>
      </w:pPr>
      <w:r w:rsidRPr="001B648B">
        <w:rPr>
          <w:bCs/>
        </w:rPr>
        <w:t>Do not use the antioxidant in non-reducing conditions.</w:t>
      </w:r>
    </w:p>
    <w:p w14:paraId="49E5EC84" w14:textId="77777777" w:rsidR="001B648B" w:rsidRPr="001B648B" w:rsidRDefault="001B648B" w:rsidP="001B648B">
      <w:pPr>
        <w:pStyle w:val="ListParagraph"/>
        <w:numPr>
          <w:ilvl w:val="1"/>
          <w:numId w:val="47"/>
        </w:numPr>
        <w:rPr>
          <w:b/>
          <w:bCs/>
        </w:rPr>
      </w:pPr>
      <w:r w:rsidRPr="001B648B">
        <w:rPr>
          <w:b/>
          <w:bCs/>
        </w:rPr>
        <w:t xml:space="preserve">If using NuPAGE Antioxidant, add 0.5 mL to 200 mL of 1X MOPS SDS Running Buffer for use in the Upper (Inner) Buffer Chamber just prior to starting electrophoresis. Mix thoroughly. </w:t>
      </w:r>
    </w:p>
    <w:p w14:paraId="2A02ACEC" w14:textId="77777777" w:rsidR="001B648B" w:rsidRPr="001B648B" w:rsidRDefault="001B648B" w:rsidP="001B648B">
      <w:pPr>
        <w:pStyle w:val="ListParagraph"/>
        <w:numPr>
          <w:ilvl w:val="2"/>
          <w:numId w:val="47"/>
        </w:numPr>
        <w:rPr>
          <w:bCs/>
        </w:rPr>
      </w:pPr>
      <w:r w:rsidRPr="001B648B">
        <w:rPr>
          <w:bCs/>
        </w:rPr>
        <w:t xml:space="preserve">If the antioxidant is not added to the Upper Buffer Chamber, </w:t>
      </w:r>
      <w:proofErr w:type="spellStart"/>
      <w:r w:rsidRPr="001B648B">
        <w:rPr>
          <w:bCs/>
        </w:rPr>
        <w:t>reoxidation</w:t>
      </w:r>
      <w:proofErr w:type="spellEnd"/>
      <w:r w:rsidRPr="001B648B">
        <w:rPr>
          <w:bCs/>
        </w:rPr>
        <w:t xml:space="preserve"> of proteins during electrophoresis may cause certain bands to appear more diffuse. </w:t>
      </w:r>
    </w:p>
    <w:p w14:paraId="43B090E2" w14:textId="77777777" w:rsidR="001B648B" w:rsidRPr="001B648B" w:rsidRDefault="001B648B" w:rsidP="001B648B">
      <w:pPr>
        <w:pStyle w:val="ListParagraph"/>
        <w:numPr>
          <w:ilvl w:val="2"/>
          <w:numId w:val="47"/>
        </w:numPr>
        <w:rPr>
          <w:bCs/>
        </w:rPr>
      </w:pPr>
      <w:r w:rsidRPr="001B648B">
        <w:rPr>
          <w:bCs/>
        </w:rPr>
        <w:t xml:space="preserve">Prepare Running Buffer for the upper chamber with the antioxidant no longer than half an hour before use. Antioxidant diluted in Running Buffer loses effectiveness over time, resulting in gels that exhibit signs of </w:t>
      </w:r>
      <w:proofErr w:type="spellStart"/>
      <w:r w:rsidRPr="001B648B">
        <w:rPr>
          <w:bCs/>
        </w:rPr>
        <w:t>reoxidation</w:t>
      </w:r>
      <w:proofErr w:type="spellEnd"/>
      <w:r w:rsidRPr="001B648B">
        <w:rPr>
          <w:bCs/>
        </w:rPr>
        <w:t xml:space="preserve"> (slightly fuzzier bands). </w:t>
      </w:r>
    </w:p>
    <w:p w14:paraId="67B2FBF3" w14:textId="77777777" w:rsidR="001B648B" w:rsidRPr="001B648B" w:rsidRDefault="001B648B" w:rsidP="001B648B">
      <w:pPr>
        <w:pStyle w:val="ListParagraph"/>
        <w:numPr>
          <w:ilvl w:val="2"/>
          <w:numId w:val="47"/>
        </w:numPr>
        <w:rPr>
          <w:bCs/>
        </w:rPr>
      </w:pPr>
      <w:r w:rsidRPr="001B648B">
        <w:rPr>
          <w:bCs/>
        </w:rPr>
        <w:t xml:space="preserve">If 0.5 mL of antioxidant is added to the total amount of Running Buffer (for Upper and Lower Buffer Chambers) by accident, the amount of antioxidant falls below the effective concentration. Additional antioxidant can be added to increase the concentration (2.5 mL antioxidant in 1 L Running Buffer), but this is not recommended because high current is generated and the antioxidant in the Lower Buffer Chamber is wasted. </w:t>
      </w:r>
    </w:p>
    <w:p w14:paraId="58788EEA" w14:textId="77777777" w:rsidR="001B648B" w:rsidRPr="001B648B" w:rsidRDefault="001B648B" w:rsidP="001B648B">
      <w:pPr>
        <w:pStyle w:val="ListParagraph"/>
        <w:numPr>
          <w:ilvl w:val="2"/>
          <w:numId w:val="47"/>
        </w:numPr>
        <w:rPr>
          <w:b/>
          <w:bCs/>
        </w:rPr>
      </w:pPr>
      <w:r w:rsidRPr="001B648B">
        <w:rPr>
          <w:b/>
          <w:bCs/>
        </w:rPr>
        <w:t>Sodium bisulfite (0.5 g/L) can be used instead, and can be added in advance.</w:t>
      </w:r>
    </w:p>
    <w:p w14:paraId="59A0EDCC" w14:textId="2A8077C7" w:rsidR="001B648B" w:rsidRDefault="001B648B" w:rsidP="001B648B">
      <w:pPr>
        <w:pStyle w:val="ListParagraph"/>
        <w:numPr>
          <w:ilvl w:val="0"/>
          <w:numId w:val="47"/>
        </w:numPr>
      </w:pPr>
      <w:r>
        <w:t>NuPAGE LDS sample buffer</w:t>
      </w:r>
    </w:p>
    <w:p w14:paraId="463997C7" w14:textId="4E275C5F" w:rsidR="001B648B" w:rsidRDefault="001B648B" w:rsidP="001B648B">
      <w:pPr>
        <w:pStyle w:val="ListParagraph"/>
        <w:numPr>
          <w:ilvl w:val="1"/>
          <w:numId w:val="47"/>
        </w:numPr>
      </w:pPr>
      <w:r w:rsidRPr="001B648B">
        <w:t>Use the NuPAGE LDS Sample Buffer for preparing samples when performing denaturing gel electrophoresis with NuPAGE Gels. The slightly alkaline pH of the NuPAGE LDS Sample Buffer (pH 8.4) provides the optimal conditions for reduction of disulfide bonds and denaturation.</w:t>
      </w:r>
    </w:p>
    <w:p w14:paraId="605C29AB" w14:textId="77777777" w:rsidR="001B648B" w:rsidRDefault="001B648B">
      <w:pPr>
        <w:rPr>
          <w:rFonts w:asciiTheme="majorHAnsi" w:eastAsiaTheme="majorEastAsia" w:hAnsiTheme="majorHAnsi" w:cstheme="majorBidi"/>
          <w:color w:val="2E74B5" w:themeColor="accent1" w:themeShade="BF"/>
          <w:sz w:val="26"/>
          <w:szCs w:val="26"/>
        </w:rPr>
      </w:pPr>
      <w:r>
        <w:br w:type="page"/>
      </w:r>
    </w:p>
    <w:p w14:paraId="0908885F" w14:textId="0BD0B27D" w:rsidR="001B648B" w:rsidRDefault="001B648B" w:rsidP="001B648B">
      <w:pPr>
        <w:pStyle w:val="Heading2"/>
      </w:pPr>
      <w:r>
        <w:lastRenderedPageBreak/>
        <w:t>Transfer</w:t>
      </w:r>
    </w:p>
    <w:p w14:paraId="0FF13A27" w14:textId="77777777" w:rsidR="001B648B" w:rsidRPr="001B648B" w:rsidRDefault="001B648B" w:rsidP="001B648B">
      <w:pPr>
        <w:pStyle w:val="ListParagraph"/>
        <w:numPr>
          <w:ilvl w:val="0"/>
          <w:numId w:val="49"/>
        </w:numPr>
        <w:rPr>
          <w:b/>
        </w:rPr>
      </w:pPr>
      <w:r w:rsidRPr="001B648B">
        <w:t xml:space="preserve">The </w:t>
      </w:r>
      <w:proofErr w:type="spellStart"/>
      <w:r w:rsidRPr="001B648B">
        <w:t>XCell</w:t>
      </w:r>
      <w:proofErr w:type="spellEnd"/>
      <w:r w:rsidRPr="001B648B">
        <w:t xml:space="preserve"> II blot module can be at RT because of the lower voltage used. Transfer can be run 10-15 V 4°C overnight, but it is not necessary.</w:t>
      </w:r>
    </w:p>
    <w:p w14:paraId="3450B074" w14:textId="77777777" w:rsidR="001B648B" w:rsidRPr="001B648B" w:rsidRDefault="001B648B" w:rsidP="001B648B">
      <w:pPr>
        <w:pStyle w:val="ListParagraph"/>
        <w:numPr>
          <w:ilvl w:val="0"/>
          <w:numId w:val="49"/>
        </w:numPr>
      </w:pPr>
      <w:r w:rsidRPr="001B648B">
        <w:t xml:space="preserve">Reusing transfer buffers: From Bio-Rad: “Reuse of transfer buffers is not advised, since these buffers have most likely lost their ability to maintain a stable solution pH during transfer.” </w:t>
      </w:r>
    </w:p>
    <w:p w14:paraId="168E1428" w14:textId="77777777" w:rsidR="001B648B" w:rsidRPr="001B648B" w:rsidRDefault="001B648B" w:rsidP="001B648B">
      <w:pPr>
        <w:pStyle w:val="ListParagraph"/>
        <w:numPr>
          <w:ilvl w:val="0"/>
          <w:numId w:val="49"/>
        </w:numPr>
        <w:rPr>
          <w:b/>
        </w:rPr>
      </w:pPr>
      <w:r w:rsidRPr="001B648B">
        <w:rPr>
          <w:b/>
        </w:rPr>
        <w:t>Lack of protein ladder on membrane</w:t>
      </w:r>
    </w:p>
    <w:p w14:paraId="63A7F6FB" w14:textId="77777777" w:rsidR="001B648B" w:rsidRPr="001B648B" w:rsidRDefault="001B648B" w:rsidP="001B648B">
      <w:pPr>
        <w:pStyle w:val="ListParagraph"/>
        <w:numPr>
          <w:ilvl w:val="1"/>
          <w:numId w:val="49"/>
        </w:numPr>
      </w:pPr>
      <w:r w:rsidRPr="001B648B">
        <w:t>Electrophoresis could be incomplete. Check dye front on gel before transfer.</w:t>
      </w:r>
    </w:p>
    <w:p w14:paraId="3DBADAB8" w14:textId="77777777" w:rsidR="001B648B" w:rsidRPr="001B648B" w:rsidRDefault="001B648B" w:rsidP="001B648B">
      <w:pPr>
        <w:pStyle w:val="ListParagraph"/>
        <w:numPr>
          <w:ilvl w:val="1"/>
          <w:numId w:val="49"/>
        </w:numPr>
      </w:pPr>
      <w:r w:rsidRPr="001B648B">
        <w:t>Transfer could be incomplete. Check gel after transfer.</w:t>
      </w:r>
    </w:p>
    <w:p w14:paraId="44658F06" w14:textId="77777777" w:rsidR="001B648B" w:rsidRPr="001B648B" w:rsidRDefault="001B648B" w:rsidP="001B648B">
      <w:pPr>
        <w:pStyle w:val="ListParagraph"/>
        <w:numPr>
          <w:ilvl w:val="1"/>
          <w:numId w:val="49"/>
        </w:numPr>
      </w:pPr>
      <w:r w:rsidRPr="001B648B">
        <w:t>Transfer could have gone in the wrong direction. Proteins will be on the filter paper.</w:t>
      </w:r>
    </w:p>
    <w:p w14:paraId="072CAC47" w14:textId="77777777" w:rsidR="001B648B" w:rsidRPr="001B648B" w:rsidRDefault="001B648B" w:rsidP="001B648B">
      <w:pPr>
        <w:pStyle w:val="ListParagraph"/>
        <w:numPr>
          <w:ilvl w:val="0"/>
          <w:numId w:val="49"/>
        </w:numPr>
        <w:rPr>
          <w:b/>
        </w:rPr>
      </w:pPr>
      <w:r w:rsidRPr="001B648B">
        <w:rPr>
          <w:b/>
        </w:rPr>
        <w:t xml:space="preserve">If you get poor transfer/imaging in the low molecular weight ranges </w:t>
      </w:r>
    </w:p>
    <w:p w14:paraId="57D9E420" w14:textId="77777777" w:rsidR="001B648B" w:rsidRPr="001B648B" w:rsidRDefault="001B648B" w:rsidP="001B648B">
      <w:pPr>
        <w:pStyle w:val="ListParagraph"/>
        <w:numPr>
          <w:ilvl w:val="1"/>
          <w:numId w:val="49"/>
        </w:numPr>
      </w:pPr>
      <w:r w:rsidRPr="001B648B">
        <w:t xml:space="preserve">This is usually an issue with transfer conditions. Disappearance of low MW proteins is often due to </w:t>
      </w:r>
      <w:proofErr w:type="spellStart"/>
      <w:r w:rsidRPr="001B648B">
        <w:t>overtransferring</w:t>
      </w:r>
      <w:proofErr w:type="spellEnd"/>
      <w:r w:rsidRPr="001B648B">
        <w:t>, which pushes the proteins through the membrane and onto the blot paper on the other side. Also double check that your gel sandwich is oriented correctly. Reversing the order of the gel and membrane will transfer all the proteins onto the blot paper.</w:t>
      </w:r>
    </w:p>
    <w:p w14:paraId="5D1192A3" w14:textId="77777777" w:rsidR="001B648B" w:rsidRPr="001B648B" w:rsidRDefault="001B648B" w:rsidP="001B648B">
      <w:pPr>
        <w:pStyle w:val="ListParagraph"/>
        <w:numPr>
          <w:ilvl w:val="1"/>
          <w:numId w:val="49"/>
        </w:numPr>
      </w:pPr>
      <w:r w:rsidRPr="001B648B">
        <w:t>Decrease voltage, use PVDF, and use membranes with smaller pore size (0.2 µm vs. 0.45 µm).</w:t>
      </w:r>
    </w:p>
    <w:p w14:paraId="06337074" w14:textId="77777777" w:rsidR="001B648B" w:rsidRPr="001B648B" w:rsidRDefault="001B648B" w:rsidP="001B648B">
      <w:pPr>
        <w:pStyle w:val="ListParagraph"/>
        <w:numPr>
          <w:ilvl w:val="1"/>
          <w:numId w:val="49"/>
        </w:numPr>
      </w:pPr>
      <w:r w:rsidRPr="001B648B">
        <w:t>Western blot diluents and reagents do not wash off the proteins.</w:t>
      </w:r>
    </w:p>
    <w:p w14:paraId="7E6DC191" w14:textId="77777777" w:rsidR="001B648B" w:rsidRPr="001B648B" w:rsidRDefault="001B648B" w:rsidP="001B648B">
      <w:pPr>
        <w:pStyle w:val="ListParagraph"/>
        <w:numPr>
          <w:ilvl w:val="0"/>
          <w:numId w:val="49"/>
        </w:numPr>
        <w:rPr>
          <w:b/>
        </w:rPr>
      </w:pPr>
      <w:r w:rsidRPr="001B648B">
        <w:rPr>
          <w:b/>
        </w:rPr>
        <w:t>Uneven amounts of protein in the lanes</w:t>
      </w:r>
    </w:p>
    <w:p w14:paraId="53A7D70E" w14:textId="77777777" w:rsidR="001B648B" w:rsidRPr="001B648B" w:rsidRDefault="001B648B" w:rsidP="001B648B">
      <w:pPr>
        <w:pStyle w:val="ListParagraph"/>
        <w:numPr>
          <w:ilvl w:val="1"/>
          <w:numId w:val="49"/>
        </w:numPr>
      </w:pPr>
      <w:r w:rsidRPr="001B648B">
        <w:t xml:space="preserve">Use a detergent-compatible total protein quantification method (BCA). The Bradford assay does not work well with detergents. Run samples on the same plate. </w:t>
      </w:r>
    </w:p>
    <w:p w14:paraId="68F205D5" w14:textId="77777777" w:rsidR="001B648B" w:rsidRPr="001B648B" w:rsidRDefault="001B648B" w:rsidP="001B648B">
      <w:pPr>
        <w:pStyle w:val="ListParagraph"/>
        <w:numPr>
          <w:ilvl w:val="1"/>
          <w:numId w:val="49"/>
        </w:numPr>
      </w:pPr>
      <w:r w:rsidRPr="001B648B">
        <w:t>Could be the result of uneven transfer. Use a semi-dry transfer cell for best results.</w:t>
      </w:r>
    </w:p>
    <w:p w14:paraId="27D69CBD" w14:textId="77777777" w:rsidR="001B648B" w:rsidRPr="001B648B" w:rsidRDefault="001B648B" w:rsidP="001B648B">
      <w:pPr>
        <w:pStyle w:val="ListParagraph"/>
        <w:numPr>
          <w:ilvl w:val="1"/>
          <w:numId w:val="49"/>
        </w:numPr>
      </w:pPr>
      <w:r w:rsidRPr="001B648B">
        <w:t>Try reverse pipetting instead of standard pipetting when adding samples to gel.</w:t>
      </w:r>
    </w:p>
    <w:p w14:paraId="6F47C8C3" w14:textId="77777777" w:rsidR="001B648B" w:rsidRPr="001B648B" w:rsidRDefault="001B648B" w:rsidP="001B648B">
      <w:pPr>
        <w:pStyle w:val="ListParagraph"/>
        <w:numPr>
          <w:ilvl w:val="1"/>
          <w:numId w:val="49"/>
        </w:numPr>
      </w:pPr>
      <w:r w:rsidRPr="001B648B">
        <w:t>Load more protein (50-100 µg/lane).</w:t>
      </w:r>
    </w:p>
    <w:p w14:paraId="2FEDD355" w14:textId="77777777" w:rsidR="001B648B" w:rsidRPr="001B648B" w:rsidRDefault="001B648B" w:rsidP="001B648B">
      <w:pPr>
        <w:pStyle w:val="ListParagraph"/>
        <w:numPr>
          <w:ilvl w:val="0"/>
          <w:numId w:val="49"/>
        </w:numPr>
        <w:rPr>
          <w:b/>
        </w:rPr>
      </w:pPr>
      <w:r w:rsidRPr="001B648B">
        <w:rPr>
          <w:b/>
        </w:rPr>
        <w:t xml:space="preserve">Dark swirls or smears on membrane: </w:t>
      </w:r>
      <w:r w:rsidRPr="001B648B">
        <w:t>This may result from loading too much protein, transferring at high voltage, or inadequate pressure between electrodes.</w:t>
      </w:r>
    </w:p>
    <w:p w14:paraId="51D12C55" w14:textId="77777777" w:rsidR="001B648B" w:rsidRPr="001B648B" w:rsidRDefault="001B648B" w:rsidP="001B648B">
      <w:pPr>
        <w:pStyle w:val="ListParagraph"/>
        <w:numPr>
          <w:ilvl w:val="0"/>
          <w:numId w:val="49"/>
        </w:numPr>
        <w:rPr>
          <w:b/>
        </w:rPr>
      </w:pPr>
      <w:r w:rsidRPr="001B648B">
        <w:rPr>
          <w:b/>
        </w:rPr>
        <w:t xml:space="preserve">For transferring small proteins: </w:t>
      </w:r>
      <w:r w:rsidRPr="001B648B">
        <w:t>Use high gel %</w:t>
      </w:r>
    </w:p>
    <w:p w14:paraId="609EAB84" w14:textId="77777777" w:rsidR="001B648B" w:rsidRPr="001B648B" w:rsidRDefault="001B648B" w:rsidP="001B648B">
      <w:pPr>
        <w:pStyle w:val="ListParagraph"/>
        <w:numPr>
          <w:ilvl w:val="0"/>
          <w:numId w:val="49"/>
        </w:numPr>
      </w:pPr>
      <w:r w:rsidRPr="001B648B">
        <w:rPr>
          <w:b/>
        </w:rPr>
        <w:t xml:space="preserve">For transferring large proteins: </w:t>
      </w:r>
      <w:r w:rsidRPr="001B648B">
        <w:t>low gel % (e.g., 6% for a protein the size of mTOR) and long transfer (70 min). If using a wet transfer cell, do transfer in cold room or bucket full of ice (in addition to the ice pack in the transfer cell). Heat from the long transfer will warp the gel.</w:t>
      </w:r>
    </w:p>
    <w:p w14:paraId="4226E3B5" w14:textId="77777777" w:rsidR="001B648B" w:rsidRPr="001B648B" w:rsidRDefault="001B648B" w:rsidP="001B648B">
      <w:pPr>
        <w:pStyle w:val="ListParagraph"/>
        <w:numPr>
          <w:ilvl w:val="0"/>
          <w:numId w:val="49"/>
        </w:numPr>
        <w:rPr>
          <w:b/>
        </w:rPr>
      </w:pPr>
      <w:r w:rsidRPr="001B648B">
        <w:rPr>
          <w:b/>
        </w:rPr>
        <w:t>PVDF vs. nitrocellulose</w:t>
      </w:r>
    </w:p>
    <w:p w14:paraId="68FA8126" w14:textId="62D498FE" w:rsidR="001B648B" w:rsidRPr="001B648B" w:rsidRDefault="001B648B" w:rsidP="001B648B">
      <w:pPr>
        <w:pStyle w:val="ListParagraph"/>
        <w:numPr>
          <w:ilvl w:val="1"/>
          <w:numId w:val="49"/>
        </w:numPr>
      </w:pPr>
      <w:r w:rsidRPr="001B648B">
        <w:t xml:space="preserve">Nitrocellulose does not require equilibration in </w:t>
      </w:r>
      <w:r w:rsidR="00387991">
        <w:t xml:space="preserve">100% </w:t>
      </w:r>
      <w:r w:rsidRPr="001B648B">
        <w:t xml:space="preserve">MeOH. </w:t>
      </w:r>
    </w:p>
    <w:p w14:paraId="6D398C4F" w14:textId="77777777" w:rsidR="001B648B" w:rsidRPr="001B648B" w:rsidRDefault="001B648B" w:rsidP="001B648B">
      <w:pPr>
        <w:pStyle w:val="ListParagraph"/>
        <w:numPr>
          <w:ilvl w:val="1"/>
          <w:numId w:val="49"/>
        </w:numPr>
      </w:pPr>
      <w:r w:rsidRPr="001B648B">
        <w:t xml:space="preserve">From Bio-Rad TransBlot SD manual: </w:t>
      </w:r>
    </w:p>
    <w:p w14:paraId="53C8960E" w14:textId="77777777" w:rsidR="001B648B" w:rsidRPr="001B648B" w:rsidRDefault="001B648B" w:rsidP="00387991">
      <w:pPr>
        <w:pStyle w:val="ListParagraph"/>
        <w:numPr>
          <w:ilvl w:val="2"/>
          <w:numId w:val="49"/>
        </w:numPr>
      </w:pPr>
      <w:r w:rsidRPr="001B648B">
        <w:t>“</w:t>
      </w:r>
      <w:proofErr w:type="spellStart"/>
      <w:r w:rsidRPr="001B648B">
        <w:t>Immun</w:t>
      </w:r>
      <w:proofErr w:type="spellEnd"/>
      <w:r w:rsidRPr="001B648B">
        <w:t xml:space="preserve">- Blot PVDF is optimized for </w:t>
      </w:r>
      <w:proofErr w:type="spellStart"/>
      <w:r w:rsidRPr="001B648B">
        <w:t>immunodevelopment</w:t>
      </w:r>
      <w:proofErr w:type="spellEnd"/>
      <w:r w:rsidRPr="001B648B">
        <w:t xml:space="preserve"> with high protein binding capacity (160 μg/cm</w:t>
      </w:r>
      <w:r w:rsidRPr="001B648B">
        <w:rPr>
          <w:vertAlign w:val="superscript"/>
        </w:rPr>
        <w:t>2</w:t>
      </w:r>
      <w:r w:rsidRPr="001B648B">
        <w:t xml:space="preserve">), but low nonspecific protein binding. This membrane material will resist tearing even when used in repeated stripping and </w:t>
      </w:r>
      <w:proofErr w:type="spellStart"/>
      <w:r w:rsidRPr="001B648B">
        <w:t>reprobing</w:t>
      </w:r>
      <w:proofErr w:type="spellEnd"/>
      <w:r w:rsidRPr="001B648B">
        <w:t xml:space="preserve"> applications. </w:t>
      </w:r>
      <w:proofErr w:type="spellStart"/>
      <w:r w:rsidRPr="001B648B">
        <w:t>Sequi-blot</w:t>
      </w:r>
      <w:proofErr w:type="spellEnd"/>
      <w:r w:rsidRPr="001B648B">
        <w:t xml:space="preserve"> PVDF has the highest protein binding capacity (170–200 μg/cm</w:t>
      </w:r>
      <w:r w:rsidRPr="001B648B">
        <w:rPr>
          <w:vertAlign w:val="superscript"/>
        </w:rPr>
        <w:t>2</w:t>
      </w:r>
      <w:r w:rsidRPr="001B648B">
        <w:t>) and gives outstanding performance in protein sequencing applications.”</w:t>
      </w:r>
    </w:p>
    <w:p w14:paraId="51316B88" w14:textId="77777777" w:rsidR="001B648B" w:rsidRPr="001B648B" w:rsidRDefault="001B648B" w:rsidP="00387991">
      <w:pPr>
        <w:pStyle w:val="ListParagraph"/>
        <w:numPr>
          <w:ilvl w:val="2"/>
          <w:numId w:val="49"/>
        </w:numPr>
      </w:pPr>
      <w:r w:rsidRPr="001B648B">
        <w:t>“Nitrocellulose has a high binding capacity of 80–100 μg/cm</w:t>
      </w:r>
      <w:r w:rsidRPr="001B648B">
        <w:rPr>
          <w:vertAlign w:val="superscript"/>
        </w:rPr>
        <w:t>2</w:t>
      </w:r>
      <w:r w:rsidRPr="001B648B">
        <w:t xml:space="preserve">. </w:t>
      </w:r>
    </w:p>
    <w:p w14:paraId="6FF70F14" w14:textId="77777777" w:rsidR="001B648B" w:rsidRPr="001B648B" w:rsidRDefault="001B648B" w:rsidP="00387991">
      <w:pPr>
        <w:pStyle w:val="ListParagraph"/>
        <w:numPr>
          <w:ilvl w:val="2"/>
          <w:numId w:val="49"/>
        </w:numPr>
      </w:pPr>
      <w:r w:rsidRPr="001B648B">
        <w:t xml:space="preserve">Nonspecific protein binding sites are easily and rapidly blocked, avoiding subsequent background problems. </w:t>
      </w:r>
    </w:p>
    <w:p w14:paraId="740A67D3" w14:textId="77777777" w:rsidR="001B648B" w:rsidRPr="001B648B" w:rsidRDefault="001B648B" w:rsidP="00387991">
      <w:pPr>
        <w:pStyle w:val="ListParagraph"/>
        <w:numPr>
          <w:ilvl w:val="2"/>
          <w:numId w:val="49"/>
        </w:numPr>
      </w:pPr>
      <w:r w:rsidRPr="001B648B">
        <w:t xml:space="preserve">Low molecular weight proteins (esp. &lt; 20,000 daltons) may be lost during post transfer washes, thus limiting detection sensitivity. However, use of glutaraldehyde fixation and a smaller pore size nitrocellulose membrane (0.2 μm) have been shown to be effective in eliminating this loss… </w:t>
      </w:r>
    </w:p>
    <w:p w14:paraId="214A6DA9" w14:textId="77777777" w:rsidR="00303CB1" w:rsidRDefault="001B648B" w:rsidP="00387991">
      <w:pPr>
        <w:pStyle w:val="ListParagraph"/>
        <w:numPr>
          <w:ilvl w:val="2"/>
          <w:numId w:val="49"/>
        </w:numPr>
      </w:pPr>
      <w:r w:rsidRPr="001B648B">
        <w:t>Under high field strengths of the Trans-Blot cell, proteins may be transferred through nitrocellulose without binding. The efficiency of binding can be increased by employing a smaller pore size nitrocellulose.”</w:t>
      </w:r>
    </w:p>
    <w:p w14:paraId="46B56F56" w14:textId="77777777" w:rsidR="00303CB1" w:rsidRDefault="00303CB1">
      <w:r>
        <w:br w:type="page"/>
      </w:r>
    </w:p>
    <w:p w14:paraId="62BC3482" w14:textId="77777777" w:rsidR="00303CB1" w:rsidRDefault="00303CB1" w:rsidP="00303CB1">
      <w:pPr>
        <w:pStyle w:val="Heading2"/>
      </w:pPr>
      <w:r>
        <w:lastRenderedPageBreak/>
        <w:t>Western blotting</w:t>
      </w:r>
    </w:p>
    <w:p w14:paraId="34E6FC78" w14:textId="0CD09F39" w:rsidR="00303CB1" w:rsidRPr="00303CB1" w:rsidRDefault="00303CB1" w:rsidP="00303CB1">
      <w:r w:rsidRPr="00303CB1">
        <w:t>See Kevin Janes’ analysis of critical factors for quantitative immunoblotting</w:t>
      </w:r>
      <w:r w:rsidRPr="007768D5">
        <w:fldChar w:fldCharType="begin"/>
      </w:r>
      <w:r w:rsidRPr="007768D5">
        <w:instrText xml:space="preserve"> ADDIN EN.CITE &lt;EndNote&gt;&lt;Cite&gt;&lt;Author&gt;Janes&lt;/Author&gt;&lt;Year&gt;2015&lt;/Year&gt;&lt;RecNum&gt;1003&lt;/RecNum&gt;&lt;DisplayText&gt;&lt;style face="superscript"&gt;1&lt;/style&gt;&lt;/DisplayText&gt;&lt;record&gt;&lt;rec-number&gt;1003&lt;/rec-number&gt;&lt;foreign-keys&gt;&lt;key app="EN" db-id="pppd5v99aw5ew1et5etp5da3tspatrx95zt0" timestamp="1435007923"&gt;1003&lt;/key&gt;&lt;/foreign-keys&gt;&lt;ref-type name="Journal Article"&gt;17&lt;/ref-type&gt;&lt;contributors&gt;&lt;authors&gt;&lt;author&gt;Janes, K. A.&lt;/author&gt;&lt;/authors&gt;&lt;/contributors&gt;&lt;auth-address&gt;Department of Biomedical Engineering, University of Virginia, Charlottesville, VA 22908, USA. E-mail: kjanes@virginia.edu.&lt;/auth-address&gt;&lt;titles&gt;&lt;title&gt;An analysis of critical factors for quantitative immunoblotting&lt;/title&gt;&lt;secondary-title&gt;Sci Signal&lt;/secondary-title&gt;&lt;alt-title&gt;Science signaling&lt;/alt-title&gt;&lt;/titles&gt;&lt;periodical&gt;&lt;full-title&gt;Sci Signal&lt;/full-title&gt;&lt;abbr-1&gt;Sci. Signal.&lt;/abbr-1&gt;&lt;abbr-2&gt;Sci Signal&lt;/abbr-2&gt;&lt;/periodical&gt;&lt;alt-periodical&gt;&lt;full-title&gt;Science signaling&lt;/full-title&gt;&lt;abbr-1&gt;Sci. Signal.&lt;/abbr-1&gt;&lt;/alt-periodical&gt;&lt;pages&gt;rs2&lt;/pages&gt;&lt;volume&gt;8&lt;/volume&gt;&lt;number&gt;371&lt;/number&gt;&lt;dates&gt;&lt;year&gt;2015&lt;/year&gt;&lt;pub-dates&gt;&lt;date&gt;Apr 7&lt;/date&gt;&lt;/pub-dates&gt;&lt;/dates&gt;&lt;isbn&gt;1937-9145 (Electronic)&lt;/isbn&gt;&lt;accession-num&gt;25852189&lt;/accession-num&gt;&lt;urls&gt;&lt;related-urls&gt;&lt;url&gt;http://www.ncbi.nlm.nih.gov/pubmed/25852189&lt;/url&gt;&lt;/related-urls&gt;&lt;/urls&gt;&lt;custom2&gt;4401487&lt;/custom2&gt;&lt;electronic-resource-num&gt;10.1126/scisignal.2005966&lt;/electronic-resource-num&gt;&lt;/record&gt;&lt;/Cite&gt;&lt;/EndNote&gt;</w:instrText>
      </w:r>
      <w:r w:rsidRPr="007768D5">
        <w:fldChar w:fldCharType="separate"/>
      </w:r>
      <w:r w:rsidRPr="007768D5">
        <w:rPr>
          <w:vertAlign w:val="superscript"/>
        </w:rPr>
        <w:t>1</w:t>
      </w:r>
      <w:r w:rsidRPr="007768D5">
        <w:fldChar w:fldCharType="end"/>
      </w:r>
      <w:r w:rsidRPr="00303CB1">
        <w:t xml:space="preserve"> for helpful info.</w:t>
      </w:r>
    </w:p>
    <w:p w14:paraId="1C705C7D" w14:textId="77777777" w:rsidR="00303CB1" w:rsidRPr="00303CB1" w:rsidRDefault="00303CB1" w:rsidP="00303CB1">
      <w:r w:rsidRPr="00303CB1">
        <w:t xml:space="preserve">Also see resources from antibody vendors such as </w:t>
      </w:r>
      <w:hyperlink r:id="rId70" w:history="1">
        <w:r w:rsidRPr="00303CB1">
          <w:rPr>
            <w:rStyle w:val="Hyperlink"/>
          </w:rPr>
          <w:t>Cell Signaling Technology</w:t>
        </w:r>
      </w:hyperlink>
      <w:r w:rsidRPr="00303CB1">
        <w:t xml:space="preserve"> and </w:t>
      </w:r>
      <w:hyperlink r:id="rId71" w:history="1">
        <w:r w:rsidRPr="00303CB1">
          <w:rPr>
            <w:rStyle w:val="Hyperlink"/>
          </w:rPr>
          <w:t>Novus</w:t>
        </w:r>
      </w:hyperlink>
      <w:r w:rsidRPr="00303CB1">
        <w:t>.</w:t>
      </w:r>
    </w:p>
    <w:p w14:paraId="13958583" w14:textId="77777777" w:rsidR="00303CB1" w:rsidRDefault="00303CB1" w:rsidP="00303CB1">
      <w:r>
        <w:t>Use of PBST instead of TBST can reduce signal of some antibodies. See CST Western blotting protocol.</w:t>
      </w:r>
    </w:p>
    <w:p w14:paraId="6A017DE5" w14:textId="77777777" w:rsidR="00303CB1" w:rsidRDefault="00303CB1" w:rsidP="00303CB1">
      <w:pPr>
        <w:pStyle w:val="Heading3"/>
      </w:pPr>
      <w:r>
        <w:t>Loading controls</w:t>
      </w:r>
    </w:p>
    <w:p w14:paraId="3F1CEBD6" w14:textId="5110D7C5" w:rsidR="00CB09B9" w:rsidRDefault="00303CB1" w:rsidP="00CB09B9">
      <w:r>
        <w:t xml:space="preserve">Loading controls are cellular proteins with consistent levels that are </w:t>
      </w:r>
      <w:r w:rsidR="00CB09B9">
        <w:t>used to normalize Western blot signal</w:t>
      </w:r>
      <w:r>
        <w:t>. Many different proteins can be used, and a small selection is presented below. Specific antibodies and dilutions that I have used successfully are listed.</w:t>
      </w:r>
      <w:r w:rsidR="00CB09B9">
        <w:t xml:space="preserve"> </w:t>
      </w:r>
      <w:r>
        <w:t xml:space="preserve">Normalization </w:t>
      </w:r>
      <w:r w:rsidR="00CB09B9">
        <w:t xml:space="preserve">can also be performed </w:t>
      </w:r>
      <w:r>
        <w:t>with a total protein stain or stain-free gels.</w:t>
      </w:r>
      <w:r w:rsidR="00CB09B9">
        <w:t xml:space="preserve"> </w:t>
      </w:r>
      <w:r w:rsidR="00CB09B9" w:rsidRPr="00303CB1">
        <w:t>When detecting phosphorylated proteins, it is customary to have the total p</w:t>
      </w:r>
      <w:r w:rsidR="00CB09B9">
        <w:t>rotein be the loading control.</w:t>
      </w:r>
    </w:p>
    <w:p w14:paraId="7C11AF06" w14:textId="6FE95070" w:rsidR="001B648B" w:rsidRDefault="00303CB1" w:rsidP="00303CB1">
      <w:pPr>
        <w:pStyle w:val="Heading4"/>
      </w:pPr>
      <w:r>
        <w:t>Common</w:t>
      </w:r>
    </w:p>
    <w:p w14:paraId="46903DF5" w14:textId="77777777" w:rsidR="00303CB1" w:rsidRPr="00303CB1" w:rsidRDefault="00303CB1" w:rsidP="00303CB1">
      <w:pPr>
        <w:pStyle w:val="ListParagraph"/>
        <w:numPr>
          <w:ilvl w:val="0"/>
          <w:numId w:val="51"/>
        </w:numPr>
      </w:pPr>
      <w:r w:rsidRPr="00303CB1">
        <w:t>GAPDH (36 kDa)</w:t>
      </w:r>
    </w:p>
    <w:p w14:paraId="6E049BA8" w14:textId="55F4D5D4" w:rsidR="00303CB1" w:rsidRPr="00303CB1" w:rsidRDefault="00303CB1" w:rsidP="00303CB1">
      <w:pPr>
        <w:pStyle w:val="ListParagraph"/>
        <w:numPr>
          <w:ilvl w:val="0"/>
          <w:numId w:val="51"/>
        </w:numPr>
      </w:pPr>
      <w:r w:rsidRPr="00303CB1">
        <w:t>β-actin (42 kDa)</w:t>
      </w:r>
      <w:r>
        <w:t xml:space="preserve">: </w:t>
      </w:r>
      <w:r w:rsidRPr="00303CB1">
        <w:t>Novus NB600-501 50 µL 2.8 mg/mL</w:t>
      </w:r>
      <w:r>
        <w:t xml:space="preserve">. </w:t>
      </w:r>
      <w:r w:rsidRPr="00303CB1">
        <w:t>Dilute 1:10,000 to 0.28 µg/mL.</w:t>
      </w:r>
    </w:p>
    <w:p w14:paraId="0E41CBE5" w14:textId="501DCF03" w:rsidR="00303CB1" w:rsidRPr="00303CB1" w:rsidRDefault="00303CB1" w:rsidP="00303CB1">
      <w:pPr>
        <w:pStyle w:val="ListParagraph"/>
        <w:numPr>
          <w:ilvl w:val="0"/>
          <w:numId w:val="51"/>
        </w:numPr>
      </w:pPr>
      <w:r w:rsidRPr="00303CB1">
        <w:t>β-tubulin (55 kDa)</w:t>
      </w:r>
      <w:r>
        <w:t xml:space="preserve">: </w:t>
      </w:r>
      <w:r w:rsidRPr="00303CB1">
        <w:t>Note that substantial loss of β-tubulin can occur when extracting proteins with RIPA buffer</w:t>
      </w:r>
      <w:r w:rsidRPr="007768D5">
        <w:fldChar w:fldCharType="begin"/>
      </w:r>
      <w:r w:rsidRPr="007768D5">
        <w:instrText xml:space="preserve"> ADDIN EN.CITE &lt;EndNote&gt;&lt;Cite&gt;&lt;Author&gt;Janes&lt;/Author&gt;&lt;Year&gt;2015&lt;/Year&gt;&lt;RecNum&gt;1003&lt;/RecNum&gt;&lt;DisplayText&gt;&lt;style face="superscript"&gt;1&lt;/style&gt;&lt;/DisplayText&gt;&lt;record&gt;&lt;rec-number&gt;1003&lt;/rec-number&gt;&lt;foreign-keys&gt;&lt;key app="EN" db-id="pppd5v99aw5ew1et5etp5da3tspatrx95zt0" timestamp="1435007923"&gt;1003&lt;/key&gt;&lt;/foreign-keys&gt;&lt;ref-type name="Journal Article"&gt;17&lt;/ref-type&gt;&lt;contributors&gt;&lt;authors&gt;&lt;author&gt;Janes, K. A.&lt;/author&gt;&lt;/authors&gt;&lt;/contributors&gt;&lt;auth-address&gt;Department of Biomedical Engineering, University of Virginia, Charlottesville, VA 22908, USA. E-mail: kjanes@virginia.edu.&lt;/auth-address&gt;&lt;titles&gt;&lt;title&gt;An analysis of critical factors for quantitative immunoblotting&lt;/title&gt;&lt;secondary-title&gt;Sci Signal&lt;/secondary-title&gt;&lt;alt-title&gt;Science signaling&lt;/alt-title&gt;&lt;/titles&gt;&lt;periodical&gt;&lt;full-title&gt;Sci Signal&lt;/full-title&gt;&lt;abbr-1&gt;Sci. Signal.&lt;/abbr-1&gt;&lt;abbr-2&gt;Sci Signal&lt;/abbr-2&gt;&lt;/periodical&gt;&lt;alt-periodical&gt;&lt;full-title&gt;Science signaling&lt;/full-title&gt;&lt;abbr-1&gt;Sci. Signal.&lt;/abbr-1&gt;&lt;/alt-periodical&gt;&lt;pages&gt;rs2&lt;/pages&gt;&lt;volume&gt;8&lt;/volume&gt;&lt;number&gt;371&lt;/number&gt;&lt;dates&gt;&lt;year&gt;2015&lt;/year&gt;&lt;pub-dates&gt;&lt;date&gt;Apr 7&lt;/date&gt;&lt;/pub-dates&gt;&lt;/dates&gt;&lt;isbn&gt;1937-9145 (Electronic)&lt;/isbn&gt;&lt;accession-num&gt;25852189&lt;/accession-num&gt;&lt;urls&gt;&lt;related-urls&gt;&lt;url&gt;http://www.ncbi.nlm.nih.gov/pubmed/25852189&lt;/url&gt;&lt;/related-urls&gt;&lt;/urls&gt;&lt;custom2&gt;4401487&lt;/custom2&gt;&lt;electronic-resource-num&gt;10.1126/scisignal.2005966&lt;/electronic-resource-num&gt;&lt;/record&gt;&lt;/Cite&gt;&lt;/EndNote&gt;</w:instrText>
      </w:r>
      <w:r w:rsidRPr="007768D5">
        <w:fldChar w:fldCharType="separate"/>
      </w:r>
      <w:r w:rsidRPr="007768D5">
        <w:rPr>
          <w:vertAlign w:val="superscript"/>
        </w:rPr>
        <w:t>1</w:t>
      </w:r>
      <w:r w:rsidRPr="007768D5">
        <w:fldChar w:fldCharType="end"/>
      </w:r>
      <w:r w:rsidRPr="00303CB1">
        <w:t>.</w:t>
      </w:r>
    </w:p>
    <w:p w14:paraId="0D37DBDF" w14:textId="42F1FA59" w:rsidR="00303CB1" w:rsidRPr="00303CB1" w:rsidRDefault="00303CB1" w:rsidP="00303CB1">
      <w:pPr>
        <w:pStyle w:val="ListParagraph"/>
        <w:numPr>
          <w:ilvl w:val="0"/>
          <w:numId w:val="51"/>
        </w:numPr>
      </w:pPr>
      <w:proofErr w:type="spellStart"/>
      <w:r w:rsidRPr="00303CB1">
        <w:t>Peptidyl</w:t>
      </w:r>
      <w:proofErr w:type="spellEnd"/>
      <w:r w:rsidRPr="00303CB1">
        <w:t xml:space="preserve"> </w:t>
      </w:r>
      <w:proofErr w:type="spellStart"/>
      <w:r w:rsidRPr="00303CB1">
        <w:t>prolyl</w:t>
      </w:r>
      <w:proofErr w:type="spellEnd"/>
      <w:r w:rsidRPr="00303CB1">
        <w:t xml:space="preserve"> isomerase A/</w:t>
      </w:r>
      <w:proofErr w:type="spellStart"/>
      <w:r w:rsidRPr="00303CB1">
        <w:t>Cyclophilin</w:t>
      </w:r>
      <w:proofErr w:type="spellEnd"/>
      <w:r w:rsidRPr="00303CB1">
        <w:t xml:space="preserve"> A</w:t>
      </w:r>
      <w:r w:rsidRPr="007768D5">
        <w:fldChar w:fldCharType="begin">
          <w:fldData xml:space="preserve">PEVuZE5vdGU+PENpdGU+PEF1dGhvcj5RaWFuZzwvQXV0aG9yPjxZZWFyPjIwMTE8L1llYXI+PFJl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</w:fldData>
        </w:fldChar>
      </w:r>
      <w:r w:rsidRPr="007768D5">
        <w:instrText xml:space="preserve"> ADDIN EN.CITE </w:instrText>
      </w:r>
      <w:r w:rsidRPr="007768D5">
        <w:fldChar w:fldCharType="begin">
          <w:fldData xml:space="preserve">PEVuZE5vdGU+PENpdGU+PEF1dGhvcj5RaWFuZzwvQXV0aG9yPjxZZWFyPjIwMTE8L1llYXI+PFJl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</w:fldData>
        </w:fldChar>
      </w:r>
      <w:r w:rsidRPr="007768D5">
        <w:instrText xml:space="preserve"> ADDIN EN.CITE.DATA </w:instrText>
      </w:r>
      <w:r w:rsidRPr="007768D5">
        <w:fldChar w:fldCharType="end"/>
      </w:r>
      <w:r w:rsidRPr="007768D5">
        <w:fldChar w:fldCharType="separate"/>
      </w:r>
      <w:r w:rsidRPr="007768D5">
        <w:rPr>
          <w:vertAlign w:val="superscript"/>
        </w:rPr>
        <w:t>2</w:t>
      </w:r>
      <w:r w:rsidRPr="007768D5">
        <w:fldChar w:fldCharType="end"/>
      </w:r>
      <w:r w:rsidRPr="00303CB1">
        <w:t xml:space="preserve"> (18 kDa)</w:t>
      </w:r>
    </w:p>
    <w:p w14:paraId="32FABF06" w14:textId="77777777" w:rsidR="00303CB1" w:rsidRPr="00303CB1" w:rsidRDefault="00303CB1" w:rsidP="00303CB1">
      <w:pPr>
        <w:pStyle w:val="ListParagraph"/>
        <w:numPr>
          <w:ilvl w:val="0"/>
          <w:numId w:val="51"/>
        </w:numPr>
      </w:pPr>
      <w:r w:rsidRPr="00303CB1">
        <w:t>Hsp70 (70 kDa)</w:t>
      </w:r>
    </w:p>
    <w:p w14:paraId="587F07D2" w14:textId="125A42C1" w:rsidR="00303CB1" w:rsidRPr="00303CB1" w:rsidRDefault="00303CB1" w:rsidP="00303CB1">
      <w:pPr>
        <w:pStyle w:val="ListParagraph"/>
        <w:numPr>
          <w:ilvl w:val="0"/>
          <w:numId w:val="51"/>
        </w:numPr>
      </w:pPr>
      <w:r w:rsidRPr="00303CB1">
        <w:t>Hsp90</w:t>
      </w:r>
      <w:r w:rsidRPr="007768D5">
        <w:fldChar w:fldCharType="begin">
          <w:fldData xml:space="preserve">PEVuZE5vdGU+PENpdGU+PEF1dGhvcj5XYW5nPC9BdXRob3I+PFllYXI+MjAxMTwvWWVhcj48UmVj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</w:fldData>
        </w:fldChar>
      </w:r>
      <w:r w:rsidRPr="007768D5">
        <w:instrText xml:space="preserve"> ADDIN EN.CITE </w:instrText>
      </w:r>
      <w:r w:rsidRPr="007768D5">
        <w:fldChar w:fldCharType="begin">
          <w:fldData xml:space="preserve">PEVuZE5vdGU+PENpdGU+PEF1dGhvcj5XYW5nPC9BdXRob3I+PFllYXI+MjAxMTwvWWVhcj48UmVj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</w:fldData>
        </w:fldChar>
      </w:r>
      <w:r w:rsidRPr="007768D5">
        <w:instrText xml:space="preserve"> ADDIN EN.CITE.DATA </w:instrText>
      </w:r>
      <w:r w:rsidRPr="007768D5">
        <w:fldChar w:fldCharType="end"/>
      </w:r>
      <w:r w:rsidRPr="007768D5">
        <w:fldChar w:fldCharType="separate"/>
      </w:r>
      <w:r w:rsidRPr="007768D5">
        <w:rPr>
          <w:vertAlign w:val="superscript"/>
        </w:rPr>
        <w:t>3</w:t>
      </w:r>
      <w:r w:rsidRPr="007768D5">
        <w:fldChar w:fldCharType="end"/>
      </w:r>
      <w:r w:rsidRPr="00303CB1">
        <w:t xml:space="preserve"> (90 kDa)</w:t>
      </w:r>
    </w:p>
    <w:p w14:paraId="7007A246" w14:textId="126DCC4D" w:rsidR="00303CB1" w:rsidRDefault="00303CB1" w:rsidP="00303CB1">
      <w:pPr>
        <w:pStyle w:val="Heading4"/>
      </w:pPr>
      <w:r>
        <w:t>Organelle-specific</w:t>
      </w:r>
    </w:p>
    <w:p w14:paraId="1DE015EF" w14:textId="77777777" w:rsidR="00303CB1" w:rsidRPr="00303CB1" w:rsidRDefault="00303CB1" w:rsidP="00303CB1">
      <w:pPr>
        <w:pStyle w:val="ListParagraph"/>
        <w:numPr>
          <w:ilvl w:val="0"/>
          <w:numId w:val="53"/>
        </w:numPr>
      </w:pPr>
      <w:r w:rsidRPr="00303CB1">
        <w:t xml:space="preserve">See </w:t>
      </w:r>
      <w:hyperlink r:id="rId72" w:history="1">
        <w:r w:rsidRPr="00303CB1">
          <w:rPr>
            <w:rStyle w:val="Hyperlink"/>
          </w:rPr>
          <w:t>CST</w:t>
        </w:r>
      </w:hyperlink>
      <w:r w:rsidRPr="00303CB1">
        <w:t xml:space="preserve">, </w:t>
      </w:r>
      <w:hyperlink r:id="rId73" w:history="1">
        <w:r w:rsidRPr="00303CB1">
          <w:rPr>
            <w:rStyle w:val="Hyperlink"/>
          </w:rPr>
          <w:t>Abcam</w:t>
        </w:r>
      </w:hyperlink>
      <w:r w:rsidRPr="00303CB1">
        <w:t xml:space="preserve"> and </w:t>
      </w:r>
      <w:hyperlink r:id="rId74" w:history="1">
        <w:r w:rsidRPr="00303CB1">
          <w:rPr>
            <w:rStyle w:val="Hyperlink"/>
          </w:rPr>
          <w:t>Novus</w:t>
        </w:r>
      </w:hyperlink>
    </w:p>
    <w:p w14:paraId="38B6247A" w14:textId="77777777" w:rsidR="00303CB1" w:rsidRPr="00303CB1" w:rsidRDefault="00303CB1" w:rsidP="00303CB1">
      <w:pPr>
        <w:pStyle w:val="ListParagraph"/>
        <w:numPr>
          <w:ilvl w:val="0"/>
          <w:numId w:val="53"/>
        </w:numPr>
      </w:pPr>
      <w:r w:rsidRPr="00303CB1">
        <w:t>Nuclear</w:t>
      </w:r>
    </w:p>
    <w:p w14:paraId="3EA22E11" w14:textId="71CFD7E0" w:rsidR="00303CB1" w:rsidRPr="00303CB1" w:rsidRDefault="00303CB1" w:rsidP="00303CB1">
      <w:pPr>
        <w:pStyle w:val="ListParagraph"/>
        <w:numPr>
          <w:ilvl w:val="1"/>
          <w:numId w:val="53"/>
        </w:numPr>
      </w:pPr>
      <w:proofErr w:type="spellStart"/>
      <w:r w:rsidRPr="00303CB1">
        <w:t>Lamin</w:t>
      </w:r>
      <w:proofErr w:type="spellEnd"/>
      <w:r w:rsidRPr="00303CB1">
        <w:t xml:space="preserve"> A/C</w:t>
      </w:r>
      <w:r w:rsidRPr="007768D5">
        <w:fldChar w:fldCharType="begin">
          <w:fldData xml:space="preserve">PEVuZE5vdGU+PENpdGU+PEF1dGhvcj5aaG91PC9BdXRob3I+PFllYXI+MjAxMTwvWWVhcj48UmVj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</w:fldData>
        </w:fldChar>
      </w:r>
      <w:r w:rsidRPr="007768D5">
        <w:instrText xml:space="preserve"> ADDIN EN.CITE </w:instrText>
      </w:r>
      <w:r w:rsidRPr="007768D5">
        <w:fldChar w:fldCharType="begin">
          <w:fldData xml:space="preserve">PEVuZE5vdGU+PENpdGU+PEF1dGhvcj5aaG91PC9BdXRob3I+PFllYXI+MjAxMTwvWWVhcj48UmVj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</w:fldData>
        </w:fldChar>
      </w:r>
      <w:r w:rsidRPr="007768D5">
        <w:instrText xml:space="preserve"> ADDIN EN.CITE.DATA </w:instrText>
      </w:r>
      <w:r w:rsidRPr="007768D5">
        <w:fldChar w:fldCharType="end"/>
      </w:r>
      <w:r w:rsidRPr="007768D5">
        <w:fldChar w:fldCharType="separate"/>
      </w:r>
      <w:r w:rsidRPr="007768D5">
        <w:rPr>
          <w:vertAlign w:val="superscript"/>
        </w:rPr>
        <w:t>4</w:t>
      </w:r>
      <w:r w:rsidRPr="007768D5">
        <w:fldChar w:fldCharType="end"/>
      </w:r>
    </w:p>
    <w:p w14:paraId="6ECE2288" w14:textId="1B701C3D" w:rsidR="00303CB1" w:rsidRPr="00303CB1" w:rsidRDefault="00303CB1" w:rsidP="00303CB1">
      <w:pPr>
        <w:pStyle w:val="ListParagraph"/>
        <w:numPr>
          <w:ilvl w:val="1"/>
          <w:numId w:val="53"/>
        </w:numPr>
      </w:pPr>
      <w:r w:rsidRPr="00303CB1">
        <w:t>Pol II</w:t>
      </w:r>
      <w:r w:rsidRPr="007768D5">
        <w:fldChar w:fldCharType="begin">
          <w:fldData xml:space="preserve">PEVuZE5vdGU+PENpdGU+PEF1dGhvcj5TZWFsZTwvQXV0aG9yPjxZZWFyPjIwMDc8L1llYXI+PFJl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=
</w:fldData>
        </w:fldChar>
      </w:r>
      <w:r w:rsidRPr="007768D5">
        <w:instrText xml:space="preserve"> ADDIN EN.CITE </w:instrText>
      </w:r>
      <w:r w:rsidRPr="007768D5">
        <w:fldChar w:fldCharType="begin">
          <w:fldData xml:space="preserve">PEVuZE5vdGU+PENpdGU+PEF1dGhvcj5TZWFsZTwvQXV0aG9yPjxZZWFyPjIwMDc8L1llYXI+PFJl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=
</w:fldData>
        </w:fldChar>
      </w:r>
      <w:r w:rsidRPr="007768D5">
        <w:instrText xml:space="preserve"> ADDIN EN.CITE.DATA </w:instrText>
      </w:r>
      <w:r w:rsidRPr="007768D5">
        <w:fldChar w:fldCharType="end"/>
      </w:r>
      <w:r w:rsidRPr="007768D5">
        <w:fldChar w:fldCharType="separate"/>
      </w:r>
      <w:r w:rsidRPr="007768D5">
        <w:rPr>
          <w:vertAlign w:val="superscript"/>
        </w:rPr>
        <w:t>5</w:t>
      </w:r>
      <w:r w:rsidRPr="007768D5">
        <w:fldChar w:fldCharType="end"/>
      </w:r>
    </w:p>
    <w:p w14:paraId="750FABDF" w14:textId="630C7D42" w:rsidR="00303CB1" w:rsidRPr="00303CB1" w:rsidRDefault="00303CB1" w:rsidP="00303CB1">
      <w:pPr>
        <w:pStyle w:val="ListParagraph"/>
        <w:numPr>
          <w:ilvl w:val="1"/>
          <w:numId w:val="53"/>
        </w:numPr>
      </w:pPr>
      <w:r w:rsidRPr="00303CB1">
        <w:t>TFIIB</w:t>
      </w:r>
      <w:r w:rsidRPr="007768D5">
        <w:fldChar w:fldCharType="begin">
          <w:fldData xml:space="preserve">PEVuZE5vdGU+PENpdGU+PEF1dGhvcj5TaWVyc2JhZWs8L0F1dGhvcj48WWVhcj4yMDExPC9ZZWFy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</w:fldData>
        </w:fldChar>
      </w:r>
      <w:r w:rsidRPr="007768D5">
        <w:instrText xml:space="preserve"> ADDIN EN.CITE </w:instrText>
      </w:r>
      <w:r w:rsidRPr="007768D5">
        <w:fldChar w:fldCharType="begin">
          <w:fldData xml:space="preserve">PEVuZE5vdGU+PENpdGU+PEF1dGhvcj5TaWVyc2JhZWs8L0F1dGhvcj48WWVhcj4yMDExPC9ZZWFy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</w:fldData>
        </w:fldChar>
      </w:r>
      <w:r w:rsidRPr="007768D5">
        <w:instrText xml:space="preserve"> ADDIN EN.CITE.DATA </w:instrText>
      </w:r>
      <w:r w:rsidRPr="007768D5">
        <w:fldChar w:fldCharType="end"/>
      </w:r>
      <w:r w:rsidRPr="007768D5">
        <w:fldChar w:fldCharType="separate"/>
      </w:r>
      <w:r w:rsidRPr="007768D5">
        <w:rPr>
          <w:vertAlign w:val="superscript"/>
        </w:rPr>
        <w:t>6</w:t>
      </w:r>
      <w:r w:rsidRPr="007768D5">
        <w:fldChar w:fldCharType="end"/>
      </w:r>
    </w:p>
    <w:p w14:paraId="75417C93" w14:textId="77777777" w:rsidR="00303CB1" w:rsidRPr="00303CB1" w:rsidRDefault="00303CB1" w:rsidP="00303CB1">
      <w:pPr>
        <w:pStyle w:val="ListParagraph"/>
        <w:numPr>
          <w:ilvl w:val="1"/>
          <w:numId w:val="53"/>
        </w:numPr>
      </w:pPr>
      <w:r w:rsidRPr="00303CB1">
        <w:t>Histones</w:t>
      </w:r>
    </w:p>
    <w:p w14:paraId="6C550943" w14:textId="77777777" w:rsidR="00303CB1" w:rsidRPr="00303CB1" w:rsidRDefault="00303CB1" w:rsidP="00303CB1">
      <w:pPr>
        <w:pStyle w:val="ListParagraph"/>
        <w:numPr>
          <w:ilvl w:val="0"/>
          <w:numId w:val="53"/>
        </w:numPr>
      </w:pPr>
      <w:r w:rsidRPr="00303CB1">
        <w:t>ER</w:t>
      </w:r>
    </w:p>
    <w:p w14:paraId="155144E8" w14:textId="77777777" w:rsidR="00303CB1" w:rsidRPr="00303CB1" w:rsidRDefault="00303CB1" w:rsidP="00303CB1">
      <w:pPr>
        <w:pStyle w:val="ListParagraph"/>
        <w:numPr>
          <w:ilvl w:val="1"/>
          <w:numId w:val="53"/>
        </w:numPr>
      </w:pPr>
      <w:proofErr w:type="spellStart"/>
      <w:r w:rsidRPr="00303CB1">
        <w:t>Calreticulin</w:t>
      </w:r>
      <w:proofErr w:type="spellEnd"/>
    </w:p>
    <w:p w14:paraId="69CD2B9B" w14:textId="1337CA3B" w:rsidR="00303CB1" w:rsidRPr="00303CB1" w:rsidRDefault="00303CB1" w:rsidP="00303CB1">
      <w:pPr>
        <w:pStyle w:val="ListParagraph"/>
        <w:numPr>
          <w:ilvl w:val="1"/>
          <w:numId w:val="53"/>
        </w:numPr>
      </w:pPr>
      <w:r w:rsidRPr="00303CB1">
        <w:t>Calnexin</w:t>
      </w:r>
      <w:r w:rsidRPr="007768D5">
        <w:fldChar w:fldCharType="begin">
          <w:fldData xml:space="preserve">PEVuZE5vdGU+PENpdGU+PEF1dGhvcj5XYW5nPC9BdXRob3I+PFllYXI+MjAxNjwvWWVhcj48UmVj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</w:fldData>
        </w:fldChar>
      </w:r>
      <w:r w:rsidRPr="007768D5">
        <w:instrText xml:space="preserve"> ADDIN EN.CITE </w:instrText>
      </w:r>
      <w:r w:rsidRPr="007768D5">
        <w:fldChar w:fldCharType="begin">
          <w:fldData xml:space="preserve">PEVuZE5vdGU+PENpdGU+PEF1dGhvcj5XYW5nPC9BdXRob3I+PFllYXI+MjAxNjwvWWVhcj48UmVj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</w:fldData>
        </w:fldChar>
      </w:r>
      <w:r w:rsidRPr="007768D5">
        <w:instrText xml:space="preserve"> ADDIN EN.CITE.DATA </w:instrText>
      </w:r>
      <w:r w:rsidRPr="007768D5">
        <w:fldChar w:fldCharType="end"/>
      </w:r>
      <w:r w:rsidRPr="007768D5">
        <w:fldChar w:fldCharType="separate"/>
      </w:r>
      <w:r w:rsidRPr="007768D5">
        <w:rPr>
          <w:vertAlign w:val="superscript"/>
        </w:rPr>
        <w:t>7</w:t>
      </w:r>
      <w:r w:rsidRPr="007768D5">
        <w:fldChar w:fldCharType="end"/>
      </w:r>
    </w:p>
    <w:p w14:paraId="7F0EC367" w14:textId="77777777" w:rsidR="00303CB1" w:rsidRPr="00303CB1" w:rsidRDefault="00303CB1" w:rsidP="00303CB1">
      <w:pPr>
        <w:pStyle w:val="ListParagraph"/>
        <w:numPr>
          <w:ilvl w:val="0"/>
          <w:numId w:val="53"/>
        </w:numPr>
      </w:pPr>
      <w:r w:rsidRPr="00303CB1">
        <w:t>Mitochondrial</w:t>
      </w:r>
    </w:p>
    <w:p w14:paraId="3CDEA7B6" w14:textId="77777777" w:rsidR="00303CB1" w:rsidRPr="00303CB1" w:rsidRDefault="00303CB1" w:rsidP="00303CB1">
      <w:pPr>
        <w:pStyle w:val="ListParagraph"/>
        <w:numPr>
          <w:ilvl w:val="1"/>
          <w:numId w:val="53"/>
        </w:numPr>
      </w:pPr>
      <w:r w:rsidRPr="00303CB1">
        <w:t>COX IV (17 kDa)</w:t>
      </w:r>
    </w:p>
    <w:p w14:paraId="746B4E69" w14:textId="20AB011D" w:rsidR="00303CB1" w:rsidRPr="00303CB1" w:rsidRDefault="00303CB1" w:rsidP="00303CB1">
      <w:pPr>
        <w:pStyle w:val="ListParagraph"/>
        <w:numPr>
          <w:ilvl w:val="1"/>
          <w:numId w:val="53"/>
        </w:numPr>
      </w:pPr>
      <w:r w:rsidRPr="00303CB1">
        <w:t>RAN</w:t>
      </w:r>
      <w:r w:rsidRPr="007768D5">
        <w:fldChar w:fldCharType="begin">
          <w:fldData xml:space="preserve">PEVuZE5vdGU+PENpdGU+PEF1dGhvcj5BbWVuZ3VhbDwvQXV0aG9yPjxZZWFyPjIwMTE8L1llYXI+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=
</w:fldData>
        </w:fldChar>
      </w:r>
      <w:r w:rsidRPr="007768D5">
        <w:instrText xml:space="preserve"> ADDIN EN.CITE </w:instrText>
      </w:r>
      <w:r w:rsidRPr="007768D5">
        <w:fldChar w:fldCharType="begin">
          <w:fldData xml:space="preserve">PEVuZE5vdGU+PENpdGU+PEF1dGhvcj5BbWVuZ3VhbDwvQXV0aG9yPjxZZWFyPjIwMTE8L1llYXI+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=
</w:fldData>
        </w:fldChar>
      </w:r>
      <w:r w:rsidRPr="007768D5">
        <w:instrText xml:space="preserve"> ADDIN EN.CITE.DATA </w:instrText>
      </w:r>
      <w:r w:rsidRPr="007768D5">
        <w:fldChar w:fldCharType="end"/>
      </w:r>
      <w:r w:rsidRPr="007768D5">
        <w:fldChar w:fldCharType="separate"/>
      </w:r>
      <w:r w:rsidRPr="007768D5">
        <w:rPr>
          <w:vertAlign w:val="superscript"/>
        </w:rPr>
        <w:t>8</w:t>
      </w:r>
      <w:r w:rsidRPr="007768D5">
        <w:fldChar w:fldCharType="end"/>
      </w:r>
    </w:p>
    <w:p w14:paraId="0971474B" w14:textId="77777777" w:rsidR="00303CB1" w:rsidRPr="00303CB1" w:rsidRDefault="00303CB1" w:rsidP="00303CB1">
      <w:pPr>
        <w:pStyle w:val="ListParagraph"/>
        <w:numPr>
          <w:ilvl w:val="0"/>
          <w:numId w:val="53"/>
        </w:numPr>
      </w:pPr>
      <w:r w:rsidRPr="00303CB1">
        <w:t>Plasma membrane</w:t>
      </w:r>
    </w:p>
    <w:p w14:paraId="59C8B38E" w14:textId="77777777" w:rsidR="00303CB1" w:rsidRPr="00303CB1" w:rsidRDefault="00303CB1" w:rsidP="00303CB1">
      <w:pPr>
        <w:pStyle w:val="ListParagraph"/>
        <w:numPr>
          <w:ilvl w:val="1"/>
          <w:numId w:val="53"/>
        </w:numPr>
      </w:pPr>
      <w:r w:rsidRPr="00303CB1">
        <w:t>Na+-K+ ATPase</w:t>
      </w:r>
    </w:p>
    <w:p w14:paraId="039D27FB" w14:textId="1EB6965D" w:rsidR="00303CB1" w:rsidRPr="00303CB1" w:rsidRDefault="00303CB1" w:rsidP="00303CB1">
      <w:pPr>
        <w:pStyle w:val="ListParagraph"/>
        <w:numPr>
          <w:ilvl w:val="1"/>
          <w:numId w:val="53"/>
        </w:numPr>
      </w:pPr>
      <w:r w:rsidRPr="00303CB1">
        <w:t>Caveolin</w:t>
      </w:r>
      <w:r w:rsidRPr="007768D5">
        <w:fldChar w:fldCharType="begin">
          <w:fldData xml:space="preserve">PEVuZE5vdGU+PENpdGU+PEF1dGhvcj5SYWRoYWtyaXNobmFuPC9BdXRob3I+PFllYXI+MjAwODwv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</w:fldData>
        </w:fldChar>
      </w:r>
      <w:r w:rsidRPr="007768D5">
        <w:instrText xml:space="preserve"> ADDIN EN.CITE </w:instrText>
      </w:r>
      <w:r w:rsidRPr="007768D5">
        <w:fldChar w:fldCharType="begin">
          <w:fldData xml:space="preserve">PEVuZE5vdGU+PENpdGU+PEF1dGhvcj5SYWRoYWtyaXNobmFuPC9BdXRob3I+PFllYXI+MjAwODwv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</w:fldData>
        </w:fldChar>
      </w:r>
      <w:r w:rsidRPr="007768D5">
        <w:instrText xml:space="preserve"> ADDIN EN.CITE.DATA </w:instrText>
      </w:r>
      <w:r w:rsidRPr="007768D5">
        <w:fldChar w:fldCharType="end"/>
      </w:r>
      <w:r w:rsidRPr="007768D5">
        <w:fldChar w:fldCharType="separate"/>
      </w:r>
      <w:r w:rsidRPr="007768D5">
        <w:rPr>
          <w:vertAlign w:val="superscript"/>
        </w:rPr>
        <w:t>9</w:t>
      </w:r>
      <w:r w:rsidRPr="007768D5">
        <w:fldChar w:fldCharType="end"/>
      </w:r>
    </w:p>
    <w:p w14:paraId="3F13700C" w14:textId="77777777" w:rsidR="00303CB1" w:rsidRPr="00303CB1" w:rsidRDefault="00303CB1" w:rsidP="00303CB1">
      <w:pPr>
        <w:pStyle w:val="ListParagraph"/>
        <w:numPr>
          <w:ilvl w:val="1"/>
          <w:numId w:val="53"/>
        </w:numPr>
      </w:pPr>
      <w:proofErr w:type="spellStart"/>
      <w:r w:rsidRPr="00303CB1">
        <w:t>Cadherins</w:t>
      </w:r>
      <w:proofErr w:type="spellEnd"/>
      <w:r w:rsidRPr="00303CB1">
        <w:t xml:space="preserve"> </w:t>
      </w:r>
    </w:p>
    <w:p w14:paraId="4949B140" w14:textId="01C9510C" w:rsidR="00303CB1" w:rsidRDefault="00303CB1" w:rsidP="00303CB1">
      <w:pPr>
        <w:pStyle w:val="ListParagraph"/>
        <w:numPr>
          <w:ilvl w:val="1"/>
          <w:numId w:val="53"/>
        </w:numPr>
      </w:pPr>
      <w:r w:rsidRPr="00303CB1">
        <w:t>PMCA</w:t>
      </w:r>
    </w:p>
    <w:p w14:paraId="3691CCE2" w14:textId="1943636B" w:rsidR="00303CB1" w:rsidRDefault="00303CB1" w:rsidP="00303CB1">
      <w:pPr>
        <w:pStyle w:val="Heading4"/>
      </w:pPr>
      <w:r>
        <w:t>Tissue-specific</w:t>
      </w:r>
    </w:p>
    <w:p w14:paraId="73896010" w14:textId="77777777" w:rsidR="00303CB1" w:rsidRPr="00303CB1" w:rsidRDefault="00303CB1" w:rsidP="00303CB1">
      <w:pPr>
        <w:pStyle w:val="ListParagraph"/>
        <w:numPr>
          <w:ilvl w:val="0"/>
          <w:numId w:val="55"/>
        </w:numPr>
      </w:pPr>
      <w:r w:rsidRPr="00303CB1">
        <w:t>Muscle</w:t>
      </w:r>
    </w:p>
    <w:p w14:paraId="78374962" w14:textId="41179F13" w:rsidR="00303CB1" w:rsidRPr="00303CB1" w:rsidRDefault="00303CB1" w:rsidP="00303CB1">
      <w:pPr>
        <w:pStyle w:val="ListParagraph"/>
        <w:numPr>
          <w:ilvl w:val="1"/>
          <w:numId w:val="55"/>
        </w:numPr>
      </w:pPr>
      <w:r w:rsidRPr="00303CB1">
        <w:t>Vinculin</w:t>
      </w:r>
      <w:r w:rsidRPr="007768D5">
        <w:fldChar w:fldCharType="begin">
          <w:fldData xml:space="preserve">PEVuZE5vdGU+PENpdGU+PEF1dGhvcj5BbHR1bjwvQXV0aG9yPjxZZWFyPjIwMTA8L1llYXI+PFJl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</w:fldData>
        </w:fldChar>
      </w:r>
      <w:r w:rsidRPr="007768D5">
        <w:instrText xml:space="preserve"> ADDIN EN.CITE </w:instrText>
      </w:r>
      <w:r w:rsidRPr="007768D5">
        <w:fldChar w:fldCharType="begin">
          <w:fldData xml:space="preserve">PEVuZE5vdGU+PENpdGU+PEF1dGhvcj5BbHR1bjwvQXV0aG9yPjxZZWFyPjIwMTA8L1llYXI+PFJl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</w:fldData>
        </w:fldChar>
      </w:r>
      <w:r w:rsidRPr="007768D5">
        <w:instrText xml:space="preserve"> ADDIN EN.CITE.DATA </w:instrText>
      </w:r>
      <w:r w:rsidRPr="007768D5">
        <w:fldChar w:fldCharType="end"/>
      </w:r>
      <w:r w:rsidRPr="007768D5">
        <w:fldChar w:fldCharType="separate"/>
      </w:r>
      <w:r w:rsidRPr="007768D5">
        <w:rPr>
          <w:vertAlign w:val="superscript"/>
        </w:rPr>
        <w:t>10</w:t>
      </w:r>
      <w:r w:rsidRPr="007768D5">
        <w:fldChar w:fldCharType="end"/>
      </w:r>
    </w:p>
    <w:p w14:paraId="7A1E0A30" w14:textId="68B985DA" w:rsidR="007768D5" w:rsidRDefault="00303CB1" w:rsidP="007768D5">
      <w:pPr>
        <w:pStyle w:val="Heading3"/>
      </w:pPr>
      <w:r>
        <w:t>References</w:t>
      </w:r>
    </w:p>
    <w:p w14:paraId="59169411" w14:textId="77777777" w:rsidR="002D5339" w:rsidRPr="002D5339" w:rsidRDefault="007768D5" w:rsidP="002D5339">
      <w:pPr>
        <w:pStyle w:val="EndNoteBibliography"/>
        <w:ind w:left="360" w:hanging="360"/>
        <w:rPr>
          <w:noProof/>
        </w:rPr>
      </w:pPr>
      <w:r>
        <w:fldChar w:fldCharType="begin"/>
      </w:r>
      <w:r>
        <w:instrText xml:space="preserve"> ADDIN EN.SECTION.REFLIST </w:instrText>
      </w:r>
      <w:r>
        <w:fldChar w:fldCharType="separate"/>
      </w:r>
      <w:r w:rsidR="002D5339" w:rsidRPr="002D5339">
        <w:rPr>
          <w:noProof/>
        </w:rPr>
        <w:t>1.</w:t>
      </w:r>
      <w:r w:rsidR="002D5339" w:rsidRPr="002D5339">
        <w:rPr>
          <w:noProof/>
        </w:rPr>
        <w:tab/>
        <w:t xml:space="preserve">Janes KA. An analysis of critical factors for quantitative immunoblotting. </w:t>
      </w:r>
      <w:r w:rsidR="002D5339" w:rsidRPr="002D5339">
        <w:rPr>
          <w:i/>
          <w:noProof/>
        </w:rPr>
        <w:t>Sci. Signal.</w:t>
      </w:r>
      <w:r w:rsidR="002D5339" w:rsidRPr="002D5339">
        <w:rPr>
          <w:noProof/>
        </w:rPr>
        <w:t xml:space="preserve"> 8:rs2 (2015).</w:t>
      </w:r>
    </w:p>
    <w:p w14:paraId="262719DF" w14:textId="77777777" w:rsidR="002D5339" w:rsidRPr="002D5339" w:rsidRDefault="002D5339" w:rsidP="002D5339">
      <w:pPr>
        <w:pStyle w:val="EndNoteBibliography"/>
        <w:ind w:left="360" w:hanging="360"/>
        <w:rPr>
          <w:noProof/>
        </w:rPr>
      </w:pPr>
      <w:r w:rsidRPr="002D5339">
        <w:rPr>
          <w:noProof/>
        </w:rPr>
        <w:t>2.</w:t>
      </w:r>
      <w:r w:rsidRPr="002D5339">
        <w:rPr>
          <w:noProof/>
        </w:rPr>
        <w:tab/>
        <w:t xml:space="preserve">Qiang L, Lin HV, Kim-Muller JY, Welch CL, Gu W, Accili D. Proatherogenic abnormalities of lipid metabolism in SirT1 transgenic mice are mediated through Creb deacetylation. </w:t>
      </w:r>
      <w:r w:rsidRPr="002D5339">
        <w:rPr>
          <w:i/>
          <w:noProof/>
        </w:rPr>
        <w:t>Cell Metab.</w:t>
      </w:r>
      <w:r w:rsidRPr="002D5339">
        <w:rPr>
          <w:noProof/>
        </w:rPr>
        <w:t xml:space="preserve"> 14:758-767 (2011).</w:t>
      </w:r>
    </w:p>
    <w:p w14:paraId="4FC08E73" w14:textId="77777777" w:rsidR="002D5339" w:rsidRPr="002D5339" w:rsidRDefault="002D5339" w:rsidP="002D5339">
      <w:pPr>
        <w:pStyle w:val="EndNoteBibliography"/>
        <w:ind w:left="360" w:hanging="360"/>
        <w:rPr>
          <w:noProof/>
        </w:rPr>
      </w:pPr>
      <w:r w:rsidRPr="002D5339">
        <w:rPr>
          <w:noProof/>
        </w:rPr>
        <w:t>3.</w:t>
      </w:r>
      <w:r w:rsidRPr="002D5339">
        <w:rPr>
          <w:noProof/>
        </w:rPr>
        <w:tab/>
        <w:t xml:space="preserve">Wang B, Moya N, Niessen S, Hoover H, Mihaylova MM, Shaw RJ, Yates JR, 3rd, Fischer WH, Thomas JB, Montminy M. A hormone-dependent module regulating energy balance. </w:t>
      </w:r>
      <w:r w:rsidRPr="002D5339">
        <w:rPr>
          <w:i/>
          <w:noProof/>
        </w:rPr>
        <w:t>Cell</w:t>
      </w:r>
      <w:r w:rsidRPr="002D5339">
        <w:rPr>
          <w:noProof/>
        </w:rPr>
        <w:t xml:space="preserve"> 145:596-606 (2011).</w:t>
      </w:r>
    </w:p>
    <w:p w14:paraId="34C27321" w14:textId="77777777" w:rsidR="002D5339" w:rsidRPr="002D5339" w:rsidRDefault="002D5339" w:rsidP="002D5339">
      <w:pPr>
        <w:pStyle w:val="EndNoteBibliography"/>
        <w:ind w:left="360" w:hanging="360"/>
        <w:rPr>
          <w:noProof/>
        </w:rPr>
      </w:pPr>
      <w:r w:rsidRPr="002D5339">
        <w:rPr>
          <w:noProof/>
        </w:rPr>
        <w:t>4.</w:t>
      </w:r>
      <w:r w:rsidRPr="002D5339">
        <w:rPr>
          <w:noProof/>
        </w:rPr>
        <w:tab/>
        <w:t>Zhou Y, Lee J, Reno CM, Sun C, Park SW, Chung J, Lee J, Fisher SJ, White MF, Biddinger SB</w:t>
      </w:r>
      <w:r w:rsidRPr="002D5339">
        <w:rPr>
          <w:i/>
          <w:noProof/>
        </w:rPr>
        <w:t xml:space="preserve"> et al.</w:t>
      </w:r>
      <w:r w:rsidRPr="002D5339">
        <w:rPr>
          <w:noProof/>
        </w:rPr>
        <w:t xml:space="preserve"> Regulation of glucose homeostasis through a XBP-1-FoxO1 interaction. </w:t>
      </w:r>
      <w:r w:rsidRPr="002D5339">
        <w:rPr>
          <w:i/>
          <w:noProof/>
        </w:rPr>
        <w:t>Nat. Med.</w:t>
      </w:r>
      <w:r w:rsidRPr="002D5339">
        <w:rPr>
          <w:noProof/>
        </w:rPr>
        <w:t xml:space="preserve"> 17:356-365 (2011).</w:t>
      </w:r>
    </w:p>
    <w:p w14:paraId="13218A49" w14:textId="77777777" w:rsidR="002D5339" w:rsidRPr="002D5339" w:rsidRDefault="002D5339" w:rsidP="002D5339">
      <w:pPr>
        <w:pStyle w:val="EndNoteBibliography"/>
        <w:ind w:left="360" w:hanging="360"/>
        <w:rPr>
          <w:noProof/>
        </w:rPr>
      </w:pPr>
      <w:r w:rsidRPr="002D5339">
        <w:rPr>
          <w:noProof/>
        </w:rPr>
        <w:t>5.</w:t>
      </w:r>
      <w:r w:rsidRPr="002D5339">
        <w:rPr>
          <w:noProof/>
        </w:rPr>
        <w:tab/>
        <w:t xml:space="preserve">Seale P, Kajimura S, Yang W, Chin S, Rohas LM, Uldry M, Tavernier G, Langin D, Spiegelman BM. Transcriptional control of brown fat determination by PRDM16. </w:t>
      </w:r>
      <w:r w:rsidRPr="002D5339">
        <w:rPr>
          <w:i/>
          <w:noProof/>
        </w:rPr>
        <w:t>Cell Metab.</w:t>
      </w:r>
      <w:r w:rsidRPr="002D5339">
        <w:rPr>
          <w:noProof/>
        </w:rPr>
        <w:t xml:space="preserve"> 6:38-54 (2007).</w:t>
      </w:r>
    </w:p>
    <w:p w14:paraId="29063CE5" w14:textId="77777777" w:rsidR="002D5339" w:rsidRPr="002D5339" w:rsidRDefault="002D5339" w:rsidP="002D5339">
      <w:pPr>
        <w:pStyle w:val="EndNoteBibliography"/>
        <w:ind w:left="360" w:hanging="360"/>
        <w:rPr>
          <w:noProof/>
        </w:rPr>
      </w:pPr>
      <w:r w:rsidRPr="002D5339">
        <w:rPr>
          <w:noProof/>
        </w:rPr>
        <w:t>6.</w:t>
      </w:r>
      <w:r w:rsidRPr="002D5339">
        <w:rPr>
          <w:noProof/>
        </w:rPr>
        <w:tab/>
        <w:t xml:space="preserve">Siersbaek R, Nielsen R, John S, Sung MH, Baek S, Loft A, Hager GL, Mandrup S. Extensive chromatin remodelling and establishment of transcription factor 'hotspots' during early adipogenesis. </w:t>
      </w:r>
      <w:r w:rsidRPr="002D5339">
        <w:rPr>
          <w:i/>
          <w:noProof/>
        </w:rPr>
        <w:t>EMBO J.</w:t>
      </w:r>
      <w:r w:rsidRPr="002D5339">
        <w:rPr>
          <w:noProof/>
        </w:rPr>
        <w:t xml:space="preserve"> 30:1459-1472 (2011).</w:t>
      </w:r>
    </w:p>
    <w:p w14:paraId="3E7D943D" w14:textId="77777777" w:rsidR="002D5339" w:rsidRPr="002D5339" w:rsidRDefault="002D5339" w:rsidP="002D5339">
      <w:pPr>
        <w:pStyle w:val="EndNoteBibliography"/>
        <w:ind w:left="360" w:hanging="360"/>
        <w:rPr>
          <w:noProof/>
        </w:rPr>
      </w:pPr>
      <w:r w:rsidRPr="002D5339">
        <w:rPr>
          <w:noProof/>
        </w:rPr>
        <w:t>7.</w:t>
      </w:r>
      <w:r w:rsidRPr="002D5339">
        <w:rPr>
          <w:noProof/>
        </w:rPr>
        <w:tab/>
        <w:t>Wang QC, Zheng Q, Tan H, Zhang B, Li X, Yang Y, Yu J, Liu Y, Chai H, Wang X</w:t>
      </w:r>
      <w:r w:rsidRPr="002D5339">
        <w:rPr>
          <w:i/>
          <w:noProof/>
        </w:rPr>
        <w:t xml:space="preserve"> et al.</w:t>
      </w:r>
      <w:r w:rsidRPr="002D5339">
        <w:rPr>
          <w:noProof/>
        </w:rPr>
        <w:t xml:space="preserve"> TMCO1 Is an ER Ca(2+) Load-Activated Ca(2+) Channel. </w:t>
      </w:r>
      <w:r w:rsidRPr="002D5339">
        <w:rPr>
          <w:i/>
          <w:noProof/>
        </w:rPr>
        <w:t>Cell</w:t>
      </w:r>
      <w:r w:rsidRPr="002D5339">
        <w:rPr>
          <w:noProof/>
        </w:rPr>
        <w:t xml:space="preserve"> 165:1454-1466 (2016).</w:t>
      </w:r>
    </w:p>
    <w:p w14:paraId="657F0F7E" w14:textId="77777777" w:rsidR="002D5339" w:rsidRPr="002D5339" w:rsidRDefault="002D5339" w:rsidP="002D5339">
      <w:pPr>
        <w:pStyle w:val="EndNoteBibliography"/>
        <w:ind w:left="360" w:hanging="360"/>
        <w:rPr>
          <w:noProof/>
        </w:rPr>
      </w:pPr>
      <w:r w:rsidRPr="002D5339">
        <w:rPr>
          <w:noProof/>
        </w:rPr>
        <w:t>8.</w:t>
      </w:r>
      <w:r w:rsidRPr="002D5339">
        <w:rPr>
          <w:noProof/>
        </w:rPr>
        <w:tab/>
        <w:t xml:space="preserve">Amengual J, Lobo GP, Golczak M, Li HN, Klimova T, Hoppel CL, Wyss A, Palczewski K, von Lintig J. A mitochondrial enzyme degrades carotenoids and protects against oxidative stress. </w:t>
      </w:r>
      <w:r w:rsidRPr="002D5339">
        <w:rPr>
          <w:i/>
          <w:noProof/>
        </w:rPr>
        <w:t>FASEB J.</w:t>
      </w:r>
      <w:r w:rsidRPr="002D5339">
        <w:rPr>
          <w:noProof/>
        </w:rPr>
        <w:t xml:space="preserve"> 25:948-959 (2011).</w:t>
      </w:r>
    </w:p>
    <w:p w14:paraId="43AA1160" w14:textId="77777777" w:rsidR="002D5339" w:rsidRPr="002D5339" w:rsidRDefault="002D5339" w:rsidP="002D5339">
      <w:pPr>
        <w:pStyle w:val="EndNoteBibliography"/>
        <w:ind w:left="360" w:hanging="360"/>
        <w:rPr>
          <w:noProof/>
        </w:rPr>
      </w:pPr>
      <w:r w:rsidRPr="002D5339">
        <w:rPr>
          <w:noProof/>
        </w:rPr>
        <w:t>9.</w:t>
      </w:r>
      <w:r w:rsidRPr="002D5339">
        <w:rPr>
          <w:noProof/>
        </w:rPr>
        <w:tab/>
        <w:t xml:space="preserve">Radhakrishnan A, Goldstein JL, McDonald JG, Brown MS. Switch-like control of SREBP-2 transport triggered by small changes in ER cholesterol: a delicate balance. </w:t>
      </w:r>
      <w:r w:rsidRPr="002D5339">
        <w:rPr>
          <w:i/>
          <w:noProof/>
        </w:rPr>
        <w:t>Cell Metab.</w:t>
      </w:r>
      <w:r w:rsidRPr="002D5339">
        <w:rPr>
          <w:noProof/>
        </w:rPr>
        <w:t xml:space="preserve"> 8:512-521 (2008).</w:t>
      </w:r>
    </w:p>
    <w:p w14:paraId="226A3EB1" w14:textId="77777777" w:rsidR="002D5339" w:rsidRPr="002D5339" w:rsidRDefault="002D5339" w:rsidP="002D5339">
      <w:pPr>
        <w:pStyle w:val="EndNoteBibliography"/>
        <w:ind w:left="360" w:hanging="360"/>
        <w:rPr>
          <w:noProof/>
        </w:rPr>
      </w:pPr>
      <w:r w:rsidRPr="002D5339">
        <w:rPr>
          <w:noProof/>
        </w:rPr>
        <w:t>10.</w:t>
      </w:r>
      <w:r w:rsidRPr="002D5339">
        <w:rPr>
          <w:noProof/>
        </w:rPr>
        <w:tab/>
        <w:t xml:space="preserve">Altun M, Besche HC, Overkleeft HS, Piccirillo R, Edelmann MJ, Kessler BM, Goldberg AL, Ulfhake B. Muscle wasting in aged, sarcopenic rats is associated with enhanced activity of the ubiquitin proteasome pathway. </w:t>
      </w:r>
      <w:r w:rsidRPr="002D5339">
        <w:rPr>
          <w:i/>
          <w:noProof/>
        </w:rPr>
        <w:t>J. Biol. Chem.</w:t>
      </w:r>
      <w:r w:rsidRPr="002D5339">
        <w:rPr>
          <w:noProof/>
        </w:rPr>
        <w:t xml:space="preserve"> 285:39597-39608 (2010).</w:t>
      </w:r>
    </w:p>
    <w:p w14:paraId="41DBFBB3" w14:textId="1A1E6F83" w:rsidR="00303CB1" w:rsidRPr="00303CB1" w:rsidRDefault="007768D5" w:rsidP="00CB09B9">
      <w:pPr>
        <w:pStyle w:val="EndNoteBibliography"/>
        <w:ind w:left="360" w:hanging="360"/>
      </w:pPr>
      <w:r>
        <w:fldChar w:fldCharType="end"/>
      </w:r>
    </w:p>
    <w:sectPr w:rsidR="00303CB1" w:rsidRPr="00303CB1" w:rsidSect="007F77A3">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4989D1" w14:textId="77777777" w:rsidR="00B32226" w:rsidRDefault="00B32226" w:rsidP="005B414D">
      <w:r>
        <w:separator/>
      </w:r>
    </w:p>
  </w:endnote>
  <w:endnote w:type="continuationSeparator" w:id="0">
    <w:p w14:paraId="4F4BB9F7" w14:textId="77777777" w:rsidR="00B32226" w:rsidRDefault="00B32226" w:rsidP="005B4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7438E" w14:textId="77777777" w:rsidR="00A07765" w:rsidRPr="00CD07DB" w:rsidRDefault="00A07765" w:rsidP="003560DD">
    <w:pPr>
      <w:pStyle w:val="Footer"/>
      <w:jc w:val="right"/>
      <w:rPr>
        <w:rFonts w:asciiTheme="majorHAnsi" w:hAnsiTheme="majorHAnsi"/>
        <w:sz w:val="16"/>
        <w:szCs w:val="16"/>
      </w:rPr>
    </w:pP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FILENAME  \* MERGEFORMAT </w:instrText>
    </w:r>
    <w:r w:rsidRPr="00CD07DB">
      <w:rPr>
        <w:rFonts w:asciiTheme="majorHAnsi" w:hAnsiTheme="majorHAnsi" w:cs="Times New Roman"/>
        <w:b/>
        <w:sz w:val="16"/>
        <w:szCs w:val="16"/>
      </w:rPr>
      <w:fldChar w:fldCharType="separate"/>
    </w:r>
    <w:r>
      <w:rPr>
        <w:rFonts w:asciiTheme="majorHAnsi" w:hAnsiTheme="majorHAnsi" w:cs="Times New Roman"/>
        <w:b/>
        <w:noProof/>
        <w:sz w:val="16"/>
        <w:szCs w:val="16"/>
      </w:rPr>
      <w:t>BWS gel and blot protocol.docx</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Created </w:t>
    </w:r>
    <w:r>
      <w:rPr>
        <w:rFonts w:asciiTheme="majorHAnsi" w:hAnsiTheme="majorHAnsi" w:cs="Times New Roman"/>
        <w:sz w:val="16"/>
        <w:szCs w:val="16"/>
      </w:rPr>
      <w:t>July 15 2010</w:t>
    </w:r>
    <w:r w:rsidRPr="00CD07DB">
      <w:rPr>
        <w:rFonts w:asciiTheme="majorHAnsi" w:hAnsiTheme="majorHAnsi" w:cs="Times New Roman"/>
        <w:sz w:val="16"/>
        <w:szCs w:val="16"/>
      </w:rPr>
      <w:t xml:space="preserve"> by Brendon Smith </w:t>
    </w:r>
    <w:r>
      <w:rPr>
        <w:rFonts w:ascii="Calibri" w:hAnsi="Calibri" w:cs="Times New Roman"/>
        <w:sz w:val="16"/>
        <w:szCs w:val="16"/>
      </w:rPr>
      <w:t>•</w:t>
    </w:r>
    <w:r w:rsidRPr="00CD07DB">
      <w:rPr>
        <w:rFonts w:asciiTheme="majorHAnsi" w:hAnsiTheme="majorHAnsi" w:cs="Times New Roman"/>
        <w:sz w:val="16"/>
        <w:szCs w:val="16"/>
      </w:rPr>
      <w:t xml:space="preserve"> </w:t>
    </w:r>
    <w:r w:rsidRPr="00CD07DB">
      <w:rPr>
        <w:rFonts w:asciiTheme="majorHAnsi" w:hAnsiTheme="majorHAnsi" w:cs="Times New Roman"/>
        <w:iCs/>
        <w:sz w:val="16"/>
        <w:szCs w:val="16"/>
      </w:rPr>
      <w:t xml:space="preserve">Last updated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SAVEDATE \@ "MM</w:instrText>
    </w:r>
    <w:r>
      <w:rPr>
        <w:rFonts w:asciiTheme="majorHAnsi" w:hAnsiTheme="majorHAnsi" w:cs="Times New Roman"/>
        <w:iCs/>
        <w:sz w:val="16"/>
        <w:szCs w:val="16"/>
      </w:rPr>
      <w:instrText xml:space="preserve">MM </w:instrText>
    </w:r>
    <w:r w:rsidRPr="00CD07DB">
      <w:rPr>
        <w:rFonts w:asciiTheme="majorHAnsi" w:hAnsiTheme="majorHAnsi" w:cs="Times New Roman"/>
        <w:iCs/>
        <w:sz w:val="16"/>
        <w:szCs w:val="16"/>
      </w:rPr>
      <w:instrText>dd</w:instrText>
    </w:r>
    <w:r>
      <w:rPr>
        <w:rFonts w:asciiTheme="majorHAnsi" w:hAnsiTheme="majorHAnsi" w:cs="Times New Roman"/>
        <w:iCs/>
        <w:sz w:val="16"/>
        <w:szCs w:val="16"/>
      </w:rPr>
      <w:instrText xml:space="preserve"> </w:instrText>
    </w:r>
    <w:r w:rsidRPr="00CD07DB">
      <w:rPr>
        <w:rFonts w:asciiTheme="majorHAnsi" w:hAnsiTheme="majorHAnsi" w:cs="Times New Roman"/>
        <w:iCs/>
        <w:sz w:val="16"/>
        <w:szCs w:val="16"/>
      </w:rPr>
      <w:instrText xml:space="preserve">yyyy" </w:instrText>
    </w:r>
    <w:r w:rsidRPr="00CD07DB">
      <w:rPr>
        <w:rFonts w:asciiTheme="majorHAnsi" w:hAnsiTheme="majorHAnsi" w:cs="Times New Roman"/>
        <w:iCs/>
        <w:sz w:val="16"/>
        <w:szCs w:val="16"/>
      </w:rPr>
      <w:fldChar w:fldCharType="separate"/>
    </w:r>
    <w:r w:rsidR="00661305">
      <w:rPr>
        <w:rFonts w:asciiTheme="majorHAnsi" w:hAnsiTheme="majorHAnsi" w:cs="Times New Roman"/>
        <w:iCs/>
        <w:noProof/>
        <w:sz w:val="16"/>
        <w:szCs w:val="16"/>
      </w:rPr>
      <w:t>December 13 2016</w:t>
    </w:r>
    <w:r w:rsidRPr="00CD07DB">
      <w:rPr>
        <w:rFonts w:asciiTheme="majorHAnsi" w:hAnsiTheme="majorHAnsi" w:cs="Times New Roman"/>
        <w:sz w:val="16"/>
        <w:szCs w:val="16"/>
      </w:rPr>
      <w:fldChar w:fldCharType="end"/>
    </w:r>
    <w:r w:rsidRPr="00CD07DB">
      <w:rPr>
        <w:rFonts w:asciiTheme="majorHAnsi" w:hAnsiTheme="majorHAnsi" w:cs="Times New Roman"/>
        <w:iCs/>
        <w:sz w:val="16"/>
        <w:szCs w:val="16"/>
      </w:rPr>
      <w:t xml:space="preserve"> by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LASTSAVEDBY  \* MERGEFORMAT </w:instrText>
    </w:r>
    <w:r w:rsidRPr="00CD07DB">
      <w:rPr>
        <w:rFonts w:asciiTheme="majorHAnsi" w:hAnsiTheme="majorHAnsi" w:cs="Times New Roman"/>
        <w:iCs/>
        <w:sz w:val="16"/>
        <w:szCs w:val="16"/>
      </w:rPr>
      <w:fldChar w:fldCharType="separate"/>
    </w:r>
    <w:r>
      <w:rPr>
        <w:rFonts w:asciiTheme="majorHAnsi" w:hAnsiTheme="majorHAnsi" w:cs="Times New Roman"/>
        <w:iCs/>
        <w:noProof/>
        <w:sz w:val="16"/>
        <w:szCs w:val="16"/>
      </w:rPr>
      <w:t>Brendon Smith</w:t>
    </w:r>
    <w:r w:rsidRPr="00CD07DB">
      <w:rPr>
        <w:rFonts w:asciiTheme="majorHAnsi" w:hAnsiTheme="majorHAnsi" w:cs="Times New Roman"/>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Page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PAGE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1</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of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NUMPAGES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30</w:t>
    </w:r>
    <w:r w:rsidRPr="00CD07DB">
      <w:rPr>
        <w:rFonts w:asciiTheme="majorHAnsi" w:hAnsiTheme="majorHAnsi" w:cs="Times New Roman"/>
        <w:b/>
        <w:sz w:val="16"/>
        <w:szCs w:val="16"/>
      </w:rPr>
      <w:fldChar w:fldCharType="end"/>
    </w:r>
  </w:p>
  <w:p w14:paraId="7EE78157" w14:textId="77777777" w:rsidR="00A07765" w:rsidRDefault="00A0776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01B524" w14:textId="77777777" w:rsidR="00A07765" w:rsidRPr="00CD07DB" w:rsidRDefault="00A07765" w:rsidP="003560DD">
    <w:pPr>
      <w:pStyle w:val="Footer"/>
      <w:jc w:val="right"/>
      <w:rPr>
        <w:rFonts w:asciiTheme="majorHAnsi" w:hAnsiTheme="majorHAnsi"/>
        <w:sz w:val="16"/>
        <w:szCs w:val="16"/>
      </w:rPr>
    </w:pP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FILENAME  \* MERGEFORMAT </w:instrText>
    </w:r>
    <w:r w:rsidRPr="00CD07DB">
      <w:rPr>
        <w:rFonts w:asciiTheme="majorHAnsi" w:hAnsiTheme="majorHAnsi" w:cs="Times New Roman"/>
        <w:b/>
        <w:sz w:val="16"/>
        <w:szCs w:val="16"/>
      </w:rPr>
      <w:fldChar w:fldCharType="separate"/>
    </w:r>
    <w:r>
      <w:rPr>
        <w:rFonts w:asciiTheme="majorHAnsi" w:hAnsiTheme="majorHAnsi" w:cs="Times New Roman"/>
        <w:b/>
        <w:noProof/>
        <w:sz w:val="16"/>
        <w:szCs w:val="16"/>
      </w:rPr>
      <w:t>BWS gel and blot protocol.docx</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Created </w:t>
    </w:r>
    <w:r>
      <w:rPr>
        <w:rFonts w:asciiTheme="majorHAnsi" w:hAnsiTheme="majorHAnsi" w:cs="Times New Roman"/>
        <w:sz w:val="16"/>
        <w:szCs w:val="16"/>
      </w:rPr>
      <w:t>July 15 2010</w:t>
    </w:r>
    <w:r w:rsidRPr="00CD07DB">
      <w:rPr>
        <w:rFonts w:asciiTheme="majorHAnsi" w:hAnsiTheme="majorHAnsi" w:cs="Times New Roman"/>
        <w:sz w:val="16"/>
        <w:szCs w:val="16"/>
      </w:rPr>
      <w:t xml:space="preserve"> by Brendon Smith </w:t>
    </w:r>
    <w:r>
      <w:rPr>
        <w:rFonts w:ascii="Calibri" w:hAnsi="Calibri" w:cs="Times New Roman"/>
        <w:sz w:val="16"/>
        <w:szCs w:val="16"/>
      </w:rPr>
      <w:t>•</w:t>
    </w:r>
    <w:r w:rsidRPr="00CD07DB">
      <w:rPr>
        <w:rFonts w:asciiTheme="majorHAnsi" w:hAnsiTheme="majorHAnsi" w:cs="Times New Roman"/>
        <w:sz w:val="16"/>
        <w:szCs w:val="16"/>
      </w:rPr>
      <w:t xml:space="preserve"> </w:t>
    </w:r>
    <w:r w:rsidRPr="00CD07DB">
      <w:rPr>
        <w:rFonts w:asciiTheme="majorHAnsi" w:hAnsiTheme="majorHAnsi" w:cs="Times New Roman"/>
        <w:iCs/>
        <w:sz w:val="16"/>
        <w:szCs w:val="16"/>
      </w:rPr>
      <w:t xml:space="preserve">Last updated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SAVEDATE \@ "MM</w:instrText>
    </w:r>
    <w:r>
      <w:rPr>
        <w:rFonts w:asciiTheme="majorHAnsi" w:hAnsiTheme="majorHAnsi" w:cs="Times New Roman"/>
        <w:iCs/>
        <w:sz w:val="16"/>
        <w:szCs w:val="16"/>
      </w:rPr>
      <w:instrText xml:space="preserve">MM </w:instrText>
    </w:r>
    <w:r w:rsidRPr="00CD07DB">
      <w:rPr>
        <w:rFonts w:asciiTheme="majorHAnsi" w:hAnsiTheme="majorHAnsi" w:cs="Times New Roman"/>
        <w:iCs/>
        <w:sz w:val="16"/>
        <w:szCs w:val="16"/>
      </w:rPr>
      <w:instrText>dd</w:instrText>
    </w:r>
    <w:r>
      <w:rPr>
        <w:rFonts w:asciiTheme="majorHAnsi" w:hAnsiTheme="majorHAnsi" w:cs="Times New Roman"/>
        <w:iCs/>
        <w:sz w:val="16"/>
        <w:szCs w:val="16"/>
      </w:rPr>
      <w:instrText xml:space="preserve"> </w:instrText>
    </w:r>
    <w:r w:rsidRPr="00CD07DB">
      <w:rPr>
        <w:rFonts w:asciiTheme="majorHAnsi" w:hAnsiTheme="majorHAnsi" w:cs="Times New Roman"/>
        <w:iCs/>
        <w:sz w:val="16"/>
        <w:szCs w:val="16"/>
      </w:rPr>
      <w:instrText xml:space="preserve">yyyy" </w:instrText>
    </w:r>
    <w:r w:rsidRPr="00CD07DB">
      <w:rPr>
        <w:rFonts w:asciiTheme="majorHAnsi" w:hAnsiTheme="majorHAnsi" w:cs="Times New Roman"/>
        <w:iCs/>
        <w:sz w:val="16"/>
        <w:szCs w:val="16"/>
      </w:rPr>
      <w:fldChar w:fldCharType="separate"/>
    </w:r>
    <w:r w:rsidR="00661305">
      <w:rPr>
        <w:rFonts w:asciiTheme="majorHAnsi" w:hAnsiTheme="majorHAnsi" w:cs="Times New Roman"/>
        <w:iCs/>
        <w:noProof/>
        <w:sz w:val="16"/>
        <w:szCs w:val="16"/>
      </w:rPr>
      <w:t>December 13 2016</w:t>
    </w:r>
    <w:r w:rsidRPr="00CD07DB">
      <w:rPr>
        <w:rFonts w:asciiTheme="majorHAnsi" w:hAnsiTheme="majorHAnsi" w:cs="Times New Roman"/>
        <w:sz w:val="16"/>
        <w:szCs w:val="16"/>
      </w:rPr>
      <w:fldChar w:fldCharType="end"/>
    </w:r>
    <w:r w:rsidRPr="00CD07DB">
      <w:rPr>
        <w:rFonts w:asciiTheme="majorHAnsi" w:hAnsiTheme="majorHAnsi" w:cs="Times New Roman"/>
        <w:iCs/>
        <w:sz w:val="16"/>
        <w:szCs w:val="16"/>
      </w:rPr>
      <w:t xml:space="preserve"> by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LASTSAVEDBY  \* MERGEFORMAT </w:instrText>
    </w:r>
    <w:r w:rsidRPr="00CD07DB">
      <w:rPr>
        <w:rFonts w:asciiTheme="majorHAnsi" w:hAnsiTheme="majorHAnsi" w:cs="Times New Roman"/>
        <w:iCs/>
        <w:sz w:val="16"/>
        <w:szCs w:val="16"/>
      </w:rPr>
      <w:fldChar w:fldCharType="separate"/>
    </w:r>
    <w:r>
      <w:rPr>
        <w:rFonts w:asciiTheme="majorHAnsi" w:hAnsiTheme="majorHAnsi" w:cs="Times New Roman"/>
        <w:iCs/>
        <w:noProof/>
        <w:sz w:val="16"/>
        <w:szCs w:val="16"/>
      </w:rPr>
      <w:t>Brendon Smith</w:t>
    </w:r>
    <w:r w:rsidRPr="00CD07DB">
      <w:rPr>
        <w:rFonts w:asciiTheme="majorHAnsi" w:hAnsiTheme="majorHAnsi" w:cs="Times New Roman"/>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Page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PAGE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2</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of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NUMPAGES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30</w:t>
    </w:r>
    <w:r w:rsidRPr="00CD07DB">
      <w:rPr>
        <w:rFonts w:asciiTheme="majorHAnsi" w:hAnsiTheme="majorHAnsi" w:cs="Times New Roman"/>
        <w:b/>
        <w:sz w:val="16"/>
        <w:szCs w:val="16"/>
      </w:rPr>
      <w:fldChar w:fldCharType="end"/>
    </w:r>
  </w:p>
  <w:p w14:paraId="1B8EFF78" w14:textId="77777777" w:rsidR="00A07765" w:rsidRDefault="00A0776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02ABE" w14:textId="77777777" w:rsidR="00A07765" w:rsidRPr="00CD07DB" w:rsidRDefault="00A07765" w:rsidP="003560DD">
    <w:pPr>
      <w:pStyle w:val="Footer"/>
      <w:jc w:val="right"/>
      <w:rPr>
        <w:rFonts w:asciiTheme="majorHAnsi" w:hAnsiTheme="majorHAnsi"/>
        <w:sz w:val="16"/>
        <w:szCs w:val="16"/>
      </w:rPr>
    </w:pP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FILENAME  \* MERGEFORMAT </w:instrText>
    </w:r>
    <w:r w:rsidRPr="00CD07DB">
      <w:rPr>
        <w:rFonts w:asciiTheme="majorHAnsi" w:hAnsiTheme="majorHAnsi" w:cs="Times New Roman"/>
        <w:b/>
        <w:sz w:val="16"/>
        <w:szCs w:val="16"/>
      </w:rPr>
      <w:fldChar w:fldCharType="separate"/>
    </w:r>
    <w:r>
      <w:rPr>
        <w:rFonts w:asciiTheme="majorHAnsi" w:hAnsiTheme="majorHAnsi" w:cs="Times New Roman"/>
        <w:b/>
        <w:noProof/>
        <w:sz w:val="16"/>
        <w:szCs w:val="16"/>
      </w:rPr>
      <w:t>BWS gel and blot protocol.docx</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Created </w:t>
    </w:r>
    <w:r>
      <w:rPr>
        <w:rFonts w:asciiTheme="majorHAnsi" w:hAnsiTheme="majorHAnsi" w:cs="Times New Roman"/>
        <w:sz w:val="16"/>
        <w:szCs w:val="16"/>
      </w:rPr>
      <w:t>July 15 2010</w:t>
    </w:r>
    <w:r w:rsidRPr="00CD07DB">
      <w:rPr>
        <w:rFonts w:asciiTheme="majorHAnsi" w:hAnsiTheme="majorHAnsi" w:cs="Times New Roman"/>
        <w:sz w:val="16"/>
        <w:szCs w:val="16"/>
      </w:rPr>
      <w:t xml:space="preserve"> by Brendon Smith </w:t>
    </w:r>
    <w:r>
      <w:rPr>
        <w:rFonts w:ascii="Calibri" w:hAnsi="Calibri" w:cs="Times New Roman"/>
        <w:sz w:val="16"/>
        <w:szCs w:val="16"/>
      </w:rPr>
      <w:t>•</w:t>
    </w:r>
    <w:r w:rsidRPr="00CD07DB">
      <w:rPr>
        <w:rFonts w:asciiTheme="majorHAnsi" w:hAnsiTheme="majorHAnsi" w:cs="Times New Roman"/>
        <w:sz w:val="16"/>
        <w:szCs w:val="16"/>
      </w:rPr>
      <w:t xml:space="preserve"> </w:t>
    </w:r>
    <w:r w:rsidRPr="00CD07DB">
      <w:rPr>
        <w:rFonts w:asciiTheme="majorHAnsi" w:hAnsiTheme="majorHAnsi" w:cs="Times New Roman"/>
        <w:iCs/>
        <w:sz w:val="16"/>
        <w:szCs w:val="16"/>
      </w:rPr>
      <w:t xml:space="preserve">Last updated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SAVEDATE \@ "MM</w:instrText>
    </w:r>
    <w:r>
      <w:rPr>
        <w:rFonts w:asciiTheme="majorHAnsi" w:hAnsiTheme="majorHAnsi" w:cs="Times New Roman"/>
        <w:iCs/>
        <w:sz w:val="16"/>
        <w:szCs w:val="16"/>
      </w:rPr>
      <w:instrText xml:space="preserve">MM </w:instrText>
    </w:r>
    <w:r w:rsidRPr="00CD07DB">
      <w:rPr>
        <w:rFonts w:asciiTheme="majorHAnsi" w:hAnsiTheme="majorHAnsi" w:cs="Times New Roman"/>
        <w:iCs/>
        <w:sz w:val="16"/>
        <w:szCs w:val="16"/>
      </w:rPr>
      <w:instrText>dd</w:instrText>
    </w:r>
    <w:r>
      <w:rPr>
        <w:rFonts w:asciiTheme="majorHAnsi" w:hAnsiTheme="majorHAnsi" w:cs="Times New Roman"/>
        <w:iCs/>
        <w:sz w:val="16"/>
        <w:szCs w:val="16"/>
      </w:rPr>
      <w:instrText xml:space="preserve"> </w:instrText>
    </w:r>
    <w:r w:rsidRPr="00CD07DB">
      <w:rPr>
        <w:rFonts w:asciiTheme="majorHAnsi" w:hAnsiTheme="majorHAnsi" w:cs="Times New Roman"/>
        <w:iCs/>
        <w:sz w:val="16"/>
        <w:szCs w:val="16"/>
      </w:rPr>
      <w:instrText xml:space="preserve">yyyy" </w:instrText>
    </w:r>
    <w:r w:rsidRPr="00CD07DB">
      <w:rPr>
        <w:rFonts w:asciiTheme="majorHAnsi" w:hAnsiTheme="majorHAnsi" w:cs="Times New Roman"/>
        <w:iCs/>
        <w:sz w:val="16"/>
        <w:szCs w:val="16"/>
      </w:rPr>
      <w:fldChar w:fldCharType="separate"/>
    </w:r>
    <w:r w:rsidR="00661305">
      <w:rPr>
        <w:rFonts w:asciiTheme="majorHAnsi" w:hAnsiTheme="majorHAnsi" w:cs="Times New Roman"/>
        <w:iCs/>
        <w:noProof/>
        <w:sz w:val="16"/>
        <w:szCs w:val="16"/>
      </w:rPr>
      <w:t>December 13 2016</w:t>
    </w:r>
    <w:r w:rsidRPr="00CD07DB">
      <w:rPr>
        <w:rFonts w:asciiTheme="majorHAnsi" w:hAnsiTheme="majorHAnsi" w:cs="Times New Roman"/>
        <w:sz w:val="16"/>
        <w:szCs w:val="16"/>
      </w:rPr>
      <w:fldChar w:fldCharType="end"/>
    </w:r>
    <w:r w:rsidRPr="00CD07DB">
      <w:rPr>
        <w:rFonts w:asciiTheme="majorHAnsi" w:hAnsiTheme="majorHAnsi" w:cs="Times New Roman"/>
        <w:iCs/>
        <w:sz w:val="16"/>
        <w:szCs w:val="16"/>
      </w:rPr>
      <w:t xml:space="preserve"> by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LASTSAVEDBY  \* MERGEFORMAT </w:instrText>
    </w:r>
    <w:r w:rsidRPr="00CD07DB">
      <w:rPr>
        <w:rFonts w:asciiTheme="majorHAnsi" w:hAnsiTheme="majorHAnsi" w:cs="Times New Roman"/>
        <w:iCs/>
        <w:sz w:val="16"/>
        <w:szCs w:val="16"/>
      </w:rPr>
      <w:fldChar w:fldCharType="separate"/>
    </w:r>
    <w:r>
      <w:rPr>
        <w:rFonts w:asciiTheme="majorHAnsi" w:hAnsiTheme="majorHAnsi" w:cs="Times New Roman"/>
        <w:iCs/>
        <w:noProof/>
        <w:sz w:val="16"/>
        <w:szCs w:val="16"/>
      </w:rPr>
      <w:t>Brendon Smith</w:t>
    </w:r>
    <w:r w:rsidRPr="00CD07DB">
      <w:rPr>
        <w:rFonts w:asciiTheme="majorHAnsi" w:hAnsiTheme="majorHAnsi" w:cs="Times New Roman"/>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Page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PAGE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3</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of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NUMPAGES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30</w:t>
    </w:r>
    <w:r w:rsidRPr="00CD07DB">
      <w:rPr>
        <w:rFonts w:asciiTheme="majorHAnsi" w:hAnsiTheme="majorHAnsi" w:cs="Times New Roman"/>
        <w:b/>
        <w:sz w:val="16"/>
        <w:szCs w:val="16"/>
      </w:rPr>
      <w:fldChar w:fldCharType="end"/>
    </w:r>
  </w:p>
  <w:p w14:paraId="6E4473E4" w14:textId="77777777" w:rsidR="00A07765" w:rsidRDefault="00A0776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DEE157" w14:textId="77777777" w:rsidR="00A07765" w:rsidRPr="00CD07DB" w:rsidRDefault="00A07765" w:rsidP="003560DD">
    <w:pPr>
      <w:pStyle w:val="Footer"/>
      <w:jc w:val="right"/>
      <w:rPr>
        <w:rFonts w:asciiTheme="majorHAnsi" w:hAnsiTheme="majorHAnsi"/>
        <w:sz w:val="16"/>
        <w:szCs w:val="16"/>
      </w:rPr>
    </w:pP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FILENAME  \* MERGEFORMAT </w:instrText>
    </w:r>
    <w:r w:rsidRPr="00CD07DB">
      <w:rPr>
        <w:rFonts w:asciiTheme="majorHAnsi" w:hAnsiTheme="majorHAnsi" w:cs="Times New Roman"/>
        <w:b/>
        <w:sz w:val="16"/>
        <w:szCs w:val="16"/>
      </w:rPr>
      <w:fldChar w:fldCharType="separate"/>
    </w:r>
    <w:r>
      <w:rPr>
        <w:rFonts w:asciiTheme="majorHAnsi" w:hAnsiTheme="majorHAnsi" w:cs="Times New Roman"/>
        <w:b/>
        <w:noProof/>
        <w:sz w:val="16"/>
        <w:szCs w:val="16"/>
      </w:rPr>
      <w:t>BWS gel and blot protocol.docx</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Created </w:t>
    </w:r>
    <w:r>
      <w:rPr>
        <w:rFonts w:asciiTheme="majorHAnsi" w:hAnsiTheme="majorHAnsi" w:cs="Times New Roman"/>
        <w:sz w:val="16"/>
        <w:szCs w:val="16"/>
      </w:rPr>
      <w:t>July 15 2010</w:t>
    </w:r>
    <w:r w:rsidRPr="00CD07DB">
      <w:rPr>
        <w:rFonts w:asciiTheme="majorHAnsi" w:hAnsiTheme="majorHAnsi" w:cs="Times New Roman"/>
        <w:sz w:val="16"/>
        <w:szCs w:val="16"/>
      </w:rPr>
      <w:t xml:space="preserve"> by Brendon Smith </w:t>
    </w:r>
    <w:r>
      <w:rPr>
        <w:rFonts w:ascii="Calibri" w:hAnsi="Calibri" w:cs="Times New Roman"/>
        <w:sz w:val="16"/>
        <w:szCs w:val="16"/>
      </w:rPr>
      <w:t>•</w:t>
    </w:r>
    <w:r w:rsidRPr="00CD07DB">
      <w:rPr>
        <w:rFonts w:asciiTheme="majorHAnsi" w:hAnsiTheme="majorHAnsi" w:cs="Times New Roman"/>
        <w:sz w:val="16"/>
        <w:szCs w:val="16"/>
      </w:rPr>
      <w:t xml:space="preserve"> </w:t>
    </w:r>
    <w:r w:rsidRPr="00CD07DB">
      <w:rPr>
        <w:rFonts w:asciiTheme="majorHAnsi" w:hAnsiTheme="majorHAnsi" w:cs="Times New Roman"/>
        <w:iCs/>
        <w:sz w:val="16"/>
        <w:szCs w:val="16"/>
      </w:rPr>
      <w:t xml:space="preserve">Last updated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SAVEDATE \@ "MM</w:instrText>
    </w:r>
    <w:r>
      <w:rPr>
        <w:rFonts w:asciiTheme="majorHAnsi" w:hAnsiTheme="majorHAnsi" w:cs="Times New Roman"/>
        <w:iCs/>
        <w:sz w:val="16"/>
        <w:szCs w:val="16"/>
      </w:rPr>
      <w:instrText xml:space="preserve">MM </w:instrText>
    </w:r>
    <w:r w:rsidRPr="00CD07DB">
      <w:rPr>
        <w:rFonts w:asciiTheme="majorHAnsi" w:hAnsiTheme="majorHAnsi" w:cs="Times New Roman"/>
        <w:iCs/>
        <w:sz w:val="16"/>
        <w:szCs w:val="16"/>
      </w:rPr>
      <w:instrText>dd</w:instrText>
    </w:r>
    <w:r>
      <w:rPr>
        <w:rFonts w:asciiTheme="majorHAnsi" w:hAnsiTheme="majorHAnsi" w:cs="Times New Roman"/>
        <w:iCs/>
        <w:sz w:val="16"/>
        <w:szCs w:val="16"/>
      </w:rPr>
      <w:instrText xml:space="preserve"> </w:instrText>
    </w:r>
    <w:r w:rsidRPr="00CD07DB">
      <w:rPr>
        <w:rFonts w:asciiTheme="majorHAnsi" w:hAnsiTheme="majorHAnsi" w:cs="Times New Roman"/>
        <w:iCs/>
        <w:sz w:val="16"/>
        <w:szCs w:val="16"/>
      </w:rPr>
      <w:instrText xml:space="preserve">yyyy" </w:instrText>
    </w:r>
    <w:r w:rsidRPr="00CD07DB">
      <w:rPr>
        <w:rFonts w:asciiTheme="majorHAnsi" w:hAnsiTheme="majorHAnsi" w:cs="Times New Roman"/>
        <w:iCs/>
        <w:sz w:val="16"/>
        <w:szCs w:val="16"/>
      </w:rPr>
      <w:fldChar w:fldCharType="separate"/>
    </w:r>
    <w:r w:rsidR="00661305">
      <w:rPr>
        <w:rFonts w:asciiTheme="majorHAnsi" w:hAnsiTheme="majorHAnsi" w:cs="Times New Roman"/>
        <w:iCs/>
        <w:noProof/>
        <w:sz w:val="16"/>
        <w:szCs w:val="16"/>
      </w:rPr>
      <w:t>December 13 2016</w:t>
    </w:r>
    <w:r w:rsidRPr="00CD07DB">
      <w:rPr>
        <w:rFonts w:asciiTheme="majorHAnsi" w:hAnsiTheme="majorHAnsi" w:cs="Times New Roman"/>
        <w:sz w:val="16"/>
        <w:szCs w:val="16"/>
      </w:rPr>
      <w:fldChar w:fldCharType="end"/>
    </w:r>
    <w:r w:rsidRPr="00CD07DB">
      <w:rPr>
        <w:rFonts w:asciiTheme="majorHAnsi" w:hAnsiTheme="majorHAnsi" w:cs="Times New Roman"/>
        <w:iCs/>
        <w:sz w:val="16"/>
        <w:szCs w:val="16"/>
      </w:rPr>
      <w:t xml:space="preserve"> by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LASTSAVEDBY  \* MERGEFORMAT </w:instrText>
    </w:r>
    <w:r w:rsidRPr="00CD07DB">
      <w:rPr>
        <w:rFonts w:asciiTheme="majorHAnsi" w:hAnsiTheme="majorHAnsi" w:cs="Times New Roman"/>
        <w:iCs/>
        <w:sz w:val="16"/>
        <w:szCs w:val="16"/>
      </w:rPr>
      <w:fldChar w:fldCharType="separate"/>
    </w:r>
    <w:r>
      <w:rPr>
        <w:rFonts w:asciiTheme="majorHAnsi" w:hAnsiTheme="majorHAnsi" w:cs="Times New Roman"/>
        <w:iCs/>
        <w:noProof/>
        <w:sz w:val="16"/>
        <w:szCs w:val="16"/>
      </w:rPr>
      <w:t>Brendon Smith</w:t>
    </w:r>
    <w:r w:rsidRPr="00CD07DB">
      <w:rPr>
        <w:rFonts w:asciiTheme="majorHAnsi" w:hAnsiTheme="majorHAnsi" w:cs="Times New Roman"/>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Page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PAGE </w:instrText>
    </w:r>
    <w:r w:rsidRPr="00CD07DB">
      <w:rPr>
        <w:rFonts w:asciiTheme="majorHAnsi" w:hAnsiTheme="majorHAnsi" w:cs="Times New Roman"/>
        <w:b/>
        <w:sz w:val="16"/>
        <w:szCs w:val="16"/>
      </w:rPr>
      <w:fldChar w:fldCharType="separate"/>
    </w:r>
    <w:r w:rsidR="00FE3044">
      <w:rPr>
        <w:rFonts w:asciiTheme="majorHAnsi" w:hAnsiTheme="majorHAnsi" w:cs="Times New Roman"/>
        <w:b/>
        <w:noProof/>
        <w:sz w:val="16"/>
        <w:szCs w:val="16"/>
      </w:rPr>
      <w:t>4</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of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NUMPAGES </w:instrText>
    </w:r>
    <w:r w:rsidRPr="00CD07DB">
      <w:rPr>
        <w:rFonts w:asciiTheme="majorHAnsi" w:hAnsiTheme="majorHAnsi" w:cs="Times New Roman"/>
        <w:b/>
        <w:sz w:val="16"/>
        <w:szCs w:val="16"/>
      </w:rPr>
      <w:fldChar w:fldCharType="separate"/>
    </w:r>
    <w:r w:rsidR="00FE3044">
      <w:rPr>
        <w:rFonts w:asciiTheme="majorHAnsi" w:hAnsiTheme="majorHAnsi" w:cs="Times New Roman"/>
        <w:b/>
        <w:noProof/>
        <w:sz w:val="16"/>
        <w:szCs w:val="16"/>
      </w:rPr>
      <w:t>30</w:t>
    </w:r>
    <w:r w:rsidRPr="00CD07DB">
      <w:rPr>
        <w:rFonts w:asciiTheme="majorHAnsi" w:hAnsiTheme="majorHAnsi" w:cs="Times New Roman"/>
        <w:b/>
        <w:sz w:val="16"/>
        <w:szCs w:val="16"/>
      </w:rPr>
      <w:fldChar w:fldCharType="end"/>
    </w:r>
  </w:p>
  <w:p w14:paraId="3C77BF77" w14:textId="77777777" w:rsidR="00A07765" w:rsidRDefault="00A0776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1896B" w14:textId="77777777" w:rsidR="00A07765" w:rsidRPr="00CD07DB" w:rsidRDefault="00A07765" w:rsidP="003560DD">
    <w:pPr>
      <w:pStyle w:val="Footer"/>
      <w:jc w:val="right"/>
      <w:rPr>
        <w:rFonts w:asciiTheme="majorHAnsi" w:hAnsiTheme="majorHAnsi"/>
        <w:sz w:val="16"/>
        <w:szCs w:val="16"/>
      </w:rPr>
    </w:pP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FILENAME  \* MERGEFORMAT </w:instrText>
    </w:r>
    <w:r w:rsidRPr="00CD07DB">
      <w:rPr>
        <w:rFonts w:asciiTheme="majorHAnsi" w:hAnsiTheme="majorHAnsi" w:cs="Times New Roman"/>
        <w:b/>
        <w:sz w:val="16"/>
        <w:szCs w:val="16"/>
      </w:rPr>
      <w:fldChar w:fldCharType="separate"/>
    </w:r>
    <w:r>
      <w:rPr>
        <w:rFonts w:asciiTheme="majorHAnsi" w:hAnsiTheme="majorHAnsi" w:cs="Times New Roman"/>
        <w:b/>
        <w:noProof/>
        <w:sz w:val="16"/>
        <w:szCs w:val="16"/>
      </w:rPr>
      <w:t>BWS gel and blot protocol.docx</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Created </w:t>
    </w:r>
    <w:r>
      <w:rPr>
        <w:rFonts w:asciiTheme="majorHAnsi" w:hAnsiTheme="majorHAnsi" w:cs="Times New Roman"/>
        <w:sz w:val="16"/>
        <w:szCs w:val="16"/>
      </w:rPr>
      <w:t>July 15 2010</w:t>
    </w:r>
    <w:r w:rsidRPr="00CD07DB">
      <w:rPr>
        <w:rFonts w:asciiTheme="majorHAnsi" w:hAnsiTheme="majorHAnsi" w:cs="Times New Roman"/>
        <w:sz w:val="16"/>
        <w:szCs w:val="16"/>
      </w:rPr>
      <w:t xml:space="preserve"> by Brendon Smith </w:t>
    </w:r>
    <w:r>
      <w:rPr>
        <w:rFonts w:ascii="Calibri" w:hAnsi="Calibri" w:cs="Times New Roman"/>
        <w:sz w:val="16"/>
        <w:szCs w:val="16"/>
      </w:rPr>
      <w:t>•</w:t>
    </w:r>
    <w:r w:rsidRPr="00CD07DB">
      <w:rPr>
        <w:rFonts w:asciiTheme="majorHAnsi" w:hAnsiTheme="majorHAnsi" w:cs="Times New Roman"/>
        <w:sz w:val="16"/>
        <w:szCs w:val="16"/>
      </w:rPr>
      <w:t xml:space="preserve"> </w:t>
    </w:r>
    <w:r w:rsidRPr="00CD07DB">
      <w:rPr>
        <w:rFonts w:asciiTheme="majorHAnsi" w:hAnsiTheme="majorHAnsi" w:cs="Times New Roman"/>
        <w:iCs/>
        <w:sz w:val="16"/>
        <w:szCs w:val="16"/>
      </w:rPr>
      <w:t xml:space="preserve">Last updated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SAVEDATE \@ "MM</w:instrText>
    </w:r>
    <w:r>
      <w:rPr>
        <w:rFonts w:asciiTheme="majorHAnsi" w:hAnsiTheme="majorHAnsi" w:cs="Times New Roman"/>
        <w:iCs/>
        <w:sz w:val="16"/>
        <w:szCs w:val="16"/>
      </w:rPr>
      <w:instrText xml:space="preserve">MM </w:instrText>
    </w:r>
    <w:r w:rsidRPr="00CD07DB">
      <w:rPr>
        <w:rFonts w:asciiTheme="majorHAnsi" w:hAnsiTheme="majorHAnsi" w:cs="Times New Roman"/>
        <w:iCs/>
        <w:sz w:val="16"/>
        <w:szCs w:val="16"/>
      </w:rPr>
      <w:instrText>dd</w:instrText>
    </w:r>
    <w:r>
      <w:rPr>
        <w:rFonts w:asciiTheme="majorHAnsi" w:hAnsiTheme="majorHAnsi" w:cs="Times New Roman"/>
        <w:iCs/>
        <w:sz w:val="16"/>
        <w:szCs w:val="16"/>
      </w:rPr>
      <w:instrText xml:space="preserve"> </w:instrText>
    </w:r>
    <w:r w:rsidRPr="00CD07DB">
      <w:rPr>
        <w:rFonts w:asciiTheme="majorHAnsi" w:hAnsiTheme="majorHAnsi" w:cs="Times New Roman"/>
        <w:iCs/>
        <w:sz w:val="16"/>
        <w:szCs w:val="16"/>
      </w:rPr>
      <w:instrText xml:space="preserve">yyyy" </w:instrText>
    </w:r>
    <w:r w:rsidRPr="00CD07DB">
      <w:rPr>
        <w:rFonts w:asciiTheme="majorHAnsi" w:hAnsiTheme="majorHAnsi" w:cs="Times New Roman"/>
        <w:iCs/>
        <w:sz w:val="16"/>
        <w:szCs w:val="16"/>
      </w:rPr>
      <w:fldChar w:fldCharType="separate"/>
    </w:r>
    <w:r w:rsidR="00661305">
      <w:rPr>
        <w:rFonts w:asciiTheme="majorHAnsi" w:hAnsiTheme="majorHAnsi" w:cs="Times New Roman"/>
        <w:iCs/>
        <w:noProof/>
        <w:sz w:val="16"/>
        <w:szCs w:val="16"/>
      </w:rPr>
      <w:t>December 13 2016</w:t>
    </w:r>
    <w:r w:rsidRPr="00CD07DB">
      <w:rPr>
        <w:rFonts w:asciiTheme="majorHAnsi" w:hAnsiTheme="majorHAnsi" w:cs="Times New Roman"/>
        <w:sz w:val="16"/>
        <w:szCs w:val="16"/>
      </w:rPr>
      <w:fldChar w:fldCharType="end"/>
    </w:r>
    <w:r w:rsidRPr="00CD07DB">
      <w:rPr>
        <w:rFonts w:asciiTheme="majorHAnsi" w:hAnsiTheme="majorHAnsi" w:cs="Times New Roman"/>
        <w:iCs/>
        <w:sz w:val="16"/>
        <w:szCs w:val="16"/>
      </w:rPr>
      <w:t xml:space="preserve"> by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LASTSAVEDBY  \* MERGEFORMAT </w:instrText>
    </w:r>
    <w:r w:rsidRPr="00CD07DB">
      <w:rPr>
        <w:rFonts w:asciiTheme="majorHAnsi" w:hAnsiTheme="majorHAnsi" w:cs="Times New Roman"/>
        <w:iCs/>
        <w:sz w:val="16"/>
        <w:szCs w:val="16"/>
      </w:rPr>
      <w:fldChar w:fldCharType="separate"/>
    </w:r>
    <w:r>
      <w:rPr>
        <w:rFonts w:asciiTheme="majorHAnsi" w:hAnsiTheme="majorHAnsi" w:cs="Times New Roman"/>
        <w:iCs/>
        <w:noProof/>
        <w:sz w:val="16"/>
        <w:szCs w:val="16"/>
      </w:rPr>
      <w:t>Brendon Smith</w:t>
    </w:r>
    <w:r w:rsidRPr="00CD07DB">
      <w:rPr>
        <w:rFonts w:asciiTheme="majorHAnsi" w:hAnsiTheme="majorHAnsi" w:cs="Times New Roman"/>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Page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PAGE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13</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of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NUMPAGES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30</w:t>
    </w:r>
    <w:r w:rsidRPr="00CD07DB">
      <w:rPr>
        <w:rFonts w:asciiTheme="majorHAnsi" w:hAnsiTheme="majorHAnsi" w:cs="Times New Roman"/>
        <w:b/>
        <w:sz w:val="16"/>
        <w:szCs w:val="16"/>
      </w:rPr>
      <w:fldChar w:fldCharType="end"/>
    </w:r>
  </w:p>
  <w:p w14:paraId="6AF196B3" w14:textId="77777777" w:rsidR="00A07765" w:rsidRDefault="00A0776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DEEFA" w14:textId="77777777" w:rsidR="00A07765" w:rsidRPr="00CD07DB" w:rsidRDefault="00A07765" w:rsidP="003560DD">
    <w:pPr>
      <w:pStyle w:val="Footer"/>
      <w:jc w:val="right"/>
      <w:rPr>
        <w:rFonts w:asciiTheme="majorHAnsi" w:hAnsiTheme="majorHAnsi"/>
        <w:sz w:val="16"/>
        <w:szCs w:val="16"/>
      </w:rPr>
    </w:pP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FILENAME  \* MERGEFORMAT </w:instrText>
    </w:r>
    <w:r w:rsidRPr="00CD07DB">
      <w:rPr>
        <w:rFonts w:asciiTheme="majorHAnsi" w:hAnsiTheme="majorHAnsi" w:cs="Times New Roman"/>
        <w:b/>
        <w:sz w:val="16"/>
        <w:szCs w:val="16"/>
      </w:rPr>
      <w:fldChar w:fldCharType="separate"/>
    </w:r>
    <w:r>
      <w:rPr>
        <w:rFonts w:asciiTheme="majorHAnsi" w:hAnsiTheme="majorHAnsi" w:cs="Times New Roman"/>
        <w:b/>
        <w:noProof/>
        <w:sz w:val="16"/>
        <w:szCs w:val="16"/>
      </w:rPr>
      <w:t>BWS gel and blot protocol.docx</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Created </w:t>
    </w:r>
    <w:r>
      <w:rPr>
        <w:rFonts w:asciiTheme="majorHAnsi" w:hAnsiTheme="majorHAnsi" w:cs="Times New Roman"/>
        <w:sz w:val="16"/>
        <w:szCs w:val="16"/>
      </w:rPr>
      <w:t>July 15 2010</w:t>
    </w:r>
    <w:r w:rsidRPr="00CD07DB">
      <w:rPr>
        <w:rFonts w:asciiTheme="majorHAnsi" w:hAnsiTheme="majorHAnsi" w:cs="Times New Roman"/>
        <w:sz w:val="16"/>
        <w:szCs w:val="16"/>
      </w:rPr>
      <w:t xml:space="preserve"> by Brendon Smith </w:t>
    </w:r>
    <w:r>
      <w:rPr>
        <w:rFonts w:ascii="Calibri" w:hAnsi="Calibri" w:cs="Times New Roman"/>
        <w:sz w:val="16"/>
        <w:szCs w:val="16"/>
      </w:rPr>
      <w:t>•</w:t>
    </w:r>
    <w:r w:rsidRPr="00CD07DB">
      <w:rPr>
        <w:rFonts w:asciiTheme="majorHAnsi" w:hAnsiTheme="majorHAnsi" w:cs="Times New Roman"/>
        <w:sz w:val="16"/>
        <w:szCs w:val="16"/>
      </w:rPr>
      <w:t xml:space="preserve"> </w:t>
    </w:r>
    <w:r w:rsidRPr="00CD07DB">
      <w:rPr>
        <w:rFonts w:asciiTheme="majorHAnsi" w:hAnsiTheme="majorHAnsi" w:cs="Times New Roman"/>
        <w:iCs/>
        <w:sz w:val="16"/>
        <w:szCs w:val="16"/>
      </w:rPr>
      <w:t xml:space="preserve">Last updated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SAVEDATE \@ "MM</w:instrText>
    </w:r>
    <w:r>
      <w:rPr>
        <w:rFonts w:asciiTheme="majorHAnsi" w:hAnsiTheme="majorHAnsi" w:cs="Times New Roman"/>
        <w:iCs/>
        <w:sz w:val="16"/>
        <w:szCs w:val="16"/>
      </w:rPr>
      <w:instrText xml:space="preserve">MM </w:instrText>
    </w:r>
    <w:r w:rsidRPr="00CD07DB">
      <w:rPr>
        <w:rFonts w:asciiTheme="majorHAnsi" w:hAnsiTheme="majorHAnsi" w:cs="Times New Roman"/>
        <w:iCs/>
        <w:sz w:val="16"/>
        <w:szCs w:val="16"/>
      </w:rPr>
      <w:instrText>dd</w:instrText>
    </w:r>
    <w:r>
      <w:rPr>
        <w:rFonts w:asciiTheme="majorHAnsi" w:hAnsiTheme="majorHAnsi" w:cs="Times New Roman"/>
        <w:iCs/>
        <w:sz w:val="16"/>
        <w:szCs w:val="16"/>
      </w:rPr>
      <w:instrText xml:space="preserve"> </w:instrText>
    </w:r>
    <w:r w:rsidRPr="00CD07DB">
      <w:rPr>
        <w:rFonts w:asciiTheme="majorHAnsi" w:hAnsiTheme="majorHAnsi" w:cs="Times New Roman"/>
        <w:iCs/>
        <w:sz w:val="16"/>
        <w:szCs w:val="16"/>
      </w:rPr>
      <w:instrText xml:space="preserve">yyyy" </w:instrText>
    </w:r>
    <w:r w:rsidRPr="00CD07DB">
      <w:rPr>
        <w:rFonts w:asciiTheme="majorHAnsi" w:hAnsiTheme="majorHAnsi" w:cs="Times New Roman"/>
        <w:iCs/>
        <w:sz w:val="16"/>
        <w:szCs w:val="16"/>
      </w:rPr>
      <w:fldChar w:fldCharType="separate"/>
    </w:r>
    <w:r w:rsidR="00661305">
      <w:rPr>
        <w:rFonts w:asciiTheme="majorHAnsi" w:hAnsiTheme="majorHAnsi" w:cs="Times New Roman"/>
        <w:iCs/>
        <w:noProof/>
        <w:sz w:val="16"/>
        <w:szCs w:val="16"/>
      </w:rPr>
      <w:t>December 13 2016</w:t>
    </w:r>
    <w:r w:rsidRPr="00CD07DB">
      <w:rPr>
        <w:rFonts w:asciiTheme="majorHAnsi" w:hAnsiTheme="majorHAnsi" w:cs="Times New Roman"/>
        <w:sz w:val="16"/>
        <w:szCs w:val="16"/>
      </w:rPr>
      <w:fldChar w:fldCharType="end"/>
    </w:r>
    <w:r w:rsidRPr="00CD07DB">
      <w:rPr>
        <w:rFonts w:asciiTheme="majorHAnsi" w:hAnsiTheme="majorHAnsi" w:cs="Times New Roman"/>
        <w:iCs/>
        <w:sz w:val="16"/>
        <w:szCs w:val="16"/>
      </w:rPr>
      <w:t xml:space="preserve"> by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LASTSAVEDBY  \* MERGEFORMAT </w:instrText>
    </w:r>
    <w:r w:rsidRPr="00CD07DB">
      <w:rPr>
        <w:rFonts w:asciiTheme="majorHAnsi" w:hAnsiTheme="majorHAnsi" w:cs="Times New Roman"/>
        <w:iCs/>
        <w:sz w:val="16"/>
        <w:szCs w:val="16"/>
      </w:rPr>
      <w:fldChar w:fldCharType="separate"/>
    </w:r>
    <w:r>
      <w:rPr>
        <w:rFonts w:asciiTheme="majorHAnsi" w:hAnsiTheme="majorHAnsi" w:cs="Times New Roman"/>
        <w:iCs/>
        <w:noProof/>
        <w:sz w:val="16"/>
        <w:szCs w:val="16"/>
      </w:rPr>
      <w:t>Brendon Smith</w:t>
    </w:r>
    <w:r w:rsidRPr="00CD07DB">
      <w:rPr>
        <w:rFonts w:asciiTheme="majorHAnsi" w:hAnsiTheme="majorHAnsi" w:cs="Times New Roman"/>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Page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PAGE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18</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of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NUMPAGES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30</w:t>
    </w:r>
    <w:r w:rsidRPr="00CD07DB">
      <w:rPr>
        <w:rFonts w:asciiTheme="majorHAnsi" w:hAnsiTheme="majorHAnsi" w:cs="Times New Roman"/>
        <w:b/>
        <w:sz w:val="16"/>
        <w:szCs w:val="16"/>
      </w:rPr>
      <w:fldChar w:fldCharType="end"/>
    </w:r>
  </w:p>
  <w:p w14:paraId="43C5BF3E" w14:textId="77777777" w:rsidR="00A07765" w:rsidRDefault="00A0776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1E2863" w14:textId="77777777" w:rsidR="00A07765" w:rsidRPr="00CD07DB" w:rsidRDefault="00A07765" w:rsidP="003560DD">
    <w:pPr>
      <w:pStyle w:val="Footer"/>
      <w:jc w:val="right"/>
      <w:rPr>
        <w:rFonts w:asciiTheme="majorHAnsi" w:hAnsiTheme="majorHAnsi"/>
        <w:sz w:val="16"/>
        <w:szCs w:val="16"/>
      </w:rPr>
    </w:pP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FILENAME  \* MERGEFORMAT </w:instrText>
    </w:r>
    <w:r w:rsidRPr="00CD07DB">
      <w:rPr>
        <w:rFonts w:asciiTheme="majorHAnsi" w:hAnsiTheme="majorHAnsi" w:cs="Times New Roman"/>
        <w:b/>
        <w:sz w:val="16"/>
        <w:szCs w:val="16"/>
      </w:rPr>
      <w:fldChar w:fldCharType="separate"/>
    </w:r>
    <w:r>
      <w:rPr>
        <w:rFonts w:asciiTheme="majorHAnsi" w:hAnsiTheme="majorHAnsi" w:cs="Times New Roman"/>
        <w:b/>
        <w:noProof/>
        <w:sz w:val="16"/>
        <w:szCs w:val="16"/>
      </w:rPr>
      <w:t>BWS gel and blot protocol.docx</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Created </w:t>
    </w:r>
    <w:r>
      <w:rPr>
        <w:rFonts w:asciiTheme="majorHAnsi" w:hAnsiTheme="majorHAnsi" w:cs="Times New Roman"/>
        <w:sz w:val="16"/>
        <w:szCs w:val="16"/>
      </w:rPr>
      <w:t>July 15 2010</w:t>
    </w:r>
    <w:r w:rsidRPr="00CD07DB">
      <w:rPr>
        <w:rFonts w:asciiTheme="majorHAnsi" w:hAnsiTheme="majorHAnsi" w:cs="Times New Roman"/>
        <w:sz w:val="16"/>
        <w:szCs w:val="16"/>
      </w:rPr>
      <w:t xml:space="preserve"> by Brendon Smith </w:t>
    </w:r>
    <w:r>
      <w:rPr>
        <w:rFonts w:ascii="Calibri" w:hAnsi="Calibri" w:cs="Times New Roman"/>
        <w:sz w:val="16"/>
        <w:szCs w:val="16"/>
      </w:rPr>
      <w:t>•</w:t>
    </w:r>
    <w:r w:rsidRPr="00CD07DB">
      <w:rPr>
        <w:rFonts w:asciiTheme="majorHAnsi" w:hAnsiTheme="majorHAnsi" w:cs="Times New Roman"/>
        <w:sz w:val="16"/>
        <w:szCs w:val="16"/>
      </w:rPr>
      <w:t xml:space="preserve"> </w:t>
    </w:r>
    <w:r w:rsidRPr="00CD07DB">
      <w:rPr>
        <w:rFonts w:asciiTheme="majorHAnsi" w:hAnsiTheme="majorHAnsi" w:cs="Times New Roman"/>
        <w:iCs/>
        <w:sz w:val="16"/>
        <w:szCs w:val="16"/>
      </w:rPr>
      <w:t xml:space="preserve">Last updated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SAVEDATE \@ "MM</w:instrText>
    </w:r>
    <w:r>
      <w:rPr>
        <w:rFonts w:asciiTheme="majorHAnsi" w:hAnsiTheme="majorHAnsi" w:cs="Times New Roman"/>
        <w:iCs/>
        <w:sz w:val="16"/>
        <w:szCs w:val="16"/>
      </w:rPr>
      <w:instrText xml:space="preserve">MM </w:instrText>
    </w:r>
    <w:r w:rsidRPr="00CD07DB">
      <w:rPr>
        <w:rFonts w:asciiTheme="majorHAnsi" w:hAnsiTheme="majorHAnsi" w:cs="Times New Roman"/>
        <w:iCs/>
        <w:sz w:val="16"/>
        <w:szCs w:val="16"/>
      </w:rPr>
      <w:instrText>dd</w:instrText>
    </w:r>
    <w:r>
      <w:rPr>
        <w:rFonts w:asciiTheme="majorHAnsi" w:hAnsiTheme="majorHAnsi" w:cs="Times New Roman"/>
        <w:iCs/>
        <w:sz w:val="16"/>
        <w:szCs w:val="16"/>
      </w:rPr>
      <w:instrText xml:space="preserve"> </w:instrText>
    </w:r>
    <w:r w:rsidRPr="00CD07DB">
      <w:rPr>
        <w:rFonts w:asciiTheme="majorHAnsi" w:hAnsiTheme="majorHAnsi" w:cs="Times New Roman"/>
        <w:iCs/>
        <w:sz w:val="16"/>
        <w:szCs w:val="16"/>
      </w:rPr>
      <w:instrText xml:space="preserve">yyyy" </w:instrText>
    </w:r>
    <w:r w:rsidRPr="00CD07DB">
      <w:rPr>
        <w:rFonts w:asciiTheme="majorHAnsi" w:hAnsiTheme="majorHAnsi" w:cs="Times New Roman"/>
        <w:iCs/>
        <w:sz w:val="16"/>
        <w:szCs w:val="16"/>
      </w:rPr>
      <w:fldChar w:fldCharType="separate"/>
    </w:r>
    <w:r w:rsidR="00661305">
      <w:rPr>
        <w:rFonts w:asciiTheme="majorHAnsi" w:hAnsiTheme="majorHAnsi" w:cs="Times New Roman"/>
        <w:iCs/>
        <w:noProof/>
        <w:sz w:val="16"/>
        <w:szCs w:val="16"/>
      </w:rPr>
      <w:t>December 13 2016</w:t>
    </w:r>
    <w:r w:rsidRPr="00CD07DB">
      <w:rPr>
        <w:rFonts w:asciiTheme="majorHAnsi" w:hAnsiTheme="majorHAnsi" w:cs="Times New Roman"/>
        <w:sz w:val="16"/>
        <w:szCs w:val="16"/>
      </w:rPr>
      <w:fldChar w:fldCharType="end"/>
    </w:r>
    <w:r w:rsidRPr="00CD07DB">
      <w:rPr>
        <w:rFonts w:asciiTheme="majorHAnsi" w:hAnsiTheme="majorHAnsi" w:cs="Times New Roman"/>
        <w:iCs/>
        <w:sz w:val="16"/>
        <w:szCs w:val="16"/>
      </w:rPr>
      <w:t xml:space="preserve"> by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LASTSAVEDBY  \* MERGEFORMAT </w:instrText>
    </w:r>
    <w:r w:rsidRPr="00CD07DB">
      <w:rPr>
        <w:rFonts w:asciiTheme="majorHAnsi" w:hAnsiTheme="majorHAnsi" w:cs="Times New Roman"/>
        <w:iCs/>
        <w:sz w:val="16"/>
        <w:szCs w:val="16"/>
      </w:rPr>
      <w:fldChar w:fldCharType="separate"/>
    </w:r>
    <w:r>
      <w:rPr>
        <w:rFonts w:asciiTheme="majorHAnsi" w:hAnsiTheme="majorHAnsi" w:cs="Times New Roman"/>
        <w:iCs/>
        <w:noProof/>
        <w:sz w:val="16"/>
        <w:szCs w:val="16"/>
      </w:rPr>
      <w:t>Brendon Smith</w:t>
    </w:r>
    <w:r w:rsidRPr="00CD07DB">
      <w:rPr>
        <w:rFonts w:asciiTheme="majorHAnsi" w:hAnsiTheme="majorHAnsi" w:cs="Times New Roman"/>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Page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PAGE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24</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of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NUMPAGES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30</w:t>
    </w:r>
    <w:r w:rsidRPr="00CD07DB">
      <w:rPr>
        <w:rFonts w:asciiTheme="majorHAnsi" w:hAnsiTheme="majorHAnsi" w:cs="Times New Roman"/>
        <w:b/>
        <w:sz w:val="16"/>
        <w:szCs w:val="16"/>
      </w:rPr>
      <w:fldChar w:fldCharType="end"/>
    </w:r>
  </w:p>
  <w:p w14:paraId="120011F8" w14:textId="77777777" w:rsidR="00A07765" w:rsidRDefault="00A0776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33D015" w14:textId="77777777" w:rsidR="00A07765" w:rsidRPr="00CD07DB" w:rsidRDefault="00A07765" w:rsidP="003560DD">
    <w:pPr>
      <w:pStyle w:val="Footer"/>
      <w:jc w:val="right"/>
      <w:rPr>
        <w:rFonts w:asciiTheme="majorHAnsi" w:hAnsiTheme="majorHAnsi"/>
        <w:sz w:val="16"/>
        <w:szCs w:val="16"/>
      </w:rPr>
    </w:pP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FILENAME  \* MERGEFORMAT </w:instrText>
    </w:r>
    <w:r w:rsidRPr="00CD07DB">
      <w:rPr>
        <w:rFonts w:asciiTheme="majorHAnsi" w:hAnsiTheme="majorHAnsi" w:cs="Times New Roman"/>
        <w:b/>
        <w:sz w:val="16"/>
        <w:szCs w:val="16"/>
      </w:rPr>
      <w:fldChar w:fldCharType="separate"/>
    </w:r>
    <w:r>
      <w:rPr>
        <w:rFonts w:asciiTheme="majorHAnsi" w:hAnsiTheme="majorHAnsi" w:cs="Times New Roman"/>
        <w:b/>
        <w:noProof/>
        <w:sz w:val="16"/>
        <w:szCs w:val="16"/>
      </w:rPr>
      <w:t>BWS gel and blot protocol.docx</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Created </w:t>
    </w:r>
    <w:r>
      <w:rPr>
        <w:rFonts w:asciiTheme="majorHAnsi" w:hAnsiTheme="majorHAnsi" w:cs="Times New Roman"/>
        <w:sz w:val="16"/>
        <w:szCs w:val="16"/>
      </w:rPr>
      <w:t>July 15 2010</w:t>
    </w:r>
    <w:r w:rsidRPr="00CD07DB">
      <w:rPr>
        <w:rFonts w:asciiTheme="majorHAnsi" w:hAnsiTheme="majorHAnsi" w:cs="Times New Roman"/>
        <w:sz w:val="16"/>
        <w:szCs w:val="16"/>
      </w:rPr>
      <w:t xml:space="preserve"> by Brendon Smith </w:t>
    </w:r>
    <w:r>
      <w:rPr>
        <w:rFonts w:ascii="Calibri" w:hAnsi="Calibri" w:cs="Times New Roman"/>
        <w:sz w:val="16"/>
        <w:szCs w:val="16"/>
      </w:rPr>
      <w:t>•</w:t>
    </w:r>
    <w:r w:rsidRPr="00CD07DB">
      <w:rPr>
        <w:rFonts w:asciiTheme="majorHAnsi" w:hAnsiTheme="majorHAnsi" w:cs="Times New Roman"/>
        <w:sz w:val="16"/>
        <w:szCs w:val="16"/>
      </w:rPr>
      <w:t xml:space="preserve"> </w:t>
    </w:r>
    <w:r w:rsidRPr="00CD07DB">
      <w:rPr>
        <w:rFonts w:asciiTheme="majorHAnsi" w:hAnsiTheme="majorHAnsi" w:cs="Times New Roman"/>
        <w:iCs/>
        <w:sz w:val="16"/>
        <w:szCs w:val="16"/>
      </w:rPr>
      <w:t xml:space="preserve">Last updated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SAVEDATE \@ "MM</w:instrText>
    </w:r>
    <w:r>
      <w:rPr>
        <w:rFonts w:asciiTheme="majorHAnsi" w:hAnsiTheme="majorHAnsi" w:cs="Times New Roman"/>
        <w:iCs/>
        <w:sz w:val="16"/>
        <w:szCs w:val="16"/>
      </w:rPr>
      <w:instrText xml:space="preserve">MM </w:instrText>
    </w:r>
    <w:r w:rsidRPr="00CD07DB">
      <w:rPr>
        <w:rFonts w:asciiTheme="majorHAnsi" w:hAnsiTheme="majorHAnsi" w:cs="Times New Roman"/>
        <w:iCs/>
        <w:sz w:val="16"/>
        <w:szCs w:val="16"/>
      </w:rPr>
      <w:instrText>dd</w:instrText>
    </w:r>
    <w:r>
      <w:rPr>
        <w:rFonts w:asciiTheme="majorHAnsi" w:hAnsiTheme="majorHAnsi" w:cs="Times New Roman"/>
        <w:iCs/>
        <w:sz w:val="16"/>
        <w:szCs w:val="16"/>
      </w:rPr>
      <w:instrText xml:space="preserve"> </w:instrText>
    </w:r>
    <w:r w:rsidRPr="00CD07DB">
      <w:rPr>
        <w:rFonts w:asciiTheme="majorHAnsi" w:hAnsiTheme="majorHAnsi" w:cs="Times New Roman"/>
        <w:iCs/>
        <w:sz w:val="16"/>
        <w:szCs w:val="16"/>
      </w:rPr>
      <w:instrText xml:space="preserve">yyyy" </w:instrText>
    </w:r>
    <w:r w:rsidRPr="00CD07DB">
      <w:rPr>
        <w:rFonts w:asciiTheme="majorHAnsi" w:hAnsiTheme="majorHAnsi" w:cs="Times New Roman"/>
        <w:iCs/>
        <w:sz w:val="16"/>
        <w:szCs w:val="16"/>
      </w:rPr>
      <w:fldChar w:fldCharType="separate"/>
    </w:r>
    <w:r w:rsidR="00661305">
      <w:rPr>
        <w:rFonts w:asciiTheme="majorHAnsi" w:hAnsiTheme="majorHAnsi" w:cs="Times New Roman"/>
        <w:iCs/>
        <w:noProof/>
        <w:sz w:val="16"/>
        <w:szCs w:val="16"/>
      </w:rPr>
      <w:t>December 13 2016</w:t>
    </w:r>
    <w:r w:rsidRPr="00CD07DB">
      <w:rPr>
        <w:rFonts w:asciiTheme="majorHAnsi" w:hAnsiTheme="majorHAnsi" w:cs="Times New Roman"/>
        <w:sz w:val="16"/>
        <w:szCs w:val="16"/>
      </w:rPr>
      <w:fldChar w:fldCharType="end"/>
    </w:r>
    <w:r w:rsidRPr="00CD07DB">
      <w:rPr>
        <w:rFonts w:asciiTheme="majorHAnsi" w:hAnsiTheme="majorHAnsi" w:cs="Times New Roman"/>
        <w:iCs/>
        <w:sz w:val="16"/>
        <w:szCs w:val="16"/>
      </w:rPr>
      <w:t xml:space="preserve"> by </w:t>
    </w:r>
    <w:r w:rsidRPr="00CD07DB">
      <w:rPr>
        <w:rFonts w:asciiTheme="majorHAnsi" w:hAnsiTheme="majorHAnsi" w:cs="Times New Roman"/>
        <w:iCs/>
        <w:sz w:val="16"/>
        <w:szCs w:val="16"/>
      </w:rPr>
      <w:fldChar w:fldCharType="begin"/>
    </w:r>
    <w:r w:rsidRPr="00CD07DB">
      <w:rPr>
        <w:rFonts w:asciiTheme="majorHAnsi" w:hAnsiTheme="majorHAnsi" w:cs="Times New Roman"/>
        <w:iCs/>
        <w:sz w:val="16"/>
        <w:szCs w:val="16"/>
      </w:rPr>
      <w:instrText xml:space="preserve"> LASTSAVEDBY  \* MERGEFORMAT </w:instrText>
    </w:r>
    <w:r w:rsidRPr="00CD07DB">
      <w:rPr>
        <w:rFonts w:asciiTheme="majorHAnsi" w:hAnsiTheme="majorHAnsi" w:cs="Times New Roman"/>
        <w:iCs/>
        <w:sz w:val="16"/>
        <w:szCs w:val="16"/>
      </w:rPr>
      <w:fldChar w:fldCharType="separate"/>
    </w:r>
    <w:r>
      <w:rPr>
        <w:rFonts w:asciiTheme="majorHAnsi" w:hAnsiTheme="majorHAnsi" w:cs="Times New Roman"/>
        <w:iCs/>
        <w:noProof/>
        <w:sz w:val="16"/>
        <w:szCs w:val="16"/>
      </w:rPr>
      <w:t>Brendon Smith</w:t>
    </w:r>
    <w:r w:rsidRPr="00CD07DB">
      <w:rPr>
        <w:rFonts w:asciiTheme="majorHAnsi" w:hAnsiTheme="majorHAnsi" w:cs="Times New Roman"/>
        <w:sz w:val="16"/>
        <w:szCs w:val="16"/>
      </w:rPr>
      <w:fldChar w:fldCharType="end"/>
    </w:r>
    <w:r w:rsidRPr="00CD07DB">
      <w:rPr>
        <w:rFonts w:asciiTheme="majorHAnsi" w:hAnsiTheme="majorHAnsi" w:cs="Times New Roman"/>
        <w:sz w:val="16"/>
        <w:szCs w:val="16"/>
      </w:rPr>
      <w:t xml:space="preserve"> </w:t>
    </w:r>
    <w:r>
      <w:rPr>
        <w:rFonts w:ascii="Calibri" w:hAnsi="Calibri" w:cs="Times New Roman"/>
        <w:sz w:val="16"/>
        <w:szCs w:val="16"/>
      </w:rPr>
      <w:t>•</w:t>
    </w:r>
    <w:r w:rsidRPr="00CD07DB">
      <w:rPr>
        <w:rFonts w:asciiTheme="majorHAnsi" w:hAnsiTheme="majorHAnsi" w:cs="Times New Roman"/>
        <w:sz w:val="16"/>
        <w:szCs w:val="16"/>
      </w:rPr>
      <w:t xml:space="preserve"> Page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PAGE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30</w:t>
    </w:r>
    <w:r w:rsidRPr="00CD07DB">
      <w:rPr>
        <w:rFonts w:asciiTheme="majorHAnsi" w:hAnsiTheme="majorHAnsi" w:cs="Times New Roman"/>
        <w:b/>
        <w:sz w:val="16"/>
        <w:szCs w:val="16"/>
      </w:rPr>
      <w:fldChar w:fldCharType="end"/>
    </w:r>
    <w:r w:rsidRPr="00CD07DB">
      <w:rPr>
        <w:rFonts w:asciiTheme="majorHAnsi" w:hAnsiTheme="majorHAnsi" w:cs="Times New Roman"/>
        <w:sz w:val="16"/>
        <w:szCs w:val="16"/>
      </w:rPr>
      <w:t xml:space="preserve"> of </w:t>
    </w:r>
    <w:r w:rsidRPr="00CD07DB">
      <w:rPr>
        <w:rFonts w:asciiTheme="majorHAnsi" w:hAnsiTheme="majorHAnsi" w:cs="Times New Roman"/>
        <w:b/>
        <w:sz w:val="16"/>
        <w:szCs w:val="16"/>
      </w:rPr>
      <w:fldChar w:fldCharType="begin"/>
    </w:r>
    <w:r w:rsidRPr="00CD07DB">
      <w:rPr>
        <w:rFonts w:asciiTheme="majorHAnsi" w:hAnsiTheme="majorHAnsi" w:cs="Times New Roman"/>
        <w:b/>
        <w:sz w:val="16"/>
        <w:szCs w:val="16"/>
      </w:rPr>
      <w:instrText xml:space="preserve"> NUMPAGES </w:instrText>
    </w:r>
    <w:r w:rsidRPr="00CD07DB">
      <w:rPr>
        <w:rFonts w:asciiTheme="majorHAnsi" w:hAnsiTheme="majorHAnsi" w:cs="Times New Roman"/>
        <w:b/>
        <w:sz w:val="16"/>
        <w:szCs w:val="16"/>
      </w:rPr>
      <w:fldChar w:fldCharType="separate"/>
    </w:r>
    <w:r w:rsidR="00661305">
      <w:rPr>
        <w:rFonts w:asciiTheme="majorHAnsi" w:hAnsiTheme="majorHAnsi" w:cs="Times New Roman"/>
        <w:b/>
        <w:noProof/>
        <w:sz w:val="16"/>
        <w:szCs w:val="16"/>
      </w:rPr>
      <w:t>30</w:t>
    </w:r>
    <w:r w:rsidRPr="00CD07DB">
      <w:rPr>
        <w:rFonts w:asciiTheme="majorHAnsi" w:hAnsiTheme="majorHAnsi" w:cs="Times New Roman"/>
        <w:b/>
        <w:sz w:val="16"/>
        <w:szCs w:val="16"/>
      </w:rPr>
      <w:fldChar w:fldCharType="end"/>
    </w:r>
  </w:p>
  <w:p w14:paraId="72C28905" w14:textId="77777777" w:rsidR="00A07765" w:rsidRDefault="00A077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A3FD1" w14:textId="77777777" w:rsidR="00B32226" w:rsidRDefault="00B32226" w:rsidP="005B414D">
      <w:r>
        <w:separator/>
      </w:r>
    </w:p>
  </w:footnote>
  <w:footnote w:type="continuationSeparator" w:id="0">
    <w:p w14:paraId="68C92CE5" w14:textId="77777777" w:rsidR="00B32226" w:rsidRDefault="00B32226" w:rsidP="005B41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A28CB" w14:textId="77777777" w:rsidR="00A07765" w:rsidRPr="003560DD" w:rsidRDefault="00A07765" w:rsidP="003560DD">
    <w:pPr>
      <w:pStyle w:val="Title"/>
      <w:pBdr>
        <w:bottom w:val="single" w:sz="4" w:space="1" w:color="auto"/>
      </w:pBdr>
      <w:rPr>
        <w:sz w:val="36"/>
        <w:szCs w:val="36"/>
      </w:rPr>
    </w:pPr>
    <w:r>
      <w:rPr>
        <w:sz w:val="36"/>
        <w:szCs w:val="36"/>
      </w:rPr>
      <w:t>Gel and blot protocol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500DF5" w14:textId="77777777" w:rsidR="00A07765" w:rsidRPr="003560DD" w:rsidRDefault="00A07765" w:rsidP="003560DD">
    <w:pPr>
      <w:pStyle w:val="Title"/>
      <w:pBdr>
        <w:bottom w:val="single" w:sz="4" w:space="1" w:color="auto"/>
      </w:pBdr>
      <w:rPr>
        <w:sz w:val="36"/>
        <w:szCs w:val="36"/>
      </w:rPr>
    </w:pPr>
    <w:r>
      <w:rPr>
        <w:sz w:val="36"/>
        <w:szCs w:val="36"/>
      </w:rPr>
      <w:t>Gel and blot protocol</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7970D" w14:textId="77777777" w:rsidR="00A07765" w:rsidRPr="003560DD" w:rsidRDefault="00A07765" w:rsidP="003560DD">
    <w:pPr>
      <w:pStyle w:val="Title"/>
      <w:pBdr>
        <w:bottom w:val="single" w:sz="4" w:space="1" w:color="auto"/>
      </w:pBdr>
      <w:rPr>
        <w:sz w:val="36"/>
        <w:szCs w:val="36"/>
      </w:rPr>
    </w:pPr>
    <w:r>
      <w:rPr>
        <w:sz w:val="36"/>
        <w:szCs w:val="36"/>
      </w:rPr>
      <w:t>Gel and blot protocol</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B0C0B" w14:textId="77777777" w:rsidR="00A07765" w:rsidRPr="003560DD" w:rsidRDefault="00A07765" w:rsidP="003560DD">
    <w:pPr>
      <w:pStyle w:val="Title"/>
      <w:pBdr>
        <w:bottom w:val="single" w:sz="4" w:space="1" w:color="auto"/>
      </w:pBdr>
      <w:rPr>
        <w:sz w:val="36"/>
        <w:szCs w:val="36"/>
      </w:rPr>
    </w:pPr>
    <w:r>
      <w:rPr>
        <w:sz w:val="36"/>
        <w:szCs w:val="36"/>
      </w:rPr>
      <w:t>Gel and blot protocol</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1B872" w14:textId="77777777" w:rsidR="00A07765" w:rsidRPr="003560DD" w:rsidRDefault="00A07765" w:rsidP="003560DD">
    <w:pPr>
      <w:pStyle w:val="Title"/>
      <w:pBdr>
        <w:bottom w:val="single" w:sz="4" w:space="1" w:color="auto"/>
      </w:pBdr>
      <w:rPr>
        <w:sz w:val="36"/>
        <w:szCs w:val="36"/>
      </w:rPr>
    </w:pPr>
    <w:r>
      <w:rPr>
        <w:sz w:val="36"/>
        <w:szCs w:val="36"/>
      </w:rPr>
      <w:t>Gel and blot protocol</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A4827" w14:textId="77777777" w:rsidR="00A07765" w:rsidRPr="003560DD" w:rsidRDefault="00A07765" w:rsidP="003560DD">
    <w:pPr>
      <w:pStyle w:val="Title"/>
      <w:pBdr>
        <w:bottom w:val="single" w:sz="4" w:space="1" w:color="auto"/>
      </w:pBdr>
      <w:rPr>
        <w:sz w:val="36"/>
        <w:szCs w:val="36"/>
      </w:rPr>
    </w:pPr>
    <w:r>
      <w:rPr>
        <w:sz w:val="36"/>
        <w:szCs w:val="36"/>
      </w:rPr>
      <w:t>Gel and blot protocol</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9DD43" w14:textId="77777777" w:rsidR="00A07765" w:rsidRPr="003560DD" w:rsidRDefault="00A07765" w:rsidP="003560DD">
    <w:pPr>
      <w:pStyle w:val="Title"/>
      <w:pBdr>
        <w:bottom w:val="single" w:sz="4" w:space="1" w:color="auto"/>
      </w:pBdr>
      <w:rPr>
        <w:sz w:val="36"/>
        <w:szCs w:val="36"/>
      </w:rPr>
    </w:pPr>
    <w:r>
      <w:rPr>
        <w:sz w:val="36"/>
        <w:szCs w:val="36"/>
      </w:rPr>
      <w:t>Gel and blot protocol</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F3374" w14:textId="77777777" w:rsidR="00A07765" w:rsidRPr="003560DD" w:rsidRDefault="00A07765" w:rsidP="003560DD">
    <w:pPr>
      <w:pStyle w:val="Title"/>
      <w:pBdr>
        <w:bottom w:val="single" w:sz="4" w:space="1" w:color="auto"/>
      </w:pBdr>
      <w:rPr>
        <w:sz w:val="36"/>
        <w:szCs w:val="36"/>
      </w:rPr>
    </w:pPr>
    <w:r>
      <w:rPr>
        <w:sz w:val="36"/>
        <w:szCs w:val="36"/>
      </w:rPr>
      <w:t>Gel and blot protocol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227EF"/>
    <w:multiLevelType w:val="multilevel"/>
    <w:tmpl w:val="636221E4"/>
    <w:numStyleLink w:val="CustomOutline"/>
  </w:abstractNum>
  <w:abstractNum w:abstractNumId="1">
    <w:nsid w:val="01210D89"/>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4486643"/>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62B41D8"/>
    <w:multiLevelType w:val="multilevel"/>
    <w:tmpl w:val="0FAC99C4"/>
    <w:numStyleLink w:val="CustomBullets"/>
  </w:abstractNum>
  <w:abstractNum w:abstractNumId="4">
    <w:nsid w:val="08931124"/>
    <w:multiLevelType w:val="multilevel"/>
    <w:tmpl w:val="0FAC99C4"/>
    <w:numStyleLink w:val="CustomBullets"/>
  </w:abstractNum>
  <w:abstractNum w:abstractNumId="5">
    <w:nsid w:val="0A0477AB"/>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0C8F7C76"/>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0D163ECC"/>
    <w:multiLevelType w:val="multilevel"/>
    <w:tmpl w:val="0FAC99C4"/>
    <w:numStyleLink w:val="CustomBullets"/>
  </w:abstractNum>
  <w:abstractNum w:abstractNumId="8">
    <w:nsid w:val="11F22ED0"/>
    <w:multiLevelType w:val="multilevel"/>
    <w:tmpl w:val="5D7CE7CE"/>
    <w:lvl w:ilvl="0">
      <w:start w:val="1"/>
      <w:numFmt w:val="bullet"/>
      <w:lvlText w:val=""/>
      <w:lvlJc w:val="left"/>
      <w:pPr>
        <w:ind w:left="720" w:hanging="360"/>
      </w:pPr>
      <w:rPr>
        <w:rFonts w:ascii="Symbol" w:hAnsi="Symbol" w:hint="default"/>
        <w:sz w:val="20"/>
      </w:rPr>
    </w:lvl>
    <w:lvl w:ilvl="1">
      <w:start w:val="1"/>
      <w:numFmt w:val="bullet"/>
      <w:lvlText w:val="o"/>
      <w:lvlJc w:val="left"/>
      <w:pPr>
        <w:ind w:left="1080" w:hanging="360"/>
      </w:pPr>
      <w:rPr>
        <w:rFonts w:ascii="Courier New" w:hAnsi="Courier New" w:hint="default"/>
        <w:sz w:val="20"/>
      </w:rPr>
    </w:lvl>
    <w:lvl w:ilvl="2">
      <w:start w:val="1"/>
      <w:numFmt w:val="bullet"/>
      <w:lvlText w:val=""/>
      <w:lvlJc w:val="left"/>
      <w:pPr>
        <w:ind w:left="1440" w:hanging="360"/>
      </w:pPr>
      <w:rPr>
        <w:rFonts w:ascii="Wingdings" w:hAnsi="Wingdings" w:hint="default"/>
        <w:sz w:val="20"/>
      </w:rPr>
    </w:lvl>
    <w:lvl w:ilvl="3">
      <w:start w:val="1"/>
      <w:numFmt w:val="bullet"/>
      <w:lvlText w:val=""/>
      <w:lvlJc w:val="left"/>
      <w:pPr>
        <w:ind w:left="1800" w:hanging="360"/>
      </w:pPr>
      <w:rPr>
        <w:rFonts w:ascii="Symbol" w:hAnsi="Symbol" w:hint="default"/>
        <w:sz w:val="20"/>
      </w:rPr>
    </w:lvl>
    <w:lvl w:ilvl="4">
      <w:start w:val="1"/>
      <w:numFmt w:val="bullet"/>
      <w:lvlText w:val="o"/>
      <w:lvlJc w:val="left"/>
      <w:pPr>
        <w:ind w:left="2160" w:hanging="360"/>
      </w:pPr>
      <w:rPr>
        <w:rFonts w:ascii="Courier New" w:hAnsi="Courier New"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2C84427"/>
    <w:multiLevelType w:val="multilevel"/>
    <w:tmpl w:val="636221E4"/>
    <w:numStyleLink w:val="CustomOutline"/>
  </w:abstractNum>
  <w:abstractNum w:abstractNumId="10">
    <w:nsid w:val="12D51DDE"/>
    <w:multiLevelType w:val="multilevel"/>
    <w:tmpl w:val="636221E4"/>
    <w:numStyleLink w:val="CustomOutline"/>
  </w:abstractNum>
  <w:abstractNum w:abstractNumId="11">
    <w:nsid w:val="130845B3"/>
    <w:multiLevelType w:val="multilevel"/>
    <w:tmpl w:val="636221E4"/>
    <w:numStyleLink w:val="CustomOutline"/>
  </w:abstractNum>
  <w:abstractNum w:abstractNumId="12">
    <w:nsid w:val="172B7603"/>
    <w:multiLevelType w:val="multilevel"/>
    <w:tmpl w:val="636221E4"/>
    <w:numStyleLink w:val="CustomOutline"/>
  </w:abstractNum>
  <w:abstractNum w:abstractNumId="13">
    <w:nsid w:val="1C34261E"/>
    <w:multiLevelType w:val="multilevel"/>
    <w:tmpl w:val="636221E4"/>
    <w:numStyleLink w:val="CustomOutline"/>
  </w:abstractNum>
  <w:abstractNum w:abstractNumId="14">
    <w:nsid w:val="1D8A6B24"/>
    <w:multiLevelType w:val="multilevel"/>
    <w:tmpl w:val="0FAC99C4"/>
    <w:numStyleLink w:val="CustomBullets"/>
  </w:abstractNum>
  <w:abstractNum w:abstractNumId="15">
    <w:nsid w:val="1F292874"/>
    <w:multiLevelType w:val="multilevel"/>
    <w:tmpl w:val="636221E4"/>
    <w:numStyleLink w:val="CustomOutline"/>
  </w:abstractNum>
  <w:abstractNum w:abstractNumId="16">
    <w:nsid w:val="22567D53"/>
    <w:multiLevelType w:val="multilevel"/>
    <w:tmpl w:val="636221E4"/>
    <w:styleLink w:val="CustomOutline"/>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25E3A1B"/>
    <w:multiLevelType w:val="multilevel"/>
    <w:tmpl w:val="636221E4"/>
    <w:numStyleLink w:val="CustomOutline"/>
  </w:abstractNum>
  <w:abstractNum w:abstractNumId="18">
    <w:nsid w:val="22A0064C"/>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2407482D"/>
    <w:multiLevelType w:val="multilevel"/>
    <w:tmpl w:val="636221E4"/>
    <w:numStyleLink w:val="CustomOutline"/>
  </w:abstractNum>
  <w:abstractNum w:abstractNumId="20">
    <w:nsid w:val="260E140D"/>
    <w:multiLevelType w:val="multilevel"/>
    <w:tmpl w:val="636221E4"/>
    <w:numStyleLink w:val="CustomOutline"/>
  </w:abstractNum>
  <w:abstractNum w:abstractNumId="21">
    <w:nsid w:val="26874D0A"/>
    <w:multiLevelType w:val="multilevel"/>
    <w:tmpl w:val="0FAC99C4"/>
    <w:styleLink w:val="CustomBullets"/>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160" w:hanging="360"/>
      </w:pPr>
      <w:rPr>
        <w:rFonts w:ascii="Courier New" w:hAnsi="Courier New"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87F4257"/>
    <w:multiLevelType w:val="multilevel"/>
    <w:tmpl w:val="636221E4"/>
    <w:numStyleLink w:val="CustomOutline"/>
  </w:abstractNum>
  <w:abstractNum w:abstractNumId="23">
    <w:nsid w:val="299576C0"/>
    <w:multiLevelType w:val="multilevel"/>
    <w:tmpl w:val="636221E4"/>
    <w:numStyleLink w:val="CustomOutline"/>
  </w:abstractNum>
  <w:abstractNum w:abstractNumId="24">
    <w:nsid w:val="2B2146CD"/>
    <w:multiLevelType w:val="multilevel"/>
    <w:tmpl w:val="0FAC99C4"/>
    <w:numStyleLink w:val="CustomBullets"/>
  </w:abstractNum>
  <w:abstractNum w:abstractNumId="25">
    <w:nsid w:val="2E6512DB"/>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3034720D"/>
    <w:multiLevelType w:val="multilevel"/>
    <w:tmpl w:val="0FAC99C4"/>
    <w:numStyleLink w:val="CustomBullets"/>
  </w:abstractNum>
  <w:abstractNum w:abstractNumId="27">
    <w:nsid w:val="320C327D"/>
    <w:multiLevelType w:val="multilevel"/>
    <w:tmpl w:val="0FAC99C4"/>
    <w:numStyleLink w:val="CustomBullets"/>
  </w:abstractNum>
  <w:abstractNum w:abstractNumId="28">
    <w:nsid w:val="354D0BE1"/>
    <w:multiLevelType w:val="multilevel"/>
    <w:tmpl w:val="0FAC99C4"/>
    <w:numStyleLink w:val="CustomBullets"/>
  </w:abstractNum>
  <w:abstractNum w:abstractNumId="29">
    <w:nsid w:val="38B82074"/>
    <w:multiLevelType w:val="multilevel"/>
    <w:tmpl w:val="636221E4"/>
    <w:numStyleLink w:val="CustomOutline"/>
  </w:abstractNum>
  <w:abstractNum w:abstractNumId="30">
    <w:nsid w:val="39F950F3"/>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nsid w:val="3B8762D9"/>
    <w:multiLevelType w:val="multilevel"/>
    <w:tmpl w:val="0FAC99C4"/>
    <w:numStyleLink w:val="CustomBullets"/>
  </w:abstractNum>
  <w:abstractNum w:abstractNumId="32">
    <w:nsid w:val="43320780"/>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nsid w:val="44262B81"/>
    <w:multiLevelType w:val="multilevel"/>
    <w:tmpl w:val="636221E4"/>
    <w:numStyleLink w:val="CustomOutline"/>
  </w:abstractNum>
  <w:abstractNum w:abstractNumId="34">
    <w:nsid w:val="45337A5A"/>
    <w:multiLevelType w:val="multilevel"/>
    <w:tmpl w:val="636221E4"/>
    <w:numStyleLink w:val="CustomOutline"/>
  </w:abstractNum>
  <w:abstractNum w:abstractNumId="35">
    <w:nsid w:val="46C12AD2"/>
    <w:multiLevelType w:val="multilevel"/>
    <w:tmpl w:val="636221E4"/>
    <w:numStyleLink w:val="CustomOutline"/>
  </w:abstractNum>
  <w:abstractNum w:abstractNumId="36">
    <w:nsid w:val="49324D94"/>
    <w:multiLevelType w:val="multilevel"/>
    <w:tmpl w:val="0FAC99C4"/>
    <w:numStyleLink w:val="CustomBullets"/>
  </w:abstractNum>
  <w:abstractNum w:abstractNumId="37">
    <w:nsid w:val="4B303FF9"/>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4C964A0B"/>
    <w:multiLevelType w:val="multilevel"/>
    <w:tmpl w:val="636221E4"/>
    <w:numStyleLink w:val="CustomOutline"/>
  </w:abstractNum>
  <w:abstractNum w:abstractNumId="39">
    <w:nsid w:val="5050650E"/>
    <w:multiLevelType w:val="multilevel"/>
    <w:tmpl w:val="636221E4"/>
    <w:numStyleLink w:val="CustomOutline"/>
  </w:abstractNum>
  <w:abstractNum w:abstractNumId="40">
    <w:nsid w:val="50A75CE9"/>
    <w:multiLevelType w:val="multilevel"/>
    <w:tmpl w:val="636221E4"/>
    <w:numStyleLink w:val="CustomOutline"/>
  </w:abstractNum>
  <w:abstractNum w:abstractNumId="41">
    <w:nsid w:val="51462523"/>
    <w:multiLevelType w:val="multilevel"/>
    <w:tmpl w:val="636221E4"/>
    <w:numStyleLink w:val="CustomOutline"/>
  </w:abstractNum>
  <w:abstractNum w:abstractNumId="42">
    <w:nsid w:val="51597ABA"/>
    <w:multiLevelType w:val="multilevel"/>
    <w:tmpl w:val="0FAC99C4"/>
    <w:numStyleLink w:val="CustomBullets"/>
  </w:abstractNum>
  <w:abstractNum w:abstractNumId="43">
    <w:nsid w:val="52572B09"/>
    <w:multiLevelType w:val="multilevel"/>
    <w:tmpl w:val="636221E4"/>
    <w:numStyleLink w:val="CustomOutline"/>
  </w:abstractNum>
  <w:abstractNum w:abstractNumId="44">
    <w:nsid w:val="53C86314"/>
    <w:multiLevelType w:val="multilevel"/>
    <w:tmpl w:val="636221E4"/>
    <w:numStyleLink w:val="CustomOutline"/>
  </w:abstractNum>
  <w:abstractNum w:abstractNumId="45">
    <w:nsid w:val="53F17ED4"/>
    <w:multiLevelType w:val="multilevel"/>
    <w:tmpl w:val="636221E4"/>
    <w:numStyleLink w:val="CustomOutline"/>
  </w:abstractNum>
  <w:abstractNum w:abstractNumId="46">
    <w:nsid w:val="58310553"/>
    <w:multiLevelType w:val="multilevel"/>
    <w:tmpl w:val="0FAC99C4"/>
    <w:numStyleLink w:val="CustomBullets"/>
  </w:abstractNum>
  <w:abstractNum w:abstractNumId="47">
    <w:nsid w:val="597D66DF"/>
    <w:multiLevelType w:val="multilevel"/>
    <w:tmpl w:val="0FAC99C4"/>
    <w:numStyleLink w:val="CustomBullets"/>
  </w:abstractNum>
  <w:abstractNum w:abstractNumId="48">
    <w:nsid w:val="5DAF3D28"/>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nsid w:val="5EBC0CDC"/>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5F6E4E2C"/>
    <w:multiLevelType w:val="multilevel"/>
    <w:tmpl w:val="636221E4"/>
    <w:lvl w:ilvl="0">
      <w:start w:val="1"/>
      <w:numFmt w:val="decimal"/>
      <w:lvlText w:val="%1."/>
      <w:lvlJc w:val="left"/>
      <w:pPr>
        <w:ind w:left="720" w:hanging="360"/>
      </w:pPr>
      <w:rPr>
        <w:rFonts w:asciiTheme="minorHAnsi" w:hAnsiTheme="minorHAnsi" w:hint="default"/>
        <w:b/>
        <w:sz w:val="20"/>
        <w:szCs w:val="20"/>
      </w:rPr>
    </w:lvl>
    <w:lvl w:ilvl="1">
      <w:start w:val="1"/>
      <w:numFmt w:val="lowerLetter"/>
      <w:lvlText w:val="%2."/>
      <w:lvlJc w:val="left"/>
      <w:pPr>
        <w:ind w:left="1080" w:hanging="360"/>
      </w:pPr>
      <w:rPr>
        <w:rFonts w:asciiTheme="minorHAnsi" w:hAnsiTheme="minorHAnsi" w:hint="default"/>
        <w:b/>
        <w:sz w:val="20"/>
      </w:rPr>
    </w:lvl>
    <w:lvl w:ilvl="2">
      <w:start w:val="1"/>
      <w:numFmt w:val="lowerRoman"/>
      <w:lvlText w:val="%3."/>
      <w:lvlJc w:val="left"/>
      <w:pPr>
        <w:ind w:left="1440" w:hanging="360"/>
      </w:pPr>
      <w:rPr>
        <w:rFonts w:asciiTheme="minorHAnsi" w:hAnsiTheme="minorHAnsi" w:hint="default"/>
        <w:b/>
        <w:sz w:val="20"/>
      </w:rPr>
    </w:lvl>
    <w:lvl w:ilvl="3">
      <w:start w:val="1"/>
      <w:numFmt w:val="bullet"/>
      <w:lvlText w:val=""/>
      <w:lvlJc w:val="left"/>
      <w:pPr>
        <w:ind w:left="1800" w:hanging="360"/>
      </w:pPr>
      <w:rPr>
        <w:rFonts w:ascii="Symbol" w:hAnsi="Symbol" w:hint="default"/>
        <w:b/>
        <w:sz w:val="2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nsid w:val="64BE2B35"/>
    <w:multiLevelType w:val="multilevel"/>
    <w:tmpl w:val="0FAC99C4"/>
    <w:numStyleLink w:val="CustomBullets"/>
  </w:abstractNum>
  <w:abstractNum w:abstractNumId="52">
    <w:nsid w:val="65140EBC"/>
    <w:multiLevelType w:val="multilevel"/>
    <w:tmpl w:val="636221E4"/>
    <w:numStyleLink w:val="CustomOutline"/>
  </w:abstractNum>
  <w:abstractNum w:abstractNumId="53">
    <w:nsid w:val="73EA2923"/>
    <w:multiLevelType w:val="multilevel"/>
    <w:tmpl w:val="0FAC99C4"/>
    <w:numStyleLink w:val="CustomBullets"/>
  </w:abstractNum>
  <w:abstractNum w:abstractNumId="54">
    <w:nsid w:val="76986A0B"/>
    <w:multiLevelType w:val="multilevel"/>
    <w:tmpl w:val="636221E4"/>
    <w:numStyleLink w:val="CustomOutline"/>
  </w:abstractNum>
  <w:abstractNum w:abstractNumId="55">
    <w:nsid w:val="7E1719B0"/>
    <w:multiLevelType w:val="multilevel"/>
    <w:tmpl w:val="0FAC99C4"/>
    <w:numStyleLink w:val="CustomBullets"/>
  </w:abstractNum>
  <w:num w:numId="1">
    <w:abstractNumId w:val="21"/>
  </w:num>
  <w:num w:numId="2">
    <w:abstractNumId w:val="16"/>
  </w:num>
  <w:num w:numId="3">
    <w:abstractNumId w:val="9"/>
  </w:num>
  <w:num w:numId="4">
    <w:abstractNumId w:val="46"/>
  </w:num>
  <w:num w:numId="5">
    <w:abstractNumId w:val="22"/>
  </w:num>
  <w:num w:numId="6">
    <w:abstractNumId w:val="38"/>
  </w:num>
  <w:num w:numId="7">
    <w:abstractNumId w:val="25"/>
  </w:num>
  <w:num w:numId="8">
    <w:abstractNumId w:val="1"/>
  </w:num>
  <w:num w:numId="9">
    <w:abstractNumId w:val="15"/>
  </w:num>
  <w:num w:numId="10">
    <w:abstractNumId w:val="10"/>
  </w:num>
  <w:num w:numId="11">
    <w:abstractNumId w:val="50"/>
  </w:num>
  <w:num w:numId="12">
    <w:abstractNumId w:val="31"/>
  </w:num>
  <w:num w:numId="13">
    <w:abstractNumId w:val="33"/>
  </w:num>
  <w:num w:numId="14">
    <w:abstractNumId w:val="17"/>
  </w:num>
  <w:num w:numId="15">
    <w:abstractNumId w:val="44"/>
  </w:num>
  <w:num w:numId="16">
    <w:abstractNumId w:val="11"/>
  </w:num>
  <w:num w:numId="17">
    <w:abstractNumId w:val="23"/>
  </w:num>
  <w:num w:numId="18">
    <w:abstractNumId w:val="45"/>
  </w:num>
  <w:num w:numId="19">
    <w:abstractNumId w:val="20"/>
  </w:num>
  <w:num w:numId="20">
    <w:abstractNumId w:val="34"/>
  </w:num>
  <w:num w:numId="21">
    <w:abstractNumId w:val="40"/>
  </w:num>
  <w:num w:numId="22">
    <w:abstractNumId w:val="36"/>
    <w:lvlOverride w:ilvl="1">
      <w:lvl w:ilvl="1">
        <w:start w:val="1"/>
        <w:numFmt w:val="bullet"/>
        <w:lvlText w:val="o"/>
        <w:lvlJc w:val="left"/>
        <w:pPr>
          <w:ind w:left="1080" w:hanging="360"/>
        </w:pPr>
        <w:rPr>
          <w:rFonts w:ascii="Courier New" w:hAnsi="Courier New" w:hint="default"/>
          <w:sz w:val="16"/>
          <w:szCs w:val="16"/>
        </w:rPr>
      </w:lvl>
    </w:lvlOverride>
  </w:num>
  <w:num w:numId="23">
    <w:abstractNumId w:val="2"/>
  </w:num>
  <w:num w:numId="24">
    <w:abstractNumId w:val="6"/>
  </w:num>
  <w:num w:numId="25">
    <w:abstractNumId w:val="32"/>
  </w:num>
  <w:num w:numId="26">
    <w:abstractNumId w:val="12"/>
  </w:num>
  <w:num w:numId="27">
    <w:abstractNumId w:val="48"/>
  </w:num>
  <w:num w:numId="28">
    <w:abstractNumId w:val="49"/>
  </w:num>
  <w:num w:numId="29">
    <w:abstractNumId w:val="5"/>
  </w:num>
  <w:num w:numId="30">
    <w:abstractNumId w:val="52"/>
  </w:num>
  <w:num w:numId="31">
    <w:abstractNumId w:val="43"/>
  </w:num>
  <w:num w:numId="32">
    <w:abstractNumId w:val="35"/>
  </w:num>
  <w:num w:numId="33">
    <w:abstractNumId w:val="13"/>
  </w:num>
  <w:num w:numId="34">
    <w:abstractNumId w:val="41"/>
  </w:num>
  <w:num w:numId="35">
    <w:abstractNumId w:val="8"/>
  </w:num>
  <w:num w:numId="36">
    <w:abstractNumId w:val="18"/>
  </w:num>
  <w:num w:numId="37">
    <w:abstractNumId w:val="39"/>
  </w:num>
  <w:num w:numId="38">
    <w:abstractNumId w:val="4"/>
  </w:num>
  <w:num w:numId="39">
    <w:abstractNumId w:val="30"/>
  </w:num>
  <w:num w:numId="40">
    <w:abstractNumId w:val="37"/>
  </w:num>
  <w:num w:numId="41">
    <w:abstractNumId w:val="19"/>
  </w:num>
  <w:num w:numId="42">
    <w:abstractNumId w:val="27"/>
  </w:num>
  <w:num w:numId="43">
    <w:abstractNumId w:val="7"/>
  </w:num>
  <w:num w:numId="44">
    <w:abstractNumId w:val="54"/>
  </w:num>
  <w:num w:numId="45">
    <w:abstractNumId w:val="29"/>
  </w:num>
  <w:num w:numId="46">
    <w:abstractNumId w:val="0"/>
  </w:num>
  <w:num w:numId="47">
    <w:abstractNumId w:val="26"/>
  </w:num>
  <w:num w:numId="48">
    <w:abstractNumId w:val="47"/>
  </w:num>
  <w:num w:numId="49">
    <w:abstractNumId w:val="3"/>
  </w:num>
  <w:num w:numId="50">
    <w:abstractNumId w:val="14"/>
  </w:num>
  <w:num w:numId="51">
    <w:abstractNumId w:val="51"/>
  </w:num>
  <w:num w:numId="52">
    <w:abstractNumId w:val="55"/>
  </w:num>
  <w:num w:numId="53">
    <w:abstractNumId w:val="24"/>
  </w:num>
  <w:num w:numId="54">
    <w:abstractNumId w:val="53"/>
  </w:num>
  <w:num w:numId="55">
    <w:abstractNumId w:val="42"/>
  </w:num>
  <w:num w:numId="56">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USTOM-Nature BMC Sections&lt;/Style&gt;&lt;LeftDelim&gt;{&lt;/LeftDelim&gt;&lt;RightDelim&gt;}&lt;/RightDelim&gt;&lt;FontName&gt;Cambria&lt;/FontName&gt;&lt;FontSize&gt;8&lt;/FontSize&gt;&lt;ReflistTitle&gt;&lt;/ReflistTitle&gt;&lt;StartingRefnum&gt;1&lt;/StartingRefnum&gt;&lt;FirstLineIndent&gt;0&lt;/FirstLineIndent&gt;&lt;HangingIndent&gt;36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ppd5v99aw5ew1et5etp5da3tspatrx95zt0&quot;&gt;BWS&lt;record-ids&gt;&lt;item&gt;1001&lt;/item&gt;&lt;item&gt;1002&lt;/item&gt;&lt;item&gt;1003&lt;/item&gt;&lt;item&gt;1004&lt;/item&gt;&lt;item&gt;1005&lt;/item&gt;&lt;item&gt;1006&lt;/item&gt;&lt;item&gt;1007&lt;/item&gt;&lt;item&gt;1008&lt;/item&gt;&lt;item&gt;1208&lt;/item&gt;&lt;item&gt;1363&lt;/item&gt;&lt;/record-ids&gt;&lt;/item&gt;&lt;/Libraries&gt;"/>
  </w:docVars>
  <w:rsids>
    <w:rsidRoot w:val="00A54856"/>
    <w:rsid w:val="0001603E"/>
    <w:rsid w:val="00025EE2"/>
    <w:rsid w:val="0003184E"/>
    <w:rsid w:val="000803E7"/>
    <w:rsid w:val="00093D87"/>
    <w:rsid w:val="000A0F8E"/>
    <w:rsid w:val="000C259A"/>
    <w:rsid w:val="000C467A"/>
    <w:rsid w:val="000C5A59"/>
    <w:rsid w:val="0014161F"/>
    <w:rsid w:val="0014640B"/>
    <w:rsid w:val="00184242"/>
    <w:rsid w:val="001B648B"/>
    <w:rsid w:val="001D2C3E"/>
    <w:rsid w:val="001D4272"/>
    <w:rsid w:val="002125FB"/>
    <w:rsid w:val="00217874"/>
    <w:rsid w:val="00217909"/>
    <w:rsid w:val="00236CB9"/>
    <w:rsid w:val="002413EC"/>
    <w:rsid w:val="002628E4"/>
    <w:rsid w:val="0026316A"/>
    <w:rsid w:val="00265B19"/>
    <w:rsid w:val="00266A69"/>
    <w:rsid w:val="002C7A9F"/>
    <w:rsid w:val="002D5339"/>
    <w:rsid w:val="002D543D"/>
    <w:rsid w:val="002D64E4"/>
    <w:rsid w:val="00302690"/>
    <w:rsid w:val="00303CB1"/>
    <w:rsid w:val="0031253F"/>
    <w:rsid w:val="00312874"/>
    <w:rsid w:val="00320772"/>
    <w:rsid w:val="003220CA"/>
    <w:rsid w:val="00337605"/>
    <w:rsid w:val="003560DD"/>
    <w:rsid w:val="00387991"/>
    <w:rsid w:val="00394080"/>
    <w:rsid w:val="003B3D1F"/>
    <w:rsid w:val="003C7C4A"/>
    <w:rsid w:val="003D7EA7"/>
    <w:rsid w:val="00423174"/>
    <w:rsid w:val="00433DE6"/>
    <w:rsid w:val="00442DFA"/>
    <w:rsid w:val="00443E29"/>
    <w:rsid w:val="00483AFB"/>
    <w:rsid w:val="00485336"/>
    <w:rsid w:val="004E0E18"/>
    <w:rsid w:val="005025E7"/>
    <w:rsid w:val="00523E90"/>
    <w:rsid w:val="00537746"/>
    <w:rsid w:val="00541B48"/>
    <w:rsid w:val="005437CF"/>
    <w:rsid w:val="00546CF4"/>
    <w:rsid w:val="00563F57"/>
    <w:rsid w:val="00584DF1"/>
    <w:rsid w:val="005B414D"/>
    <w:rsid w:val="005F7105"/>
    <w:rsid w:val="00615AAC"/>
    <w:rsid w:val="006214BA"/>
    <w:rsid w:val="00661305"/>
    <w:rsid w:val="006663E7"/>
    <w:rsid w:val="0068645F"/>
    <w:rsid w:val="006B4B6D"/>
    <w:rsid w:val="006C4276"/>
    <w:rsid w:val="006C6D1A"/>
    <w:rsid w:val="006D7922"/>
    <w:rsid w:val="006D7AD9"/>
    <w:rsid w:val="006E7305"/>
    <w:rsid w:val="00735372"/>
    <w:rsid w:val="007375EE"/>
    <w:rsid w:val="00745F25"/>
    <w:rsid w:val="007768D5"/>
    <w:rsid w:val="00797CC9"/>
    <w:rsid w:val="007D18B2"/>
    <w:rsid w:val="007D589E"/>
    <w:rsid w:val="007F1DD5"/>
    <w:rsid w:val="007F47D8"/>
    <w:rsid w:val="007F77A3"/>
    <w:rsid w:val="00807730"/>
    <w:rsid w:val="008333F2"/>
    <w:rsid w:val="00835428"/>
    <w:rsid w:val="00854B77"/>
    <w:rsid w:val="008962C1"/>
    <w:rsid w:val="008E3811"/>
    <w:rsid w:val="008F483F"/>
    <w:rsid w:val="00961E30"/>
    <w:rsid w:val="0096514F"/>
    <w:rsid w:val="009B43B2"/>
    <w:rsid w:val="009D3126"/>
    <w:rsid w:val="00A07765"/>
    <w:rsid w:val="00A37335"/>
    <w:rsid w:val="00A54856"/>
    <w:rsid w:val="00A74890"/>
    <w:rsid w:val="00A96158"/>
    <w:rsid w:val="00AA099F"/>
    <w:rsid w:val="00AE4A81"/>
    <w:rsid w:val="00B13ACB"/>
    <w:rsid w:val="00B16776"/>
    <w:rsid w:val="00B32226"/>
    <w:rsid w:val="00B40A94"/>
    <w:rsid w:val="00B546F1"/>
    <w:rsid w:val="00C05114"/>
    <w:rsid w:val="00C06B8F"/>
    <w:rsid w:val="00C43142"/>
    <w:rsid w:val="00C44AD4"/>
    <w:rsid w:val="00CA715F"/>
    <w:rsid w:val="00CB09B9"/>
    <w:rsid w:val="00CB22F2"/>
    <w:rsid w:val="00CF2A9F"/>
    <w:rsid w:val="00D152BC"/>
    <w:rsid w:val="00D24EAE"/>
    <w:rsid w:val="00D41637"/>
    <w:rsid w:val="00D4184F"/>
    <w:rsid w:val="00D53957"/>
    <w:rsid w:val="00D54192"/>
    <w:rsid w:val="00D552F8"/>
    <w:rsid w:val="00D61089"/>
    <w:rsid w:val="00D74028"/>
    <w:rsid w:val="00D83C72"/>
    <w:rsid w:val="00DA4EF3"/>
    <w:rsid w:val="00DB19B0"/>
    <w:rsid w:val="00DC26FF"/>
    <w:rsid w:val="00DC41C3"/>
    <w:rsid w:val="00DD765F"/>
    <w:rsid w:val="00DE0F47"/>
    <w:rsid w:val="00DF112F"/>
    <w:rsid w:val="00E07954"/>
    <w:rsid w:val="00E103BF"/>
    <w:rsid w:val="00E21B20"/>
    <w:rsid w:val="00E23480"/>
    <w:rsid w:val="00E35A2A"/>
    <w:rsid w:val="00E50425"/>
    <w:rsid w:val="00E610FF"/>
    <w:rsid w:val="00E81DED"/>
    <w:rsid w:val="00EC31BB"/>
    <w:rsid w:val="00EC439F"/>
    <w:rsid w:val="00ED1EE2"/>
    <w:rsid w:val="00ED4039"/>
    <w:rsid w:val="00F23C7C"/>
    <w:rsid w:val="00F25CCD"/>
    <w:rsid w:val="00F353A3"/>
    <w:rsid w:val="00F37158"/>
    <w:rsid w:val="00F560E7"/>
    <w:rsid w:val="00F97CC1"/>
    <w:rsid w:val="00FA6AD4"/>
    <w:rsid w:val="00FB288C"/>
    <w:rsid w:val="00FE3044"/>
    <w:rsid w:val="00FE47A6"/>
    <w:rsid w:val="00FE52AE"/>
    <w:rsid w:val="00FE64FD"/>
    <w:rsid w:val="00FE7068"/>
    <w:rsid w:val="00FF63A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EC01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C4276"/>
    <w:rPr>
      <w:rFonts w:ascii="Cambria" w:hAnsi="Cambria"/>
      <w:sz w:val="20"/>
    </w:rPr>
  </w:style>
  <w:style w:type="paragraph" w:styleId="Heading1">
    <w:name w:val="heading 1"/>
    <w:basedOn w:val="Normal"/>
    <w:next w:val="Normal"/>
    <w:link w:val="Heading1Char"/>
    <w:uiPriority w:val="9"/>
    <w:qFormat/>
    <w:rsid w:val="003560D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560D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23E90"/>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2628E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CustomBullets">
    <w:name w:val="Custom Bullets"/>
    <w:uiPriority w:val="99"/>
    <w:rsid w:val="00FE7068"/>
    <w:pPr>
      <w:numPr>
        <w:numId w:val="1"/>
      </w:numPr>
    </w:pPr>
  </w:style>
  <w:style w:type="numbering" w:customStyle="1" w:styleId="CustomOutline">
    <w:name w:val="Custom Outline"/>
    <w:uiPriority w:val="99"/>
    <w:rsid w:val="00FE7068"/>
    <w:pPr>
      <w:numPr>
        <w:numId w:val="2"/>
      </w:numPr>
    </w:pPr>
  </w:style>
  <w:style w:type="paragraph" w:styleId="Header">
    <w:name w:val="header"/>
    <w:basedOn w:val="Normal"/>
    <w:link w:val="HeaderChar"/>
    <w:uiPriority w:val="99"/>
    <w:unhideWhenUsed/>
    <w:rsid w:val="005B414D"/>
    <w:pPr>
      <w:tabs>
        <w:tab w:val="center" w:pos="4680"/>
        <w:tab w:val="right" w:pos="9360"/>
      </w:tabs>
    </w:pPr>
  </w:style>
  <w:style w:type="character" w:customStyle="1" w:styleId="HeaderChar">
    <w:name w:val="Header Char"/>
    <w:basedOn w:val="DefaultParagraphFont"/>
    <w:link w:val="Header"/>
    <w:uiPriority w:val="99"/>
    <w:rsid w:val="005B414D"/>
  </w:style>
  <w:style w:type="paragraph" w:styleId="Footer">
    <w:name w:val="footer"/>
    <w:basedOn w:val="Normal"/>
    <w:link w:val="FooterChar"/>
    <w:uiPriority w:val="99"/>
    <w:unhideWhenUsed/>
    <w:rsid w:val="005B414D"/>
    <w:pPr>
      <w:tabs>
        <w:tab w:val="center" w:pos="4680"/>
        <w:tab w:val="right" w:pos="9360"/>
      </w:tabs>
    </w:pPr>
  </w:style>
  <w:style w:type="character" w:customStyle="1" w:styleId="FooterChar">
    <w:name w:val="Footer Char"/>
    <w:basedOn w:val="DefaultParagraphFont"/>
    <w:link w:val="Footer"/>
    <w:uiPriority w:val="99"/>
    <w:rsid w:val="005B414D"/>
  </w:style>
  <w:style w:type="paragraph" w:styleId="Title">
    <w:name w:val="Title"/>
    <w:basedOn w:val="Normal"/>
    <w:next w:val="Normal"/>
    <w:link w:val="TitleChar"/>
    <w:uiPriority w:val="10"/>
    <w:qFormat/>
    <w:rsid w:val="005B414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414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560DD"/>
    <w:pPr>
      <w:ind w:left="720"/>
      <w:contextualSpacing/>
    </w:pPr>
  </w:style>
  <w:style w:type="character" w:customStyle="1" w:styleId="Heading1Char">
    <w:name w:val="Heading 1 Char"/>
    <w:basedOn w:val="DefaultParagraphFont"/>
    <w:link w:val="Heading1"/>
    <w:uiPriority w:val="9"/>
    <w:rsid w:val="003560DD"/>
    <w:rPr>
      <w:rFonts w:asciiTheme="majorHAnsi" w:eastAsiaTheme="majorEastAsia" w:hAnsiTheme="majorHAnsi" w:cstheme="majorBidi"/>
      <w:color w:val="2E74B5" w:themeColor="accent1" w:themeShade="BF"/>
      <w:sz w:val="32"/>
      <w:szCs w:val="32"/>
    </w:rPr>
  </w:style>
  <w:style w:type="paragraph" w:styleId="DocumentMap">
    <w:name w:val="Document Map"/>
    <w:basedOn w:val="Normal"/>
    <w:link w:val="DocumentMapChar"/>
    <w:uiPriority w:val="99"/>
    <w:semiHidden/>
    <w:unhideWhenUsed/>
    <w:rsid w:val="003560DD"/>
    <w:rPr>
      <w:rFonts w:ascii="Times New Roman" w:hAnsi="Times New Roman" w:cs="Times New Roman"/>
    </w:rPr>
  </w:style>
  <w:style w:type="character" w:customStyle="1" w:styleId="DocumentMapChar">
    <w:name w:val="Document Map Char"/>
    <w:basedOn w:val="DefaultParagraphFont"/>
    <w:link w:val="DocumentMap"/>
    <w:uiPriority w:val="99"/>
    <w:semiHidden/>
    <w:rsid w:val="003560DD"/>
    <w:rPr>
      <w:rFonts w:ascii="Times New Roman" w:hAnsi="Times New Roman" w:cs="Times New Roman"/>
    </w:rPr>
  </w:style>
  <w:style w:type="character" w:customStyle="1" w:styleId="Heading2Char">
    <w:name w:val="Heading 2 Char"/>
    <w:basedOn w:val="DefaultParagraphFont"/>
    <w:link w:val="Heading2"/>
    <w:uiPriority w:val="9"/>
    <w:rsid w:val="003560DD"/>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59"/>
    <w:rsid w:val="009B43B2"/>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B43B2"/>
    <w:rPr>
      <w:color w:val="0563C1" w:themeColor="hyperlink"/>
      <w:u w:val="single"/>
    </w:rPr>
  </w:style>
  <w:style w:type="character" w:styleId="FollowedHyperlink">
    <w:name w:val="FollowedHyperlink"/>
    <w:basedOn w:val="DefaultParagraphFont"/>
    <w:uiPriority w:val="99"/>
    <w:semiHidden/>
    <w:unhideWhenUsed/>
    <w:rsid w:val="004E0E18"/>
    <w:rPr>
      <w:color w:val="954F72" w:themeColor="followedHyperlink"/>
      <w:u w:val="single"/>
    </w:rPr>
  </w:style>
  <w:style w:type="character" w:customStyle="1" w:styleId="Heading3Char">
    <w:name w:val="Heading 3 Char"/>
    <w:basedOn w:val="DefaultParagraphFont"/>
    <w:link w:val="Heading3"/>
    <w:uiPriority w:val="9"/>
    <w:rsid w:val="00523E90"/>
    <w:rPr>
      <w:rFonts w:asciiTheme="majorHAnsi" w:eastAsiaTheme="majorEastAsia" w:hAnsiTheme="majorHAnsi" w:cstheme="majorBidi"/>
      <w:color w:val="1F4D78" w:themeColor="accent1" w:themeShade="7F"/>
    </w:rPr>
  </w:style>
  <w:style w:type="paragraph" w:customStyle="1" w:styleId="Listparagraphmaterialslist">
    <w:name w:val="List paragraph materials list"/>
    <w:basedOn w:val="ListParagraph"/>
    <w:rsid w:val="00DA4EF3"/>
    <w:pPr>
      <w:numPr>
        <w:numId w:val="22"/>
      </w:numPr>
    </w:pPr>
    <w:rPr>
      <w:rFonts w:asciiTheme="minorHAnsi" w:eastAsiaTheme="minorEastAsia" w:hAnsiTheme="minorHAnsi"/>
      <w:sz w:val="16"/>
      <w:szCs w:val="16"/>
    </w:rPr>
  </w:style>
  <w:style w:type="paragraph" w:customStyle="1" w:styleId="TableParagraph">
    <w:name w:val="Table Paragraph"/>
    <w:basedOn w:val="Normal"/>
    <w:uiPriority w:val="1"/>
    <w:qFormat/>
    <w:rsid w:val="009D3126"/>
    <w:pPr>
      <w:widowControl w:val="0"/>
    </w:pPr>
    <w:rPr>
      <w:rFonts w:asciiTheme="minorHAnsi" w:hAnsiTheme="minorHAnsi"/>
      <w:sz w:val="22"/>
      <w:szCs w:val="22"/>
    </w:rPr>
  </w:style>
  <w:style w:type="character" w:customStyle="1" w:styleId="Heading4Char">
    <w:name w:val="Heading 4 Char"/>
    <w:basedOn w:val="DefaultParagraphFont"/>
    <w:link w:val="Heading4"/>
    <w:uiPriority w:val="9"/>
    <w:rsid w:val="002628E4"/>
    <w:rPr>
      <w:rFonts w:asciiTheme="majorHAnsi" w:eastAsiaTheme="majorEastAsia" w:hAnsiTheme="majorHAnsi" w:cstheme="majorBidi"/>
      <w:i/>
      <w:iCs/>
      <w:color w:val="2E74B5" w:themeColor="accent1" w:themeShade="BF"/>
      <w:sz w:val="20"/>
    </w:rPr>
  </w:style>
  <w:style w:type="paragraph" w:customStyle="1" w:styleId="EndNoteBibliographyTitle">
    <w:name w:val="EndNote Bibliography Title"/>
    <w:basedOn w:val="Normal"/>
    <w:rsid w:val="007768D5"/>
    <w:pPr>
      <w:jc w:val="center"/>
    </w:pPr>
    <w:rPr>
      <w:sz w:val="16"/>
    </w:rPr>
  </w:style>
  <w:style w:type="paragraph" w:customStyle="1" w:styleId="EndNoteBibliography">
    <w:name w:val="EndNote Bibliography"/>
    <w:basedOn w:val="Normal"/>
    <w:rsid w:val="007768D5"/>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3.tiff"/><Relationship Id="rId64" Type="http://schemas.openxmlformats.org/officeDocument/2006/relationships/header" Target="header7.xml"/><Relationship Id="rId65" Type="http://schemas.openxmlformats.org/officeDocument/2006/relationships/footer" Target="footer7.xml"/><Relationship Id="rId66" Type="http://schemas.openxmlformats.org/officeDocument/2006/relationships/header" Target="header8.xml"/><Relationship Id="rId67" Type="http://schemas.openxmlformats.org/officeDocument/2006/relationships/footer" Target="footer8.xml"/><Relationship Id="rId68" Type="http://schemas.openxmlformats.org/officeDocument/2006/relationships/hyperlink" Target="http://tools.lifetechnologies.com/content/sfs/brochures/1602761-Western-Blotting-Handbook.pdf" TargetMode="External"/><Relationship Id="rId69" Type="http://schemas.openxmlformats.org/officeDocument/2006/relationships/hyperlink" Target="http://www.mytetracell.com/video/" TargetMode="Externa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header" Target="header6.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eader" Target="header5.xml"/><Relationship Id="rId44" Type="http://schemas.openxmlformats.org/officeDocument/2006/relationships/footer" Target="footer5.xml"/><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yperlink" Target="http://www.cellsignal.com/common/content/content.jsp?id=western" TargetMode="Externa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17.emf"/><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yperlink" Target="http://www.cellsignal.com/contents/resources-applications-western-blotting-amp-immunoprecipitation/loading-control-antibodies/loading-control-antibodies?Ntt=loading+controls&amp;fromPage=search" TargetMode="External"/><Relationship Id="rId71" Type="http://schemas.openxmlformats.org/officeDocument/2006/relationships/hyperlink" Target="http://www.novusbio.com/research-areas/cellular-markers/loading-controls.html" TargetMode="External"/><Relationship Id="rId72" Type="http://schemas.openxmlformats.org/officeDocument/2006/relationships/hyperlink" Target="https://www.cellsignal.com/common/content/content.jsp?id=organelle-markers" TargetMode="Externa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emf"/><Relationship Id="rId73" Type="http://schemas.openxmlformats.org/officeDocument/2006/relationships/hyperlink" Target="http://www.abcam.com/primary-antibodies/plasma-membrane-marker-antibodies" TargetMode="External"/><Relationship Id="rId74" Type="http://schemas.openxmlformats.org/officeDocument/2006/relationships/hyperlink" Target="http://www.novusbio.com/research-areas/cellular-markers/plasma-membrane-markers.html" TargetMode="Externa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footer" Target="footer6.xml"/><Relationship Id="rId61" Type="http://schemas.openxmlformats.org/officeDocument/2006/relationships/hyperlink" Target="http://www.the-scientist.com/?articles.view/articleNo/44769/title/Fearless-about-Folding/" TargetMode="External"/><Relationship Id="rId62" Type="http://schemas.openxmlformats.org/officeDocument/2006/relationships/image" Target="media/image42.tiff"/><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endonsmith/Library/Group%20Containers/UBF8T346G9.Office/User%20Content.localized/Templates.localized/Research%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document.dotx</Template>
  <TotalTime>51</TotalTime>
  <Pages>30</Pages>
  <Words>11693</Words>
  <Characters>66656</Characters>
  <Application>Microsoft Macintosh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Brendon Smith</dc:creator>
  <cp:keywords/>
  <dc:description/>
  <cp:lastModifiedBy>Microsoft Office User</cp:lastModifiedBy>
  <cp:revision>26</cp:revision>
  <cp:lastPrinted>2016-10-19T15:13:00Z</cp:lastPrinted>
  <dcterms:created xsi:type="dcterms:W3CDTF">2016-10-19T17:54:00Z</dcterms:created>
  <dcterms:modified xsi:type="dcterms:W3CDTF">2016-12-14T02:05:00Z</dcterms:modified>
</cp:coreProperties>
</file>